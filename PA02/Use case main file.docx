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D84D" w14:textId="7F597F6D" w:rsidR="00576D0F" w:rsidRDefault="0021605E" w:rsidP="00576D0F">
      <w:pPr>
        <w:pStyle w:val="Title"/>
        <w:jc w:val="right"/>
      </w:pPr>
      <w:r>
        <w:fldChar w:fldCharType="begin"/>
      </w:r>
      <w:r>
        <w:instrText xml:space="preserve"> SUBJECT  Calorize </w:instrText>
      </w:r>
      <w:r>
        <w:fldChar w:fldCharType="separate"/>
      </w:r>
      <w:r w:rsidR="00576D0F">
        <w:t>Calorize</w:t>
      </w:r>
      <w:r>
        <w:fldChar w:fldCharType="end"/>
      </w:r>
    </w:p>
    <w:p w14:paraId="277A7E32" w14:textId="77777777" w:rsidR="00CB1AF6" w:rsidRPr="00CB1AF6" w:rsidRDefault="00CB1AF6" w:rsidP="00CB1AF6"/>
    <w:p w14:paraId="10DB093B" w14:textId="7398D2B0" w:rsidR="009C307A" w:rsidRDefault="003F1A3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055E0">
        <w:t xml:space="preserve">Use-case Specification </w:t>
      </w:r>
      <w:r w:rsidR="00B055E0">
        <w:br/>
        <w:t>Document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4C31791D" w:rsidR="009C307A" w:rsidRDefault="00F24B8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02"/>
        <w:gridCol w:w="2646"/>
      </w:tblGrid>
      <w:tr w:rsidR="009C307A" w14:paraId="5E918DEE" w14:textId="77777777" w:rsidTr="00D6648D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402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46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 w:rsidTr="00D6648D">
        <w:tc>
          <w:tcPr>
            <w:tcW w:w="2304" w:type="dxa"/>
          </w:tcPr>
          <w:p w14:paraId="10FECF96" w14:textId="0859B1BB" w:rsidR="009C307A" w:rsidRDefault="00661D7A">
            <w:pPr>
              <w:pStyle w:val="Tabletext"/>
            </w:pPr>
            <w:r>
              <w:t>05/11/2017</w:t>
            </w:r>
          </w:p>
        </w:tc>
        <w:tc>
          <w:tcPr>
            <w:tcW w:w="1152" w:type="dxa"/>
          </w:tcPr>
          <w:p w14:paraId="1A6E6517" w14:textId="16A42DE5" w:rsidR="009C307A" w:rsidRDefault="00661D7A">
            <w:pPr>
              <w:pStyle w:val="Tabletext"/>
            </w:pPr>
            <w:r>
              <w:t>1.0</w:t>
            </w:r>
          </w:p>
        </w:tc>
        <w:tc>
          <w:tcPr>
            <w:tcW w:w="3402" w:type="dxa"/>
          </w:tcPr>
          <w:p w14:paraId="1828F4A8" w14:textId="0360F197" w:rsidR="009C307A" w:rsidRPr="00D47B70" w:rsidRDefault="00A71854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use</w:t>
            </w:r>
            <w:r w:rsidR="007016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ca</w:t>
            </w:r>
            <w:r w:rsidR="00AB2668">
              <w:rPr>
                <w:rFonts w:ascii="Arial" w:hAnsi="Arial" w:cs="Arial"/>
              </w:rPr>
              <w:t>se</w:t>
            </w:r>
          </w:p>
        </w:tc>
        <w:tc>
          <w:tcPr>
            <w:tcW w:w="2646" w:type="dxa"/>
          </w:tcPr>
          <w:p w14:paraId="0A1DEC8A" w14:textId="77777777" w:rsidR="00D6648D" w:rsidRPr="00D6648D" w:rsidRDefault="00D6648D" w:rsidP="00D6648D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D6648D">
              <w:rPr>
                <w:rFonts w:ascii="Arial" w:hAnsi="Arial" w:cs="Arial"/>
              </w:rPr>
              <w:t>Nguyễn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Quốc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Bảo</w:t>
            </w:r>
            <w:proofErr w:type="spellEnd"/>
          </w:p>
          <w:p w14:paraId="39082301" w14:textId="77777777" w:rsidR="00D6648D" w:rsidRPr="00D6648D" w:rsidRDefault="00D6648D" w:rsidP="00D6648D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D6648D">
              <w:rPr>
                <w:rFonts w:ascii="Arial" w:hAnsi="Arial" w:cs="Arial"/>
              </w:rPr>
              <w:t>Lâm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Hoàng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Dũng</w:t>
            </w:r>
            <w:proofErr w:type="spellEnd"/>
          </w:p>
          <w:p w14:paraId="0833B209" w14:textId="77777777" w:rsidR="00D6648D" w:rsidRPr="00D6648D" w:rsidRDefault="00D6648D" w:rsidP="00D6648D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D6648D">
              <w:rPr>
                <w:rFonts w:ascii="Arial" w:hAnsi="Arial" w:cs="Arial"/>
              </w:rPr>
              <w:t>Huỳnh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Xuân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Khánh</w:t>
            </w:r>
            <w:proofErr w:type="spellEnd"/>
          </w:p>
          <w:p w14:paraId="4241C07C" w14:textId="77777777" w:rsidR="00D6648D" w:rsidRPr="00D6648D" w:rsidRDefault="00D6648D" w:rsidP="00D6648D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D6648D">
              <w:rPr>
                <w:rFonts w:ascii="Arial" w:hAnsi="Arial" w:cs="Arial"/>
              </w:rPr>
              <w:t>Nguyễn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Trần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Quốc</w:t>
            </w:r>
            <w:proofErr w:type="spellEnd"/>
            <w:r w:rsidRPr="00D6648D">
              <w:rPr>
                <w:rFonts w:ascii="Arial" w:hAnsi="Arial" w:cs="Arial"/>
              </w:rPr>
              <w:t xml:space="preserve"> </w:t>
            </w:r>
            <w:proofErr w:type="spellStart"/>
            <w:r w:rsidRPr="00D6648D">
              <w:rPr>
                <w:rFonts w:ascii="Arial" w:hAnsi="Arial" w:cs="Arial"/>
              </w:rPr>
              <w:t>Khánh</w:t>
            </w:r>
            <w:proofErr w:type="spellEnd"/>
          </w:p>
          <w:p w14:paraId="763E8793" w14:textId="6F823E3E" w:rsidR="009C307A" w:rsidRDefault="00D6648D" w:rsidP="00D6648D">
            <w:pPr>
              <w:pStyle w:val="Tabletext"/>
            </w:pPr>
            <w:proofErr w:type="spellStart"/>
            <w:r w:rsidRPr="00D6648D">
              <w:rPr>
                <w:rFonts w:ascii="Arial" w:hAnsi="Arial" w:cs="Arial"/>
              </w:rPr>
              <w:t>Nguyễn</w:t>
            </w:r>
            <w:proofErr w:type="spellEnd"/>
            <w:r w:rsidRPr="00D6648D">
              <w:rPr>
                <w:rFonts w:ascii="Arial" w:hAnsi="Arial" w:cs="Arial"/>
              </w:rPr>
              <w:t xml:space="preserve"> Lê </w:t>
            </w:r>
            <w:proofErr w:type="spellStart"/>
            <w:r w:rsidRPr="00D6648D">
              <w:rPr>
                <w:rFonts w:ascii="Arial" w:hAnsi="Arial" w:cs="Arial"/>
              </w:rPr>
              <w:t>Tâm</w:t>
            </w:r>
            <w:proofErr w:type="spellEnd"/>
          </w:p>
        </w:tc>
      </w:tr>
      <w:tr w:rsidR="009C307A" w14:paraId="301536A5" w14:textId="77777777" w:rsidTr="00D6648D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402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646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 w:rsidTr="00D6648D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402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646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 w:rsidTr="00D6648D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402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646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4FBDE267" w14:textId="11EDB668" w:rsidR="00CB1AF6" w:rsidRPr="00B239B9" w:rsidRDefault="00630073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Pr="00867A70">
        <w:rPr>
          <w:rFonts w:ascii="Arial" w:hAnsi="Arial" w:cs="Arial"/>
          <w:sz w:val="24"/>
          <w:szCs w:val="24"/>
        </w:rPr>
        <w:instrText xml:space="preserve"> TOC \o "1-3"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CB1AF6" w:rsidRPr="00867A70">
        <w:rPr>
          <w:rFonts w:ascii="Arial" w:hAnsi="Arial" w:cs="Arial"/>
          <w:noProof/>
          <w:sz w:val="24"/>
          <w:szCs w:val="24"/>
        </w:rPr>
        <w:t>1</w:t>
      </w:r>
      <w:r w:rsidR="00CB1AF6">
        <w:rPr>
          <w:noProof/>
        </w:rPr>
        <w:t>.</w:t>
      </w:r>
      <w:r w:rsidR="00CB1AF6"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="00CB1AF6" w:rsidRPr="00B239B9">
        <w:rPr>
          <w:rFonts w:ascii="Arial" w:hAnsi="Arial" w:cs="Arial"/>
          <w:noProof/>
          <w:sz w:val="24"/>
          <w:szCs w:val="24"/>
        </w:rPr>
        <w:t>Use-case Model</w:t>
      </w:r>
      <w:r w:rsidR="00CB1AF6" w:rsidRPr="00B239B9">
        <w:rPr>
          <w:rFonts w:ascii="Arial" w:hAnsi="Arial" w:cs="Arial"/>
          <w:noProof/>
          <w:sz w:val="24"/>
          <w:szCs w:val="24"/>
        </w:rPr>
        <w:tab/>
      </w:r>
      <w:r w:rsidR="00CB1AF6"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="00CB1AF6" w:rsidRPr="00B239B9">
        <w:rPr>
          <w:rFonts w:ascii="Arial" w:hAnsi="Arial" w:cs="Arial"/>
          <w:noProof/>
          <w:sz w:val="24"/>
          <w:szCs w:val="24"/>
        </w:rPr>
        <w:instrText xml:space="preserve"> PAGEREF _Toc497670319 \h </w:instrText>
      </w:r>
      <w:r w:rsidR="00CB1AF6" w:rsidRPr="00B239B9">
        <w:rPr>
          <w:rFonts w:ascii="Arial" w:hAnsi="Arial" w:cs="Arial"/>
          <w:noProof/>
          <w:sz w:val="24"/>
          <w:szCs w:val="24"/>
        </w:rPr>
      </w:r>
      <w:r w:rsidR="00CB1AF6"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="00CB1AF6" w:rsidRPr="00B239B9">
        <w:rPr>
          <w:rFonts w:ascii="Arial" w:hAnsi="Arial" w:cs="Arial"/>
          <w:noProof/>
          <w:sz w:val="24"/>
          <w:szCs w:val="24"/>
        </w:rPr>
        <w:t>4</w:t>
      </w:r>
      <w:r w:rsidR="00CB1AF6"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42A35A0A" w14:textId="131E27AE" w:rsidR="00CB1AF6" w:rsidRPr="00B239B9" w:rsidRDefault="00CB1AF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 Specifications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_Toc497670320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4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0FC21C8F" w14:textId="1621F0F0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2.1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Add food intake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_Toc497670321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4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24CE5525" w14:textId="133ADDB2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2.2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Edit food intake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_Toc497670322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5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1AA532F4" w14:textId="033C15BC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2.3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Share results to Facebook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_Toc497670323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5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4EA06B32" w14:textId="72DA5E40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2.4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Take a photo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_Toc497670324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6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7B3D2B9C" w14:textId="77794B7C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2.5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List out food types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_Toc497670325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6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74BF06B1" w14:textId="5D9283F4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2.6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Convert food to calories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_Toc497670326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6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5F709A6D" w14:textId="27D05B93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2.7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Show progress chart: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_Toc497670327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7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7DE1379D" w14:textId="55480530" w:rsidR="00CB1AF6" w:rsidRPr="00B239B9" w:rsidRDefault="00CB1AF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4"/>
          <w:szCs w:val="24"/>
        </w:rPr>
      </w:pPr>
      <w:r w:rsidRPr="00B239B9">
        <w:rPr>
          <w:rFonts w:ascii="Arial" w:hAnsi="Arial" w:cs="Arial"/>
          <w:noProof/>
          <w:sz w:val="24"/>
          <w:szCs w:val="24"/>
        </w:rPr>
        <w:t>2.8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Compare results of 2 dates</w:t>
      </w:r>
      <w:r w:rsidRPr="00B239B9">
        <w:rPr>
          <w:rFonts w:ascii="Arial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fldChar w:fldCharType="begin"/>
      </w:r>
      <w:r w:rsidRPr="00B239B9">
        <w:rPr>
          <w:rFonts w:ascii="Arial" w:hAnsi="Arial" w:cs="Arial"/>
          <w:noProof/>
          <w:sz w:val="24"/>
          <w:szCs w:val="24"/>
        </w:rPr>
        <w:instrText xml:space="preserve"> PAGEREF _Toc497670328 \h </w:instrText>
      </w:r>
      <w:r w:rsidRPr="00B239B9">
        <w:rPr>
          <w:rFonts w:ascii="Arial" w:hAnsi="Arial" w:cs="Arial"/>
          <w:noProof/>
          <w:sz w:val="24"/>
          <w:szCs w:val="24"/>
        </w:rPr>
      </w:r>
      <w:r w:rsidRPr="00B239B9">
        <w:rPr>
          <w:rFonts w:ascii="Arial" w:hAnsi="Arial" w:cs="Arial"/>
          <w:noProof/>
          <w:sz w:val="24"/>
          <w:szCs w:val="24"/>
        </w:rPr>
        <w:fldChar w:fldCharType="separate"/>
      </w:r>
      <w:r w:rsidRPr="00B239B9">
        <w:rPr>
          <w:rFonts w:ascii="Arial" w:hAnsi="Arial" w:cs="Arial"/>
          <w:noProof/>
          <w:sz w:val="24"/>
          <w:szCs w:val="24"/>
        </w:rPr>
        <w:t>7</w:t>
      </w:r>
      <w:r w:rsidRPr="00B239B9">
        <w:rPr>
          <w:rFonts w:ascii="Arial" w:hAnsi="Arial" w:cs="Arial"/>
          <w:noProof/>
          <w:sz w:val="24"/>
          <w:szCs w:val="24"/>
        </w:rPr>
        <w:fldChar w:fldCharType="end"/>
      </w:r>
    </w:p>
    <w:p w14:paraId="441F7114" w14:textId="6205864D" w:rsidR="00CB1AF6" w:rsidRDefault="00CB1A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39B9">
        <w:rPr>
          <w:rFonts w:ascii="Arial" w:hAnsi="Arial" w:cs="Arial"/>
          <w:noProof/>
          <w:sz w:val="24"/>
          <w:szCs w:val="24"/>
        </w:rPr>
        <w:t>2.9</w:t>
      </w:r>
      <w:r w:rsidRPr="00B239B9">
        <w:rPr>
          <w:rFonts w:ascii="Arial" w:eastAsiaTheme="minorEastAsia" w:hAnsi="Arial" w:cs="Arial"/>
          <w:noProof/>
          <w:sz w:val="24"/>
          <w:szCs w:val="24"/>
        </w:rPr>
        <w:tab/>
      </w:r>
      <w:r w:rsidRPr="00B239B9">
        <w:rPr>
          <w:rFonts w:ascii="Arial" w:hAnsi="Arial" w:cs="Arial"/>
          <w:noProof/>
          <w:sz w:val="24"/>
          <w:szCs w:val="24"/>
        </w:rPr>
        <w:t>Use-case: Update/Modify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_Toc497670329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52BF11" w14:textId="0C1654BF" w:rsidR="004E3DCC" w:rsidRDefault="00630073" w:rsidP="004E3DCC">
      <w:r>
        <w:fldChar w:fldCharType="end"/>
      </w:r>
      <w:r>
        <w:br w:type="page"/>
      </w:r>
    </w:p>
    <w:p w14:paraId="3678CC76" w14:textId="06ADD75E" w:rsidR="004E3DCC" w:rsidRDefault="004E3DCC" w:rsidP="00876F9C">
      <w:pPr>
        <w:pStyle w:val="Heading1"/>
      </w:pPr>
      <w:bookmarkStart w:id="0" w:name="_Toc497670319"/>
      <w:r>
        <w:lastRenderedPageBreak/>
        <w:t>Use-case Model</w:t>
      </w:r>
      <w:bookmarkEnd w:id="0"/>
    </w:p>
    <w:p w14:paraId="3996B202" w14:textId="34E75C9B" w:rsidR="004E3DCC" w:rsidRDefault="00EC140A" w:rsidP="004E3DCC">
      <w:r>
        <w:rPr>
          <w:noProof/>
        </w:rPr>
        <w:drawing>
          <wp:inline distT="0" distB="0" distL="0" distR="0" wp14:anchorId="603D5579" wp14:editId="00115B47">
            <wp:extent cx="5937885" cy="5601970"/>
            <wp:effectExtent l="0" t="0" r="0" b="0"/>
            <wp:docPr id="1" name="Picture 1" descr="UseCaseCalo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Calor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B9EF" w14:textId="77777777" w:rsidR="004E3DCC" w:rsidRDefault="00591379" w:rsidP="00876F9C">
      <w:pPr>
        <w:pStyle w:val="Heading1"/>
      </w:pPr>
      <w:bookmarkStart w:id="1" w:name="_Toc497670320"/>
      <w:r>
        <w:t xml:space="preserve">Use-case </w:t>
      </w:r>
      <w:r w:rsidR="00016409">
        <w:t>Specifications</w:t>
      </w:r>
      <w:bookmarkEnd w:id="1"/>
    </w:p>
    <w:p w14:paraId="25E50368" w14:textId="60CE8096" w:rsidR="004E3DCC" w:rsidRDefault="00B84F54" w:rsidP="00876F9C">
      <w:pPr>
        <w:pStyle w:val="Heading2"/>
      </w:pPr>
      <w:bookmarkStart w:id="2" w:name="_Toc497670321"/>
      <w:r>
        <w:t>Use-case: Add</w:t>
      </w:r>
      <w:r w:rsidR="00A013D1">
        <w:t xml:space="preserve"> </w:t>
      </w:r>
      <w:r w:rsidR="0057108D">
        <w:t>food</w:t>
      </w:r>
      <w:r w:rsidR="001F5540">
        <w:t xml:space="preserve"> intake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50F0D" w:rsidRPr="001C7688" w14:paraId="58B1DAA4" w14:textId="77777777" w:rsidTr="00644A23">
        <w:tc>
          <w:tcPr>
            <w:tcW w:w="2088" w:type="dxa"/>
          </w:tcPr>
          <w:p w14:paraId="5DC070BD" w14:textId="07CFF075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Use case Name</w:t>
            </w:r>
          </w:p>
        </w:tc>
        <w:tc>
          <w:tcPr>
            <w:tcW w:w="7488" w:type="dxa"/>
          </w:tcPr>
          <w:p w14:paraId="3AB1F933" w14:textId="264F85C8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Add food intake</w:t>
            </w:r>
          </w:p>
        </w:tc>
      </w:tr>
      <w:tr w:rsidR="00D50F0D" w:rsidRPr="001C7688" w14:paraId="55E30986" w14:textId="77777777" w:rsidTr="00644A23">
        <w:tc>
          <w:tcPr>
            <w:tcW w:w="2088" w:type="dxa"/>
          </w:tcPr>
          <w:p w14:paraId="3A1D9980" w14:textId="58AE79FD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</w:tcPr>
          <w:p w14:paraId="1C9687C3" w14:textId="690A790A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 xml:space="preserve">This use case describes how the user can add </w:t>
            </w:r>
            <w:r w:rsidR="0057108D" w:rsidRPr="001C7688">
              <w:rPr>
                <w:rFonts w:ascii="Arial" w:hAnsi="Arial" w:cs="Arial"/>
                <w:sz w:val="20"/>
                <w:szCs w:val="20"/>
              </w:rPr>
              <w:t>food</w:t>
            </w:r>
            <w:r w:rsidRPr="001C7688">
              <w:rPr>
                <w:rFonts w:ascii="Arial" w:hAnsi="Arial" w:cs="Arial"/>
                <w:sz w:val="20"/>
                <w:szCs w:val="20"/>
              </w:rPr>
              <w:t xml:space="preserve"> they have eaten.</w:t>
            </w:r>
          </w:p>
        </w:tc>
      </w:tr>
      <w:tr w:rsidR="00D50F0D" w:rsidRPr="001C7688" w14:paraId="1A067976" w14:textId="77777777" w:rsidTr="00644A23">
        <w:tc>
          <w:tcPr>
            <w:tcW w:w="2088" w:type="dxa"/>
          </w:tcPr>
          <w:p w14:paraId="01F130AD" w14:textId="265F8739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7488" w:type="dxa"/>
          </w:tcPr>
          <w:p w14:paraId="1CE50BE8" w14:textId="79C440A2" w:rsidR="00D50F0D" w:rsidRPr="001C7688" w:rsidRDefault="003410C0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Student</w:t>
            </w:r>
          </w:p>
        </w:tc>
      </w:tr>
      <w:tr w:rsidR="00D50F0D" w:rsidRPr="001C7688" w14:paraId="7F3EABEA" w14:textId="77777777" w:rsidTr="00644A23">
        <w:tc>
          <w:tcPr>
            <w:tcW w:w="2088" w:type="dxa"/>
          </w:tcPr>
          <w:p w14:paraId="056E5480" w14:textId="4BEAAC36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Basic Flow</w:t>
            </w:r>
          </w:p>
        </w:tc>
        <w:tc>
          <w:tcPr>
            <w:tcW w:w="7488" w:type="dxa"/>
          </w:tcPr>
          <w:p w14:paraId="3DEDD0FA" w14:textId="77777777" w:rsidR="00D50F0D" w:rsidRPr="001C7688" w:rsidRDefault="00D50F0D" w:rsidP="00D50F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In the main screen, user clicks on button “Add food intake”.</w:t>
            </w:r>
          </w:p>
          <w:p w14:paraId="6776E6E0" w14:textId="77777777" w:rsidR="00D50F0D" w:rsidRPr="001C7688" w:rsidRDefault="00D50F0D" w:rsidP="00D50F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System displays a list of food types and quantity box.</w:t>
            </w:r>
          </w:p>
          <w:p w14:paraId="57841A55" w14:textId="77777777" w:rsidR="00D50F0D" w:rsidRPr="001C7688" w:rsidRDefault="00D50F0D" w:rsidP="00D50F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User choose type of food and input the quantity.</w:t>
            </w:r>
          </w:p>
          <w:p w14:paraId="01F30B7F" w14:textId="77777777" w:rsidR="00D50F0D" w:rsidRPr="001C7688" w:rsidRDefault="00D50F0D" w:rsidP="00D50F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User clicks “add” button.</w:t>
            </w:r>
          </w:p>
          <w:p w14:paraId="640CA7BB" w14:textId="48F2F402" w:rsidR="00D50F0D" w:rsidRPr="001C7688" w:rsidRDefault="00D50F0D" w:rsidP="00D50F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 xml:space="preserve">System calculate the </w:t>
            </w:r>
            <w:r w:rsidR="002C7B09" w:rsidRPr="001C7688">
              <w:rPr>
                <w:rFonts w:ascii="Arial" w:hAnsi="Arial" w:cs="Arial"/>
                <w:sz w:val="20"/>
                <w:szCs w:val="20"/>
              </w:rPr>
              <w:t>number</w:t>
            </w:r>
            <w:r w:rsidRPr="001C7688">
              <w:rPr>
                <w:rFonts w:ascii="Arial" w:hAnsi="Arial" w:cs="Arial"/>
                <w:sz w:val="20"/>
                <w:szCs w:val="20"/>
              </w:rPr>
              <w:t xml:space="preserve"> of calories and add it to the current amount.</w:t>
            </w:r>
          </w:p>
          <w:p w14:paraId="1980DA2D" w14:textId="548B8B4C" w:rsidR="00D50F0D" w:rsidRPr="001C7688" w:rsidRDefault="00D50F0D" w:rsidP="00D50F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System display the changes that the user just made.</w:t>
            </w:r>
          </w:p>
        </w:tc>
      </w:tr>
      <w:tr w:rsidR="00D50F0D" w:rsidRPr="001C7688" w14:paraId="0F5AE111" w14:textId="77777777" w:rsidTr="00644A23">
        <w:tc>
          <w:tcPr>
            <w:tcW w:w="2088" w:type="dxa"/>
          </w:tcPr>
          <w:p w14:paraId="2256195C" w14:textId="2BF20DDE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</w:tcPr>
          <w:p w14:paraId="39C0562E" w14:textId="77777777" w:rsidR="00D50F0D" w:rsidRPr="001C7688" w:rsidRDefault="00D50F0D" w:rsidP="00D50F0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7688">
              <w:rPr>
                <w:rFonts w:ascii="Arial" w:hAnsi="Arial" w:cs="Arial"/>
                <w:b/>
                <w:sz w:val="20"/>
                <w:szCs w:val="20"/>
              </w:rPr>
              <w:t>Alternative flow 1: User don’t want to continue adding food</w:t>
            </w:r>
          </w:p>
          <w:p w14:paraId="22B6F0F1" w14:textId="77777777" w:rsidR="00D50F0D" w:rsidRPr="001C7688" w:rsidRDefault="00D50F0D" w:rsidP="00D50F0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lastRenderedPageBreak/>
              <w:t>In #2 or #3, user clicks cancel.</w:t>
            </w:r>
          </w:p>
          <w:p w14:paraId="57811DA3" w14:textId="5F460093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Go back and continue step #1 in the basic flow.</w:t>
            </w:r>
            <w:r w:rsidRPr="001C76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50F0D" w:rsidRPr="001C7688" w14:paraId="25B359E7" w14:textId="77777777" w:rsidTr="00644A23">
        <w:tc>
          <w:tcPr>
            <w:tcW w:w="2088" w:type="dxa"/>
          </w:tcPr>
          <w:p w14:paraId="2C78FD67" w14:textId="24200B07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</w:tcPr>
          <w:p w14:paraId="389E230C" w14:textId="6DD515C5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C7688">
              <w:rPr>
                <w:rFonts w:ascii="Arial" w:hAnsi="Arial" w:cs="Arial"/>
                <w:sz w:val="20"/>
                <w:szCs w:val="20"/>
              </w:rPr>
              <w:t xml:space="preserve">logs in and </w:t>
            </w:r>
            <w:r w:rsidRPr="001C7688">
              <w:rPr>
                <w:rFonts w:ascii="Arial" w:hAnsi="Arial" w:cs="Arial"/>
                <w:sz w:val="20"/>
                <w:szCs w:val="20"/>
              </w:rPr>
              <w:t>goes to the main screen of the app.</w:t>
            </w:r>
          </w:p>
        </w:tc>
      </w:tr>
      <w:tr w:rsidR="00D50F0D" w:rsidRPr="001C7688" w14:paraId="57691CC0" w14:textId="77777777" w:rsidTr="00644A23">
        <w:tc>
          <w:tcPr>
            <w:tcW w:w="2088" w:type="dxa"/>
          </w:tcPr>
          <w:p w14:paraId="6C8CC4E3" w14:textId="14A830E0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</w:tcPr>
          <w:p w14:paraId="6F6A2DBA" w14:textId="0982377E" w:rsidR="00D50F0D" w:rsidRPr="001C7688" w:rsidRDefault="00D50F0D" w:rsidP="00D50F0D">
            <w:pPr>
              <w:rPr>
                <w:rFonts w:ascii="Arial" w:hAnsi="Arial" w:cs="Arial"/>
                <w:sz w:val="20"/>
                <w:szCs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 xml:space="preserve">The current </w:t>
            </w:r>
            <w:r w:rsidR="002C7B09" w:rsidRPr="001C7688">
              <w:rPr>
                <w:rFonts w:ascii="Arial" w:hAnsi="Arial" w:cs="Arial"/>
                <w:sz w:val="20"/>
                <w:szCs w:val="20"/>
              </w:rPr>
              <w:t>number</w:t>
            </w:r>
            <w:r w:rsidRPr="001C7688">
              <w:rPr>
                <w:rFonts w:ascii="Arial" w:hAnsi="Arial" w:cs="Arial"/>
                <w:sz w:val="20"/>
                <w:szCs w:val="20"/>
              </w:rPr>
              <w:t xml:space="preserve"> of calories is increased.</w:t>
            </w:r>
          </w:p>
        </w:tc>
      </w:tr>
    </w:tbl>
    <w:p w14:paraId="7680C60B" w14:textId="77777777" w:rsidR="004E3DCC" w:rsidRPr="001C7688" w:rsidRDefault="004E3DCC" w:rsidP="004E3DCC">
      <w:pPr>
        <w:rPr>
          <w:rFonts w:ascii="Arial" w:hAnsi="Arial" w:cs="Arial"/>
        </w:rPr>
      </w:pPr>
    </w:p>
    <w:p w14:paraId="6F5E42EC" w14:textId="11210FB2" w:rsidR="00A54849" w:rsidRPr="001C7688" w:rsidRDefault="00F25C41" w:rsidP="00A54849">
      <w:pPr>
        <w:pStyle w:val="Heading2"/>
        <w:rPr>
          <w:rFonts w:cs="Arial"/>
        </w:rPr>
      </w:pPr>
      <w:bookmarkStart w:id="3" w:name="_Toc497670322"/>
      <w:r w:rsidRPr="001C7688">
        <w:rPr>
          <w:rFonts w:cs="Arial"/>
        </w:rPr>
        <w:t xml:space="preserve">Use-case: </w:t>
      </w:r>
      <w:r w:rsidR="00A54849" w:rsidRPr="001C7688">
        <w:rPr>
          <w:rFonts w:cs="Arial"/>
        </w:rPr>
        <w:t xml:space="preserve">Edit </w:t>
      </w:r>
      <w:r w:rsidR="0057108D" w:rsidRPr="001C7688">
        <w:rPr>
          <w:rFonts w:cs="Arial"/>
        </w:rPr>
        <w:t>food</w:t>
      </w:r>
      <w:r w:rsidR="00A54849" w:rsidRPr="001C7688">
        <w:rPr>
          <w:rFonts w:cs="Arial"/>
        </w:rPr>
        <w:t xml:space="preserve"> intake</w:t>
      </w:r>
      <w:bookmarkEnd w:id="3"/>
    </w:p>
    <w:p w14:paraId="41240D5E" w14:textId="77777777" w:rsidR="00A54849" w:rsidRPr="001C7688" w:rsidRDefault="00A54849" w:rsidP="00A5484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54849" w:rsidRPr="001C7688" w14:paraId="0CCF9438" w14:textId="77777777" w:rsidTr="00BA7559">
        <w:tc>
          <w:tcPr>
            <w:tcW w:w="2088" w:type="dxa"/>
          </w:tcPr>
          <w:p w14:paraId="16CEC699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488" w:type="dxa"/>
          </w:tcPr>
          <w:p w14:paraId="15A59847" w14:textId="6F5691E1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Edit </w:t>
            </w:r>
            <w:r w:rsidR="0057108D" w:rsidRPr="001C7688">
              <w:rPr>
                <w:rFonts w:ascii="Arial" w:hAnsi="Arial" w:cs="Arial"/>
                <w:sz w:val="20"/>
              </w:rPr>
              <w:t>food</w:t>
            </w:r>
            <w:r w:rsidRPr="001C7688">
              <w:rPr>
                <w:rFonts w:ascii="Arial" w:hAnsi="Arial" w:cs="Arial"/>
                <w:sz w:val="20"/>
              </w:rPr>
              <w:t xml:space="preserve"> intake</w:t>
            </w:r>
          </w:p>
        </w:tc>
      </w:tr>
      <w:tr w:rsidR="00A54849" w:rsidRPr="001C7688" w14:paraId="69B49D54" w14:textId="77777777" w:rsidTr="00BA7559">
        <w:tc>
          <w:tcPr>
            <w:tcW w:w="2088" w:type="dxa"/>
          </w:tcPr>
          <w:p w14:paraId="1275D335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488" w:type="dxa"/>
          </w:tcPr>
          <w:p w14:paraId="4D3447D5" w14:textId="6BFF52D0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This use case describes how the user can modify and delete </w:t>
            </w:r>
            <w:r w:rsidR="0057108D" w:rsidRPr="001C7688">
              <w:rPr>
                <w:rFonts w:ascii="Arial" w:hAnsi="Arial" w:cs="Arial"/>
                <w:sz w:val="20"/>
              </w:rPr>
              <w:t>food</w:t>
            </w:r>
            <w:r w:rsidRPr="001C7688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A54849" w:rsidRPr="001C7688" w14:paraId="36B2A02E" w14:textId="77777777" w:rsidTr="00BA7559">
        <w:tc>
          <w:tcPr>
            <w:tcW w:w="2088" w:type="dxa"/>
          </w:tcPr>
          <w:p w14:paraId="51048F62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488" w:type="dxa"/>
          </w:tcPr>
          <w:p w14:paraId="36FD83B6" w14:textId="7D19F0B0" w:rsidR="00A54849" w:rsidRPr="001C7688" w:rsidRDefault="00D65C8C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Student</w:t>
            </w:r>
          </w:p>
        </w:tc>
      </w:tr>
      <w:tr w:rsidR="00A54849" w:rsidRPr="001C7688" w14:paraId="5BDF176B" w14:textId="77777777" w:rsidTr="00BA7559">
        <w:tc>
          <w:tcPr>
            <w:tcW w:w="2088" w:type="dxa"/>
          </w:tcPr>
          <w:p w14:paraId="7DB7CDFD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488" w:type="dxa"/>
          </w:tcPr>
          <w:p w14:paraId="0F66557B" w14:textId="01F24E05" w:rsidR="00A54849" w:rsidRPr="001C7688" w:rsidRDefault="00A54849" w:rsidP="00A5484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In the main screen, user clicks on button “Edit </w:t>
            </w:r>
            <w:r w:rsidR="0057108D" w:rsidRPr="001C7688">
              <w:rPr>
                <w:rFonts w:ascii="Arial" w:hAnsi="Arial" w:cs="Arial"/>
                <w:sz w:val="20"/>
              </w:rPr>
              <w:t>food</w:t>
            </w:r>
            <w:r w:rsidRPr="001C7688">
              <w:rPr>
                <w:rFonts w:ascii="Arial" w:hAnsi="Arial" w:cs="Arial"/>
                <w:sz w:val="20"/>
              </w:rPr>
              <w:t xml:space="preserve"> intake” </w:t>
            </w:r>
          </w:p>
          <w:p w14:paraId="63E9F8D1" w14:textId="0B01B280" w:rsidR="00A54849" w:rsidRPr="001C7688" w:rsidRDefault="00A54849" w:rsidP="00A5484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System displays a list of </w:t>
            </w:r>
            <w:r w:rsidR="0057108D" w:rsidRPr="001C7688">
              <w:rPr>
                <w:rFonts w:ascii="Arial" w:hAnsi="Arial" w:cs="Arial"/>
                <w:sz w:val="20"/>
              </w:rPr>
              <w:t>food</w:t>
            </w:r>
            <w:r w:rsidRPr="001C7688">
              <w:rPr>
                <w:rFonts w:ascii="Arial" w:hAnsi="Arial" w:cs="Arial"/>
                <w:sz w:val="20"/>
              </w:rPr>
              <w:t xml:space="preserve"> that the user has eaten and their quantities.</w:t>
            </w:r>
          </w:p>
          <w:p w14:paraId="21FB5F6A" w14:textId="77777777" w:rsidR="00A54849" w:rsidRPr="001C7688" w:rsidRDefault="00A54849" w:rsidP="00A5484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modify the type of food of an item or its quantity, or choose delete item.</w:t>
            </w:r>
          </w:p>
          <w:p w14:paraId="43883827" w14:textId="77777777" w:rsidR="00A54849" w:rsidRPr="001C7688" w:rsidRDefault="00A54849" w:rsidP="00BA7559">
            <w:pPr>
              <w:spacing w:line="240" w:lineRule="auto"/>
              <w:ind w:left="360"/>
              <w:rPr>
                <w:rFonts w:ascii="Arial" w:hAnsi="Arial" w:cs="Arial"/>
                <w:sz w:val="20"/>
              </w:rPr>
            </w:pPr>
          </w:p>
        </w:tc>
      </w:tr>
      <w:tr w:rsidR="00A54849" w:rsidRPr="001C7688" w14:paraId="3748FE2A" w14:textId="77777777" w:rsidTr="00BA7559">
        <w:tc>
          <w:tcPr>
            <w:tcW w:w="2088" w:type="dxa"/>
          </w:tcPr>
          <w:p w14:paraId="18924940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7488" w:type="dxa"/>
          </w:tcPr>
          <w:p w14:paraId="3F10ECE0" w14:textId="6641AC97" w:rsidR="00A54849" w:rsidRPr="001C7688" w:rsidRDefault="00A54849" w:rsidP="00BA7559">
            <w:pPr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 xml:space="preserve">Alternative flow 1: User don’t want to continue editing </w:t>
            </w:r>
            <w:r w:rsidR="0057108D" w:rsidRPr="001C7688">
              <w:rPr>
                <w:rFonts w:ascii="Arial" w:hAnsi="Arial" w:cs="Arial"/>
                <w:b/>
                <w:sz w:val="20"/>
              </w:rPr>
              <w:t>food</w:t>
            </w:r>
            <w:r w:rsidRPr="001C7688">
              <w:rPr>
                <w:rFonts w:ascii="Arial" w:hAnsi="Arial" w:cs="Arial"/>
                <w:b/>
                <w:sz w:val="20"/>
              </w:rPr>
              <w:t xml:space="preserve"> intake.</w:t>
            </w:r>
          </w:p>
          <w:p w14:paraId="075C11F0" w14:textId="77777777" w:rsidR="00A54849" w:rsidRPr="001C7688" w:rsidRDefault="00A54849" w:rsidP="00A54849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In #2, user clicks cancel.</w:t>
            </w:r>
          </w:p>
          <w:p w14:paraId="7228DF61" w14:textId="77777777" w:rsidR="00A54849" w:rsidRPr="001C7688" w:rsidRDefault="00A54849" w:rsidP="00A54849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Go back and continue step #1 in the basic flow.</w:t>
            </w:r>
          </w:p>
          <w:p w14:paraId="250E791C" w14:textId="77777777" w:rsidR="00A54849" w:rsidRPr="001C7688" w:rsidRDefault="00A54849" w:rsidP="00BA7559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A54849" w:rsidRPr="001C7688" w14:paraId="6F89B0F3" w14:textId="77777777" w:rsidTr="00BA7559">
        <w:tc>
          <w:tcPr>
            <w:tcW w:w="2088" w:type="dxa"/>
          </w:tcPr>
          <w:p w14:paraId="064B66AE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7488" w:type="dxa"/>
          </w:tcPr>
          <w:p w14:paraId="15AED763" w14:textId="6A07CB24" w:rsidR="00A54849" w:rsidRPr="001C7688" w:rsidRDefault="001C7688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  <w:szCs w:val="20"/>
              </w:rPr>
              <w:t xml:space="preserve">User </w:t>
            </w:r>
            <w:r>
              <w:rPr>
                <w:rFonts w:ascii="Arial" w:hAnsi="Arial" w:cs="Arial"/>
                <w:sz w:val="20"/>
                <w:szCs w:val="20"/>
              </w:rPr>
              <w:t xml:space="preserve">logs in and </w:t>
            </w:r>
            <w:r w:rsidRPr="001C7688">
              <w:rPr>
                <w:rFonts w:ascii="Arial" w:hAnsi="Arial" w:cs="Arial"/>
                <w:sz w:val="20"/>
                <w:szCs w:val="20"/>
              </w:rPr>
              <w:t>goes to the main screen of the app.</w:t>
            </w:r>
          </w:p>
        </w:tc>
      </w:tr>
      <w:tr w:rsidR="00A54849" w:rsidRPr="001C7688" w14:paraId="0843EB8B" w14:textId="77777777" w:rsidTr="00BA7559">
        <w:tc>
          <w:tcPr>
            <w:tcW w:w="2088" w:type="dxa"/>
          </w:tcPr>
          <w:p w14:paraId="10565F21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7488" w:type="dxa"/>
          </w:tcPr>
          <w:p w14:paraId="5C8C2A69" w14:textId="77777777" w:rsidR="00A54849" w:rsidRPr="001C7688" w:rsidRDefault="00A5484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 type of food or its quantity is modified, or a food and its quantity are removed.</w:t>
            </w:r>
          </w:p>
        </w:tc>
      </w:tr>
    </w:tbl>
    <w:p w14:paraId="6F914585" w14:textId="05EE0C2D" w:rsidR="002C788A" w:rsidRPr="001C7688" w:rsidRDefault="001450D9" w:rsidP="007F5669">
      <w:pPr>
        <w:pStyle w:val="Heading2"/>
        <w:numPr>
          <w:ilvl w:val="0"/>
          <w:numId w:val="0"/>
        </w:numPr>
        <w:rPr>
          <w:rFonts w:cs="Arial"/>
        </w:rPr>
      </w:pPr>
      <w:bookmarkStart w:id="4" w:name="_Toc497670323"/>
      <w:r w:rsidRPr="001C7688">
        <w:rPr>
          <w:rFonts w:cs="Arial"/>
        </w:rPr>
        <w:t>2.3</w:t>
      </w:r>
      <w:r w:rsidRPr="001C7688">
        <w:rPr>
          <w:rFonts w:cs="Arial"/>
        </w:rPr>
        <w:tab/>
        <w:t>Use-case: Share results to Facebook</w:t>
      </w:r>
      <w:bookmarkEnd w:id="4"/>
    </w:p>
    <w:p w14:paraId="78A98E7A" w14:textId="1A0808A6" w:rsidR="001450D9" w:rsidRPr="001C7688" w:rsidRDefault="001450D9" w:rsidP="001450D9">
      <w:pPr>
        <w:rPr>
          <w:rFonts w:ascii="Arial" w:hAnsi="Arial" w:cs="Arial"/>
        </w:rPr>
      </w:pPr>
    </w:p>
    <w:p w14:paraId="6F775C6A" w14:textId="246C72A8" w:rsidR="001450D9" w:rsidRPr="001C7688" w:rsidRDefault="001450D9" w:rsidP="001450D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1450D9" w:rsidRPr="001C7688" w14:paraId="4DD0D63B" w14:textId="77777777" w:rsidTr="00BA7559">
        <w:tc>
          <w:tcPr>
            <w:tcW w:w="2055" w:type="dxa"/>
          </w:tcPr>
          <w:p w14:paraId="4A7FAFFB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295" w:type="dxa"/>
          </w:tcPr>
          <w:p w14:paraId="1F8F0C1F" w14:textId="50FCC6C9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Share results to Facebook</w:t>
            </w:r>
          </w:p>
        </w:tc>
      </w:tr>
      <w:tr w:rsidR="001450D9" w:rsidRPr="001C7688" w14:paraId="7E7B75ED" w14:textId="77777777" w:rsidTr="00BA7559">
        <w:tc>
          <w:tcPr>
            <w:tcW w:w="2055" w:type="dxa"/>
          </w:tcPr>
          <w:p w14:paraId="5FB76E86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295" w:type="dxa"/>
          </w:tcPr>
          <w:p w14:paraId="1B17E366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This use case describes how the user can share the result to Facebook</w:t>
            </w:r>
          </w:p>
        </w:tc>
      </w:tr>
      <w:tr w:rsidR="001450D9" w:rsidRPr="001C7688" w14:paraId="4380837D" w14:textId="77777777" w:rsidTr="00BA7559">
        <w:tc>
          <w:tcPr>
            <w:tcW w:w="2055" w:type="dxa"/>
          </w:tcPr>
          <w:p w14:paraId="6167F5F0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295" w:type="dxa"/>
          </w:tcPr>
          <w:p w14:paraId="6C52E74E" w14:textId="34A6C36C" w:rsidR="001450D9" w:rsidRPr="001C7688" w:rsidRDefault="00D65C8C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Student</w:t>
            </w:r>
          </w:p>
        </w:tc>
      </w:tr>
      <w:tr w:rsidR="001450D9" w:rsidRPr="001C7688" w14:paraId="37C63AF5" w14:textId="77777777" w:rsidTr="00BA7559">
        <w:tc>
          <w:tcPr>
            <w:tcW w:w="2055" w:type="dxa"/>
          </w:tcPr>
          <w:p w14:paraId="34411878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295" w:type="dxa"/>
          </w:tcPr>
          <w:p w14:paraId="40548710" w14:textId="76A9B147" w:rsidR="001450D9" w:rsidRPr="00FE5BF1" w:rsidRDefault="001450D9" w:rsidP="00FE5BF1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hAnsi="Arial" w:cs="Arial"/>
              </w:rPr>
            </w:pPr>
            <w:r w:rsidRPr="00FE5BF1">
              <w:rPr>
                <w:rFonts w:ascii="Arial" w:hAnsi="Arial" w:cs="Arial"/>
              </w:rPr>
              <w:t>In the main screen, user clicks on button “Share to Facebook”</w:t>
            </w:r>
          </w:p>
          <w:p w14:paraId="05CE57FE" w14:textId="77777777" w:rsidR="001450D9" w:rsidRPr="001C7688" w:rsidRDefault="001450D9" w:rsidP="00FE5BF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choose one of two options that the system lists out: share in days and share in months.</w:t>
            </w:r>
          </w:p>
          <w:p w14:paraId="58126352" w14:textId="77777777" w:rsidR="001450D9" w:rsidRPr="001C7688" w:rsidRDefault="001450D9" w:rsidP="00FE5BF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choose one or two days (or months, depends on which option that the user chose in step #2). If two days/months are chosen, the system will perform a comparison.</w:t>
            </w:r>
          </w:p>
          <w:p w14:paraId="54791588" w14:textId="77777777" w:rsidR="001450D9" w:rsidRPr="001C7688" w:rsidRDefault="001450D9" w:rsidP="00FE5BF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clicks on button “share”.</w:t>
            </w:r>
          </w:p>
          <w:p w14:paraId="443BECF4" w14:textId="77777777" w:rsidR="001450D9" w:rsidRPr="001C7688" w:rsidRDefault="001450D9" w:rsidP="00FE5BF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The system shares the results to Facebook.</w:t>
            </w:r>
          </w:p>
          <w:p w14:paraId="49FE31B8" w14:textId="77777777" w:rsidR="001450D9" w:rsidRPr="001C7688" w:rsidRDefault="001450D9" w:rsidP="00BA7559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1450D9" w:rsidRPr="001C7688" w14:paraId="45589CF6" w14:textId="77777777" w:rsidTr="00BA7559">
        <w:tc>
          <w:tcPr>
            <w:tcW w:w="2055" w:type="dxa"/>
          </w:tcPr>
          <w:p w14:paraId="4AD09E0C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95" w:type="dxa"/>
          </w:tcPr>
          <w:p w14:paraId="404C126B" w14:textId="77777777" w:rsidR="001450D9" w:rsidRPr="001C7688" w:rsidRDefault="001450D9" w:rsidP="00BA7559">
            <w:pPr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>Alternative flow 1: User don’t want to continue sharing results to Facebook.</w:t>
            </w:r>
          </w:p>
          <w:p w14:paraId="416B6777" w14:textId="686B3C82" w:rsidR="001450D9" w:rsidRPr="00FE5BF1" w:rsidRDefault="001450D9" w:rsidP="00FE5BF1">
            <w:pPr>
              <w:pStyle w:val="ListParagraph"/>
              <w:numPr>
                <w:ilvl w:val="0"/>
                <w:numId w:val="48"/>
              </w:numPr>
              <w:ind w:left="738"/>
              <w:rPr>
                <w:rFonts w:ascii="Arial" w:hAnsi="Arial" w:cs="Arial"/>
              </w:rPr>
            </w:pPr>
            <w:r w:rsidRPr="00FE5BF1">
              <w:rPr>
                <w:rFonts w:ascii="Arial" w:hAnsi="Arial" w:cs="Arial"/>
              </w:rPr>
              <w:t>In #2 or #3, user clicks cancel.</w:t>
            </w:r>
          </w:p>
          <w:p w14:paraId="506D1CD7" w14:textId="158DD6DC" w:rsidR="001450D9" w:rsidRPr="001C7688" w:rsidRDefault="001450D9" w:rsidP="00FE5BF1">
            <w:pPr>
              <w:pStyle w:val="ListParagraph"/>
              <w:numPr>
                <w:ilvl w:val="0"/>
                <w:numId w:val="48"/>
              </w:numPr>
              <w:ind w:left="738"/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Go back and continue step #1 in the basic flow.</w:t>
            </w:r>
          </w:p>
          <w:p w14:paraId="04F8516E" w14:textId="77777777" w:rsidR="001450D9" w:rsidRPr="001C7688" w:rsidRDefault="001450D9" w:rsidP="00BA7559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1450D9" w:rsidRPr="001C7688" w14:paraId="3285FB35" w14:textId="77777777" w:rsidTr="00BA7559">
        <w:tc>
          <w:tcPr>
            <w:tcW w:w="2055" w:type="dxa"/>
          </w:tcPr>
          <w:p w14:paraId="738A6574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7295" w:type="dxa"/>
          </w:tcPr>
          <w:p w14:paraId="1F62F60C" w14:textId="52524522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User </w:t>
            </w:r>
            <w:r w:rsidR="001C7688">
              <w:rPr>
                <w:rFonts w:ascii="Arial" w:hAnsi="Arial" w:cs="Arial"/>
                <w:sz w:val="20"/>
              </w:rPr>
              <w:t xml:space="preserve">logs in and </w:t>
            </w:r>
            <w:r w:rsidRPr="001C7688">
              <w:rPr>
                <w:rFonts w:ascii="Arial" w:hAnsi="Arial" w:cs="Arial"/>
                <w:sz w:val="20"/>
              </w:rPr>
              <w:t>goes to the main screen of the app.</w:t>
            </w:r>
          </w:p>
        </w:tc>
      </w:tr>
      <w:tr w:rsidR="001450D9" w:rsidRPr="001C7688" w14:paraId="54569043" w14:textId="77777777" w:rsidTr="00BA7559">
        <w:tc>
          <w:tcPr>
            <w:tcW w:w="2055" w:type="dxa"/>
          </w:tcPr>
          <w:p w14:paraId="5902F9B8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7295" w:type="dxa"/>
          </w:tcPr>
          <w:p w14:paraId="6232DD09" w14:textId="77777777" w:rsidR="001450D9" w:rsidRPr="001C7688" w:rsidRDefault="001450D9" w:rsidP="00BA7559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Results are shared to Facebook.</w:t>
            </w:r>
          </w:p>
        </w:tc>
      </w:tr>
    </w:tbl>
    <w:p w14:paraId="3944F784" w14:textId="3B02C709" w:rsidR="001450D9" w:rsidRDefault="00431C9E" w:rsidP="001450D9">
      <w:pPr>
        <w:rPr>
          <w:rFonts w:ascii="Arial" w:hAnsi="Arial" w:cs="Arial"/>
        </w:rPr>
      </w:pPr>
      <w:r w:rsidRPr="001C7688">
        <w:rPr>
          <w:rFonts w:ascii="Arial" w:hAnsi="Arial" w:cs="Arial"/>
        </w:rPr>
        <w:tab/>
      </w:r>
    </w:p>
    <w:p w14:paraId="749A7903" w14:textId="77777777" w:rsidR="001C7688" w:rsidRPr="001C7688" w:rsidRDefault="001C7688" w:rsidP="001450D9">
      <w:pPr>
        <w:rPr>
          <w:rFonts w:ascii="Arial" w:hAnsi="Arial" w:cs="Arial"/>
        </w:rPr>
      </w:pPr>
    </w:p>
    <w:p w14:paraId="102378AF" w14:textId="0F0F153D" w:rsidR="00431C9E" w:rsidRPr="001C7688" w:rsidRDefault="00431C9E" w:rsidP="007F5669">
      <w:pPr>
        <w:pStyle w:val="Heading2"/>
        <w:numPr>
          <w:ilvl w:val="0"/>
          <w:numId w:val="0"/>
        </w:numPr>
        <w:ind w:left="720" w:hanging="720"/>
        <w:rPr>
          <w:rFonts w:cs="Arial"/>
        </w:rPr>
      </w:pPr>
      <w:bookmarkStart w:id="5" w:name="_Toc497670324"/>
      <w:r w:rsidRPr="001C7688">
        <w:rPr>
          <w:rFonts w:cs="Arial"/>
        </w:rPr>
        <w:lastRenderedPageBreak/>
        <w:t>2.4</w:t>
      </w:r>
      <w:r w:rsidRPr="001C7688">
        <w:rPr>
          <w:rFonts w:cs="Arial"/>
        </w:rPr>
        <w:tab/>
        <w:t>Use-case: Take a photo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31C9E" w:rsidRPr="001C7688" w14:paraId="260D2C9A" w14:textId="77777777" w:rsidTr="0027142C">
        <w:tc>
          <w:tcPr>
            <w:tcW w:w="2088" w:type="dxa"/>
          </w:tcPr>
          <w:p w14:paraId="34BCC9B5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488" w:type="dxa"/>
          </w:tcPr>
          <w:p w14:paraId="4992F6A6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Take a photo</w:t>
            </w:r>
          </w:p>
        </w:tc>
      </w:tr>
      <w:tr w:rsidR="00431C9E" w:rsidRPr="001C7688" w14:paraId="762C23AD" w14:textId="77777777" w:rsidTr="0027142C">
        <w:tc>
          <w:tcPr>
            <w:tcW w:w="2088" w:type="dxa"/>
          </w:tcPr>
          <w:p w14:paraId="6274D1CE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488" w:type="dxa"/>
          </w:tcPr>
          <w:p w14:paraId="36A1BF14" w14:textId="12A22BDC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This use case describes how the user can capture or remove photos about their muscle in their progress </w:t>
            </w:r>
            <w:r w:rsidR="00E85ACD" w:rsidRPr="001C7688">
              <w:rPr>
                <w:rFonts w:ascii="Arial" w:hAnsi="Arial" w:cs="Arial"/>
                <w:sz w:val="20"/>
              </w:rPr>
              <w:t>gallery</w:t>
            </w:r>
            <w:r w:rsidRPr="001C7688"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431C9E" w:rsidRPr="001C7688" w14:paraId="4F125E06" w14:textId="77777777" w:rsidTr="0027142C">
        <w:tc>
          <w:tcPr>
            <w:tcW w:w="2088" w:type="dxa"/>
          </w:tcPr>
          <w:p w14:paraId="166193A5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488" w:type="dxa"/>
          </w:tcPr>
          <w:p w14:paraId="3869D4B8" w14:textId="3352F303" w:rsidR="00431C9E" w:rsidRPr="001C7688" w:rsidRDefault="00D65C8C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Student</w:t>
            </w:r>
          </w:p>
        </w:tc>
      </w:tr>
      <w:tr w:rsidR="00431C9E" w:rsidRPr="001C7688" w14:paraId="637D1AC7" w14:textId="77777777" w:rsidTr="0027142C">
        <w:tc>
          <w:tcPr>
            <w:tcW w:w="2088" w:type="dxa"/>
          </w:tcPr>
          <w:p w14:paraId="0EADFB74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488" w:type="dxa"/>
          </w:tcPr>
          <w:p w14:paraId="43943A80" w14:textId="77777777" w:rsidR="00431C9E" w:rsidRPr="001C7688" w:rsidRDefault="00431C9E" w:rsidP="00431C9E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In the main screen, user clicks on button “Camera”.</w:t>
            </w:r>
          </w:p>
          <w:p w14:paraId="28952488" w14:textId="77777777" w:rsidR="00431C9E" w:rsidRPr="001C7688" w:rsidRDefault="00431C9E" w:rsidP="00431C9E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can take a photo more than one.</w:t>
            </w:r>
          </w:p>
          <w:p w14:paraId="7CA73BB0" w14:textId="32E89410" w:rsidR="00431C9E" w:rsidRPr="001C7688" w:rsidRDefault="00431C9E" w:rsidP="00431C9E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In the camera interface, user click on button “</w:t>
            </w:r>
            <w:r w:rsidR="00E85ACD" w:rsidRPr="001C7688">
              <w:rPr>
                <w:rFonts w:ascii="Arial" w:hAnsi="Arial" w:cs="Arial"/>
                <w:sz w:val="20"/>
              </w:rPr>
              <w:t>Gallery</w:t>
            </w:r>
            <w:r w:rsidRPr="001C7688">
              <w:rPr>
                <w:rFonts w:ascii="Arial" w:hAnsi="Arial" w:cs="Arial"/>
                <w:sz w:val="20"/>
              </w:rPr>
              <w:t>” to see their photos.</w:t>
            </w:r>
          </w:p>
          <w:p w14:paraId="36A9B750" w14:textId="77777777" w:rsidR="00431C9E" w:rsidRPr="001C7688" w:rsidRDefault="00431C9E" w:rsidP="00431C9E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can delete any photos.</w:t>
            </w:r>
          </w:p>
          <w:p w14:paraId="27EA52F4" w14:textId="77777777" w:rsidR="00431C9E" w:rsidRPr="001C7688" w:rsidRDefault="00431C9E" w:rsidP="00431C9E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Go back and exit Camera.</w:t>
            </w:r>
          </w:p>
        </w:tc>
      </w:tr>
      <w:tr w:rsidR="00431C9E" w:rsidRPr="001C7688" w14:paraId="7CCAA346" w14:textId="77777777" w:rsidTr="0027142C">
        <w:tc>
          <w:tcPr>
            <w:tcW w:w="2088" w:type="dxa"/>
          </w:tcPr>
          <w:p w14:paraId="517930B7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7488" w:type="dxa"/>
          </w:tcPr>
          <w:p w14:paraId="314EAFF4" w14:textId="77777777" w:rsidR="00431C9E" w:rsidRPr="001C7688" w:rsidRDefault="00431C9E" w:rsidP="0027142C">
            <w:pPr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>Alternative flow 1: There is an option for user to take a photo.</w:t>
            </w:r>
          </w:p>
          <w:p w14:paraId="32C0E474" w14:textId="61DE0FA2" w:rsidR="00431C9E" w:rsidRPr="001C7688" w:rsidRDefault="00431C9E" w:rsidP="00431C9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After taking a photo, user goes back to the main screen without reviewing their image</w:t>
            </w:r>
            <w:r w:rsidR="00E01C1B" w:rsidRPr="001C7688">
              <w:rPr>
                <w:rFonts w:ascii="Arial" w:hAnsi="Arial" w:cs="Arial"/>
                <w:sz w:val="20"/>
              </w:rPr>
              <w:t>s</w:t>
            </w:r>
            <w:r w:rsidRPr="001C7688">
              <w:rPr>
                <w:rFonts w:ascii="Arial" w:hAnsi="Arial" w:cs="Arial"/>
                <w:sz w:val="20"/>
              </w:rPr>
              <w:t>.</w:t>
            </w:r>
          </w:p>
          <w:p w14:paraId="2D09148D" w14:textId="77777777" w:rsidR="00431C9E" w:rsidRPr="001C7688" w:rsidRDefault="00431C9E" w:rsidP="00431C9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There is probably a notification about reminding user to capture a photo each day.</w:t>
            </w:r>
          </w:p>
          <w:p w14:paraId="506639F7" w14:textId="77777777" w:rsidR="00431C9E" w:rsidRPr="001C7688" w:rsidRDefault="00431C9E" w:rsidP="0027142C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431C9E" w:rsidRPr="001C7688" w14:paraId="0E76E58B" w14:textId="77777777" w:rsidTr="0027142C">
        <w:tc>
          <w:tcPr>
            <w:tcW w:w="2088" w:type="dxa"/>
          </w:tcPr>
          <w:p w14:paraId="04E6BFE0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7488" w:type="dxa"/>
          </w:tcPr>
          <w:p w14:paraId="235BA934" w14:textId="74561225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User </w:t>
            </w:r>
            <w:r w:rsidR="001C7688">
              <w:rPr>
                <w:rFonts w:ascii="Arial" w:hAnsi="Arial" w:cs="Arial"/>
                <w:sz w:val="20"/>
              </w:rPr>
              <w:t xml:space="preserve">logs in and </w:t>
            </w:r>
            <w:r w:rsidRPr="001C7688">
              <w:rPr>
                <w:rFonts w:ascii="Arial" w:hAnsi="Arial" w:cs="Arial"/>
                <w:sz w:val="20"/>
              </w:rPr>
              <w:t>goes to the main screen of the app.</w:t>
            </w:r>
          </w:p>
        </w:tc>
      </w:tr>
      <w:tr w:rsidR="00431C9E" w:rsidRPr="001C7688" w14:paraId="2E403252" w14:textId="77777777" w:rsidTr="0027142C">
        <w:tc>
          <w:tcPr>
            <w:tcW w:w="2088" w:type="dxa"/>
          </w:tcPr>
          <w:p w14:paraId="0250BB13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7488" w:type="dxa"/>
          </w:tcPr>
          <w:p w14:paraId="6E257681" w14:textId="77777777" w:rsidR="00431C9E" w:rsidRPr="001C7688" w:rsidRDefault="00431C9E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Their mobile phone must have a camera.</w:t>
            </w:r>
          </w:p>
        </w:tc>
      </w:tr>
    </w:tbl>
    <w:p w14:paraId="183C69B2" w14:textId="73B04B12" w:rsidR="005B799F" w:rsidRPr="001C7688" w:rsidRDefault="005B799F" w:rsidP="007F5669">
      <w:pPr>
        <w:pStyle w:val="Heading2"/>
        <w:numPr>
          <w:ilvl w:val="0"/>
          <w:numId w:val="0"/>
        </w:numPr>
        <w:ind w:left="720" w:hanging="720"/>
        <w:rPr>
          <w:rFonts w:cs="Arial"/>
        </w:rPr>
      </w:pPr>
      <w:bookmarkStart w:id="6" w:name="_Toc497670325"/>
      <w:r w:rsidRPr="001C7688">
        <w:rPr>
          <w:rFonts w:cs="Arial"/>
        </w:rPr>
        <w:t>2.5</w:t>
      </w:r>
      <w:r w:rsidRPr="001C7688">
        <w:rPr>
          <w:rFonts w:cs="Arial"/>
        </w:rPr>
        <w:tab/>
        <w:t>Use-case: List out food types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B799F" w:rsidRPr="001C7688" w14:paraId="14F7A192" w14:textId="77777777" w:rsidTr="0027142C">
        <w:tc>
          <w:tcPr>
            <w:tcW w:w="2088" w:type="dxa"/>
          </w:tcPr>
          <w:p w14:paraId="76CC0B05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488" w:type="dxa"/>
          </w:tcPr>
          <w:p w14:paraId="0CCFA4F2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List out food types</w:t>
            </w:r>
          </w:p>
        </w:tc>
      </w:tr>
      <w:tr w:rsidR="005B799F" w:rsidRPr="001C7688" w14:paraId="0791D0A7" w14:textId="77777777" w:rsidTr="0027142C">
        <w:tc>
          <w:tcPr>
            <w:tcW w:w="2088" w:type="dxa"/>
          </w:tcPr>
          <w:p w14:paraId="7AFE26B7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488" w:type="dxa"/>
          </w:tcPr>
          <w:p w14:paraId="03204208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This use case describes how the user can see the list of food type stored in the app.</w:t>
            </w:r>
          </w:p>
        </w:tc>
      </w:tr>
      <w:tr w:rsidR="005B799F" w:rsidRPr="001C7688" w14:paraId="4AF17F5E" w14:textId="77777777" w:rsidTr="0027142C">
        <w:tc>
          <w:tcPr>
            <w:tcW w:w="2088" w:type="dxa"/>
          </w:tcPr>
          <w:p w14:paraId="7FFE3C6E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488" w:type="dxa"/>
          </w:tcPr>
          <w:p w14:paraId="57614DC6" w14:textId="779DEF11" w:rsidR="005B799F" w:rsidRPr="001C7688" w:rsidRDefault="00D65C8C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Student</w:t>
            </w:r>
          </w:p>
        </w:tc>
      </w:tr>
      <w:tr w:rsidR="005B799F" w:rsidRPr="001C7688" w14:paraId="65677AB8" w14:textId="77777777" w:rsidTr="0027142C">
        <w:tc>
          <w:tcPr>
            <w:tcW w:w="2088" w:type="dxa"/>
          </w:tcPr>
          <w:p w14:paraId="2DB01C35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488" w:type="dxa"/>
          </w:tcPr>
          <w:p w14:paraId="5836D5AC" w14:textId="77777777" w:rsidR="005B799F" w:rsidRPr="001C7688" w:rsidRDefault="005B799F" w:rsidP="005B799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In the main screen, user clicks on button “List food types”</w:t>
            </w:r>
          </w:p>
          <w:p w14:paraId="4AB01F12" w14:textId="682B60C4" w:rsidR="005B799F" w:rsidRPr="001C7688" w:rsidRDefault="005B799F" w:rsidP="005B799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A new activity will be loaded, all kind of </w:t>
            </w:r>
            <w:r w:rsidR="002C7B09" w:rsidRPr="001C7688">
              <w:rPr>
                <w:rFonts w:ascii="Arial" w:hAnsi="Arial" w:cs="Arial"/>
                <w:sz w:val="20"/>
              </w:rPr>
              <w:t>food (with</w:t>
            </w:r>
            <w:r w:rsidRPr="001C7688">
              <w:rPr>
                <w:rFonts w:ascii="Arial" w:hAnsi="Arial" w:cs="Arial"/>
                <w:sz w:val="20"/>
              </w:rPr>
              <w:t xml:space="preserve"> following calories) will be represented on this screen.</w:t>
            </w:r>
          </w:p>
          <w:p w14:paraId="61A4CB7B" w14:textId="77777777" w:rsidR="005B799F" w:rsidRPr="001C7688" w:rsidRDefault="005B799F" w:rsidP="005B799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can scroll up and down to view all the information of the list food.</w:t>
            </w:r>
          </w:p>
          <w:p w14:paraId="0A1F14A4" w14:textId="77777777" w:rsidR="005B799F" w:rsidRPr="001C7688" w:rsidRDefault="005B799F" w:rsidP="005B799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clicks back button to go back the main screen.</w:t>
            </w:r>
          </w:p>
        </w:tc>
      </w:tr>
      <w:tr w:rsidR="005B799F" w:rsidRPr="001C7688" w14:paraId="32C5165E" w14:textId="77777777" w:rsidTr="0027142C">
        <w:tc>
          <w:tcPr>
            <w:tcW w:w="2088" w:type="dxa"/>
          </w:tcPr>
          <w:p w14:paraId="4DDBC5F3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7488" w:type="dxa"/>
          </w:tcPr>
          <w:p w14:paraId="0345E4B5" w14:textId="485E0658" w:rsidR="005B799F" w:rsidRPr="001C7688" w:rsidRDefault="005B799F" w:rsidP="0027142C">
            <w:pPr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 xml:space="preserve">Alternative flow 1: There is an option for user to view information </w:t>
            </w:r>
            <w:r w:rsidR="002C7B09" w:rsidRPr="001C7688">
              <w:rPr>
                <w:rFonts w:ascii="Arial" w:hAnsi="Arial" w:cs="Arial"/>
                <w:b/>
                <w:sz w:val="20"/>
              </w:rPr>
              <w:t xml:space="preserve">of food </w:t>
            </w:r>
            <w:r w:rsidR="002C7B09" w:rsidRPr="001C7688">
              <w:rPr>
                <w:rFonts w:ascii="Arial" w:hAnsi="Arial" w:cs="Arial"/>
                <w:b/>
                <w:sz w:val="20"/>
              </w:rPr>
              <w:br/>
              <w:t>(</w:t>
            </w:r>
            <w:r w:rsidRPr="001C7688">
              <w:rPr>
                <w:rFonts w:ascii="Arial" w:hAnsi="Arial" w:cs="Arial"/>
                <w:b/>
                <w:sz w:val="20"/>
              </w:rPr>
              <w:t>this task looks like a dictionary).</w:t>
            </w:r>
          </w:p>
          <w:p w14:paraId="2B6396AC" w14:textId="77777777" w:rsidR="005B799F" w:rsidRPr="001C7688" w:rsidRDefault="005B799F" w:rsidP="005B799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can skip this task.</w:t>
            </w:r>
          </w:p>
          <w:p w14:paraId="269810B1" w14:textId="77777777" w:rsidR="005B799F" w:rsidRPr="001C7688" w:rsidRDefault="005B799F" w:rsidP="0027142C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5B799F" w:rsidRPr="001C7688" w14:paraId="50C3868D" w14:textId="77777777" w:rsidTr="0027142C">
        <w:tc>
          <w:tcPr>
            <w:tcW w:w="2088" w:type="dxa"/>
          </w:tcPr>
          <w:p w14:paraId="4DF7D33D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7488" w:type="dxa"/>
          </w:tcPr>
          <w:p w14:paraId="376FA2C1" w14:textId="56871802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</w:t>
            </w:r>
            <w:r w:rsidR="001C7688">
              <w:rPr>
                <w:rFonts w:ascii="Arial" w:hAnsi="Arial" w:cs="Arial"/>
                <w:sz w:val="20"/>
              </w:rPr>
              <w:t xml:space="preserve"> logs in and</w:t>
            </w:r>
            <w:r w:rsidRPr="001C7688">
              <w:rPr>
                <w:rFonts w:ascii="Arial" w:hAnsi="Arial" w:cs="Arial"/>
                <w:sz w:val="20"/>
              </w:rPr>
              <w:t xml:space="preserve"> goes to the main screen of the app.</w:t>
            </w:r>
          </w:p>
        </w:tc>
      </w:tr>
      <w:tr w:rsidR="005B799F" w:rsidRPr="001C7688" w14:paraId="2703C6C8" w14:textId="77777777" w:rsidTr="0027142C">
        <w:tc>
          <w:tcPr>
            <w:tcW w:w="2088" w:type="dxa"/>
          </w:tcPr>
          <w:p w14:paraId="780DB127" w14:textId="77777777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7488" w:type="dxa"/>
          </w:tcPr>
          <w:p w14:paraId="40520E84" w14:textId="71ACB40B" w:rsidR="005B799F" w:rsidRPr="001C7688" w:rsidRDefault="005B799F" w:rsidP="0027142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Make</w:t>
            </w:r>
            <w:r w:rsidR="00064EA9" w:rsidRPr="001C7688">
              <w:rPr>
                <w:rFonts w:ascii="Arial" w:hAnsi="Arial" w:cs="Arial"/>
                <w:sz w:val="20"/>
              </w:rPr>
              <w:t xml:space="preserve"> </w:t>
            </w:r>
            <w:r w:rsidRPr="001C7688">
              <w:rPr>
                <w:rFonts w:ascii="Arial" w:hAnsi="Arial" w:cs="Arial"/>
                <w:sz w:val="20"/>
              </w:rPr>
              <w:t>sure the list of food type can be shown.</w:t>
            </w:r>
          </w:p>
        </w:tc>
      </w:tr>
    </w:tbl>
    <w:p w14:paraId="4D3CF44A" w14:textId="77777777" w:rsidR="005B799F" w:rsidRPr="001C7688" w:rsidRDefault="005B799F" w:rsidP="005B799F">
      <w:pPr>
        <w:rPr>
          <w:rFonts w:ascii="Arial" w:hAnsi="Arial" w:cs="Arial"/>
        </w:rPr>
      </w:pPr>
    </w:p>
    <w:p w14:paraId="2ECBF0F0" w14:textId="4984B15F" w:rsidR="006E1BB9" w:rsidRPr="001C7688" w:rsidRDefault="006E1BB9" w:rsidP="007F5669">
      <w:pPr>
        <w:pStyle w:val="Heading2"/>
        <w:numPr>
          <w:ilvl w:val="0"/>
          <w:numId w:val="0"/>
        </w:numPr>
        <w:ind w:left="720" w:hanging="720"/>
        <w:rPr>
          <w:rFonts w:cs="Arial"/>
        </w:rPr>
      </w:pPr>
      <w:bookmarkStart w:id="7" w:name="_Toc497670326"/>
      <w:r w:rsidRPr="001C7688">
        <w:rPr>
          <w:rFonts w:cs="Arial"/>
        </w:rPr>
        <w:t>2.6</w:t>
      </w:r>
      <w:r w:rsidRPr="001C7688">
        <w:rPr>
          <w:rFonts w:cs="Arial"/>
        </w:rPr>
        <w:tab/>
        <w:t>Use-case: Convert food to calories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E1BB9" w:rsidRPr="001C7688" w14:paraId="13F7DA3C" w14:textId="77777777" w:rsidTr="00EF3B38">
        <w:tc>
          <w:tcPr>
            <w:tcW w:w="2088" w:type="dxa"/>
          </w:tcPr>
          <w:p w14:paraId="60E6E873" w14:textId="77777777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488" w:type="dxa"/>
          </w:tcPr>
          <w:p w14:paraId="157065A3" w14:textId="2F3D2B74" w:rsidR="006E1BB9" w:rsidRPr="001C7688" w:rsidRDefault="00EB4105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Convert food to calories</w:t>
            </w:r>
          </w:p>
        </w:tc>
      </w:tr>
      <w:tr w:rsidR="006E1BB9" w:rsidRPr="001C7688" w14:paraId="6EB5532C" w14:textId="77777777" w:rsidTr="00EF3B38">
        <w:tc>
          <w:tcPr>
            <w:tcW w:w="2088" w:type="dxa"/>
          </w:tcPr>
          <w:p w14:paraId="267BF63B" w14:textId="77777777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488" w:type="dxa"/>
          </w:tcPr>
          <w:p w14:paraId="7CA20561" w14:textId="569F2650" w:rsidR="006E1BB9" w:rsidRPr="001C7688" w:rsidRDefault="00EB4105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This use case help</w:t>
            </w:r>
            <w:r w:rsidR="0005745B" w:rsidRPr="001C7688">
              <w:rPr>
                <w:rFonts w:ascii="Arial" w:hAnsi="Arial" w:cs="Arial"/>
                <w:sz w:val="20"/>
              </w:rPr>
              <w:t xml:space="preserve"> students evaluate the </w:t>
            </w:r>
            <w:r w:rsidR="00064EA9" w:rsidRPr="001C7688">
              <w:rPr>
                <w:rFonts w:ascii="Arial" w:hAnsi="Arial" w:cs="Arial"/>
                <w:sz w:val="20"/>
              </w:rPr>
              <w:t>calories</w:t>
            </w:r>
            <w:r w:rsidR="0005745B" w:rsidRPr="001C7688">
              <w:rPr>
                <w:rFonts w:ascii="Arial" w:hAnsi="Arial" w:cs="Arial"/>
                <w:sz w:val="20"/>
              </w:rPr>
              <w:t xml:space="preserve"> of food</w:t>
            </w:r>
            <w:r w:rsidR="00064EA9" w:rsidRPr="001C7688">
              <w:rPr>
                <w:rFonts w:ascii="Arial" w:hAnsi="Arial" w:cs="Arial"/>
                <w:sz w:val="20"/>
              </w:rPr>
              <w:t xml:space="preserve"> </w:t>
            </w:r>
            <w:r w:rsidR="0061393C" w:rsidRPr="001C7688">
              <w:rPr>
                <w:rFonts w:ascii="Arial" w:hAnsi="Arial" w:cs="Arial"/>
                <w:sz w:val="20"/>
              </w:rPr>
              <w:t>intake</w:t>
            </w:r>
          </w:p>
        </w:tc>
      </w:tr>
      <w:tr w:rsidR="006E1BB9" w:rsidRPr="001C7688" w14:paraId="222897CB" w14:textId="77777777" w:rsidTr="00EF3B38">
        <w:tc>
          <w:tcPr>
            <w:tcW w:w="2088" w:type="dxa"/>
          </w:tcPr>
          <w:p w14:paraId="3D449F6B" w14:textId="77777777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488" w:type="dxa"/>
          </w:tcPr>
          <w:p w14:paraId="0CA49D06" w14:textId="44A7D618" w:rsidR="006E1BB9" w:rsidRPr="001C7688" w:rsidRDefault="00D65C8C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Student</w:t>
            </w:r>
          </w:p>
        </w:tc>
      </w:tr>
      <w:tr w:rsidR="006E1BB9" w:rsidRPr="001C7688" w14:paraId="307A9442" w14:textId="77777777" w:rsidTr="00EF3B38">
        <w:tc>
          <w:tcPr>
            <w:tcW w:w="2088" w:type="dxa"/>
          </w:tcPr>
          <w:p w14:paraId="0A540B75" w14:textId="77777777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488" w:type="dxa"/>
          </w:tcPr>
          <w:p w14:paraId="052E6E35" w14:textId="3A7A1769" w:rsidR="0061393C" w:rsidRPr="001C7688" w:rsidRDefault="0061393C" w:rsidP="00E85ACD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In the main screen, user clicks on button “Covert food”</w:t>
            </w:r>
          </w:p>
          <w:p w14:paraId="2FCF18A6" w14:textId="77777777" w:rsidR="0061393C" w:rsidRPr="001C7688" w:rsidRDefault="0061393C" w:rsidP="0061393C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Application will show a progress circle illustrate the current calories and the number of total calories daily inside that circle.</w:t>
            </w:r>
          </w:p>
          <w:p w14:paraId="08B2051B" w14:textId="03DFBF5D" w:rsidR="006E1BB9" w:rsidRPr="001C7688" w:rsidRDefault="0061393C" w:rsidP="00E85ACD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User </w:t>
            </w:r>
            <w:r w:rsidR="00A2139D" w:rsidRPr="001C7688">
              <w:rPr>
                <w:rFonts w:ascii="Arial" w:hAnsi="Arial" w:cs="Arial"/>
                <w:sz w:val="20"/>
              </w:rPr>
              <w:t xml:space="preserve">click the ‘x’ button </w:t>
            </w:r>
            <w:r w:rsidR="00E85ACD" w:rsidRPr="001C7688">
              <w:rPr>
                <w:rFonts w:ascii="Arial" w:hAnsi="Arial" w:cs="Arial"/>
                <w:sz w:val="20"/>
              </w:rPr>
              <w:t>on</w:t>
            </w:r>
            <w:r w:rsidR="00A2139D" w:rsidRPr="001C7688">
              <w:rPr>
                <w:rFonts w:ascii="Arial" w:hAnsi="Arial" w:cs="Arial"/>
                <w:sz w:val="20"/>
              </w:rPr>
              <w:t xml:space="preserve"> the right corner</w:t>
            </w:r>
            <w:r w:rsidR="00E85ACD" w:rsidRPr="001C7688">
              <w:rPr>
                <w:rFonts w:ascii="Arial" w:hAnsi="Arial" w:cs="Arial"/>
                <w:sz w:val="20"/>
              </w:rPr>
              <w:t xml:space="preserve"> </w:t>
            </w:r>
            <w:r w:rsidR="00A2139D" w:rsidRPr="001C7688">
              <w:rPr>
                <w:rFonts w:ascii="Arial" w:hAnsi="Arial" w:cs="Arial"/>
                <w:sz w:val="20"/>
              </w:rPr>
              <w:t>to go back to main screen</w:t>
            </w:r>
          </w:p>
        </w:tc>
      </w:tr>
      <w:tr w:rsidR="006E1BB9" w:rsidRPr="001C7688" w14:paraId="5892FEA0" w14:textId="77777777" w:rsidTr="00EF3B38">
        <w:tc>
          <w:tcPr>
            <w:tcW w:w="2088" w:type="dxa"/>
          </w:tcPr>
          <w:p w14:paraId="69966B56" w14:textId="77777777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7488" w:type="dxa"/>
          </w:tcPr>
          <w:p w14:paraId="1042AFC7" w14:textId="037A548A" w:rsidR="006E1BB9" w:rsidRPr="001C7688" w:rsidRDefault="006E1BB9" w:rsidP="0061393C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b/>
                <w:sz w:val="20"/>
              </w:rPr>
              <w:t xml:space="preserve">Alternative flow 1: </w:t>
            </w:r>
            <w:r w:rsidR="00E85ACD" w:rsidRPr="001C7688">
              <w:rPr>
                <w:rFonts w:ascii="Arial" w:hAnsi="Arial" w:cs="Arial"/>
                <w:b/>
                <w:sz w:val="20"/>
              </w:rPr>
              <w:t>There is an option for user to view food intake</w:t>
            </w:r>
          </w:p>
          <w:p w14:paraId="0709E6BC" w14:textId="332095ED" w:rsidR="00E85ACD" w:rsidRPr="001C7688" w:rsidRDefault="00E85ACD" w:rsidP="00E85ACD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User click button “Show food”</w:t>
            </w:r>
          </w:p>
          <w:p w14:paraId="695E0FDA" w14:textId="3C2590DD" w:rsidR="006E1BB9" w:rsidRPr="001C7688" w:rsidRDefault="00E85ACD" w:rsidP="00D602F3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lastRenderedPageBreak/>
              <w:t>A pop up list comes out to represent each food – calories which user consumes</w:t>
            </w:r>
          </w:p>
        </w:tc>
      </w:tr>
      <w:tr w:rsidR="006E1BB9" w:rsidRPr="001C7688" w14:paraId="6079AD9E" w14:textId="77777777" w:rsidTr="00EF3B38">
        <w:tc>
          <w:tcPr>
            <w:tcW w:w="2088" w:type="dxa"/>
          </w:tcPr>
          <w:p w14:paraId="1A3F3790" w14:textId="21E58168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lastRenderedPageBreak/>
              <w:t>Pre-conditions</w:t>
            </w:r>
          </w:p>
        </w:tc>
        <w:tc>
          <w:tcPr>
            <w:tcW w:w="7488" w:type="dxa"/>
          </w:tcPr>
          <w:p w14:paraId="06435753" w14:textId="41B60BF3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 xml:space="preserve">User </w:t>
            </w:r>
            <w:r w:rsidR="001C7688">
              <w:rPr>
                <w:rFonts w:ascii="Arial" w:hAnsi="Arial" w:cs="Arial"/>
                <w:sz w:val="20"/>
              </w:rPr>
              <w:t xml:space="preserve">logs in and </w:t>
            </w:r>
            <w:r w:rsidRPr="001C7688">
              <w:rPr>
                <w:rFonts w:ascii="Arial" w:hAnsi="Arial" w:cs="Arial"/>
                <w:sz w:val="20"/>
              </w:rPr>
              <w:t>goes to the main screen of the app.</w:t>
            </w:r>
          </w:p>
        </w:tc>
      </w:tr>
      <w:tr w:rsidR="006E1BB9" w:rsidRPr="001C7688" w14:paraId="13839EB8" w14:textId="77777777" w:rsidTr="00EF3B38">
        <w:tc>
          <w:tcPr>
            <w:tcW w:w="2088" w:type="dxa"/>
          </w:tcPr>
          <w:p w14:paraId="37067585" w14:textId="77777777" w:rsidR="006E1BB9" w:rsidRPr="001C7688" w:rsidRDefault="006E1BB9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7488" w:type="dxa"/>
          </w:tcPr>
          <w:p w14:paraId="0DD7311B" w14:textId="3492352C" w:rsidR="006E1BB9" w:rsidRPr="001C7688" w:rsidRDefault="00E85ACD" w:rsidP="00EF3B38">
            <w:pPr>
              <w:rPr>
                <w:rFonts w:ascii="Arial" w:hAnsi="Arial" w:cs="Arial"/>
                <w:sz w:val="20"/>
              </w:rPr>
            </w:pPr>
            <w:r w:rsidRPr="001C7688">
              <w:rPr>
                <w:rFonts w:ascii="Arial" w:hAnsi="Arial" w:cs="Arial"/>
                <w:sz w:val="20"/>
              </w:rPr>
              <w:t>Make sure application has information of user (weight, height) to calculate the calories in need.</w:t>
            </w:r>
          </w:p>
        </w:tc>
      </w:tr>
    </w:tbl>
    <w:p w14:paraId="3B6CBE61" w14:textId="77777777" w:rsidR="006E1BB9" w:rsidRPr="001C7688" w:rsidRDefault="006E1BB9" w:rsidP="006E1BB9">
      <w:pPr>
        <w:rPr>
          <w:rFonts w:ascii="Arial" w:hAnsi="Arial" w:cs="Arial"/>
        </w:rPr>
      </w:pPr>
    </w:p>
    <w:p w14:paraId="55D0584B" w14:textId="77777777" w:rsidR="006E1BB9" w:rsidRPr="001C7688" w:rsidRDefault="006E1BB9" w:rsidP="006E1BB9">
      <w:pPr>
        <w:rPr>
          <w:rFonts w:ascii="Arial" w:hAnsi="Arial" w:cs="Arial"/>
        </w:rPr>
      </w:pPr>
    </w:p>
    <w:p w14:paraId="5E788817" w14:textId="574C079F" w:rsidR="004452D0" w:rsidRPr="001C7688" w:rsidRDefault="004452D0" w:rsidP="007F5669">
      <w:pPr>
        <w:pStyle w:val="Heading2"/>
        <w:numPr>
          <w:ilvl w:val="1"/>
          <w:numId w:val="36"/>
        </w:numPr>
        <w:ind w:left="0" w:firstLine="0"/>
        <w:rPr>
          <w:rFonts w:cs="Arial"/>
        </w:rPr>
      </w:pPr>
      <w:bookmarkStart w:id="8" w:name="_Toc497670327"/>
      <w:r w:rsidRPr="001C7688">
        <w:rPr>
          <w:rFonts w:cs="Arial"/>
        </w:rPr>
        <w:t>Use-case: Show progress chart: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22980" w:rsidRPr="001C7688" w14:paraId="5F14297F" w14:textId="77777777" w:rsidTr="001D280B">
        <w:tc>
          <w:tcPr>
            <w:tcW w:w="2088" w:type="dxa"/>
          </w:tcPr>
          <w:p w14:paraId="36CCE61C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488" w:type="dxa"/>
          </w:tcPr>
          <w:p w14:paraId="6DA49C7C" w14:textId="79BD7892" w:rsidR="00222980" w:rsidRPr="00034687" w:rsidRDefault="004A3E66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Show progress chart</w:t>
            </w:r>
          </w:p>
        </w:tc>
      </w:tr>
      <w:tr w:rsidR="00222980" w:rsidRPr="001C7688" w14:paraId="135A055C" w14:textId="77777777" w:rsidTr="001D280B">
        <w:tc>
          <w:tcPr>
            <w:tcW w:w="2088" w:type="dxa"/>
          </w:tcPr>
          <w:p w14:paraId="2388CF12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488" w:type="dxa"/>
          </w:tcPr>
          <w:p w14:paraId="527CA886" w14:textId="0E3A5C99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 xml:space="preserve">This use case help students </w:t>
            </w:r>
            <w:r w:rsidR="004A3E66" w:rsidRPr="00034687">
              <w:rPr>
                <w:rFonts w:ascii="Arial" w:hAnsi="Arial" w:cs="Arial"/>
                <w:sz w:val="20"/>
              </w:rPr>
              <w:t xml:space="preserve">keep track of their </w:t>
            </w:r>
            <w:r w:rsidR="00400A46" w:rsidRPr="00034687">
              <w:rPr>
                <w:rFonts w:ascii="Arial" w:hAnsi="Arial" w:cs="Arial"/>
                <w:sz w:val="20"/>
              </w:rPr>
              <w:t xml:space="preserve">calories intake and </w:t>
            </w:r>
            <w:r w:rsidR="004A3E66" w:rsidRPr="00034687">
              <w:rPr>
                <w:rFonts w:ascii="Arial" w:hAnsi="Arial" w:cs="Arial"/>
                <w:sz w:val="20"/>
              </w:rPr>
              <w:t>eating habit</w:t>
            </w:r>
          </w:p>
        </w:tc>
      </w:tr>
      <w:tr w:rsidR="00222980" w:rsidRPr="001C7688" w14:paraId="782BFC6B" w14:textId="77777777" w:rsidTr="001D280B">
        <w:tc>
          <w:tcPr>
            <w:tcW w:w="2088" w:type="dxa"/>
          </w:tcPr>
          <w:p w14:paraId="7F8C4461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488" w:type="dxa"/>
          </w:tcPr>
          <w:p w14:paraId="432832A7" w14:textId="07BDF9CA" w:rsidR="00222980" w:rsidRPr="00034687" w:rsidRDefault="00D65C8C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Student</w:t>
            </w:r>
          </w:p>
        </w:tc>
      </w:tr>
      <w:tr w:rsidR="00222980" w:rsidRPr="001C7688" w14:paraId="77B4A56C" w14:textId="77777777" w:rsidTr="001D280B">
        <w:tc>
          <w:tcPr>
            <w:tcW w:w="2088" w:type="dxa"/>
          </w:tcPr>
          <w:p w14:paraId="4A7F8736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488" w:type="dxa"/>
          </w:tcPr>
          <w:p w14:paraId="66B1F642" w14:textId="77777777" w:rsidR="00222980" w:rsidRPr="00034687" w:rsidRDefault="00ED1B3C" w:rsidP="00ED1B3C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697"/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In the main screen, user clicks on tab “Progress”</w:t>
            </w:r>
          </w:p>
          <w:p w14:paraId="6E15F170" w14:textId="77777777" w:rsidR="009436F8" w:rsidRPr="00034687" w:rsidRDefault="009436F8" w:rsidP="00ED1B3C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697"/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Application will show a calendar</w:t>
            </w:r>
          </w:p>
          <w:p w14:paraId="3431DB3E" w14:textId="2ED20ED4" w:rsidR="009436F8" w:rsidRPr="00034687" w:rsidRDefault="009436F8" w:rsidP="00ED1B3C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697"/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User chooses the starting and ending date, then click “</w:t>
            </w:r>
            <w:r w:rsidR="00253B4D" w:rsidRPr="00034687">
              <w:rPr>
                <w:rFonts w:ascii="Arial" w:hAnsi="Arial" w:cs="Arial"/>
                <w:sz w:val="20"/>
              </w:rPr>
              <w:t>Show chart</w:t>
            </w:r>
            <w:r w:rsidRPr="00034687">
              <w:rPr>
                <w:rFonts w:ascii="Arial" w:hAnsi="Arial" w:cs="Arial"/>
                <w:sz w:val="20"/>
              </w:rPr>
              <w:t>”</w:t>
            </w:r>
          </w:p>
        </w:tc>
      </w:tr>
      <w:tr w:rsidR="00222980" w:rsidRPr="001C7688" w14:paraId="0C717F9A" w14:textId="77777777" w:rsidTr="001D280B">
        <w:tc>
          <w:tcPr>
            <w:tcW w:w="2088" w:type="dxa"/>
          </w:tcPr>
          <w:p w14:paraId="683B2082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7488" w:type="dxa"/>
          </w:tcPr>
          <w:p w14:paraId="3F5B1A3B" w14:textId="15FD472F" w:rsidR="00222980" w:rsidRPr="00034687" w:rsidRDefault="00222980" w:rsidP="001D280B">
            <w:pPr>
              <w:rPr>
                <w:rFonts w:ascii="Arial" w:hAnsi="Arial" w:cs="Arial"/>
                <w:b/>
                <w:sz w:val="20"/>
              </w:rPr>
            </w:pPr>
            <w:r w:rsidRPr="00034687">
              <w:rPr>
                <w:rFonts w:ascii="Arial" w:hAnsi="Arial" w:cs="Arial"/>
                <w:b/>
                <w:sz w:val="20"/>
              </w:rPr>
              <w:t xml:space="preserve">Alternative flow 1: </w:t>
            </w:r>
            <w:r w:rsidR="009436F8" w:rsidRPr="00034687">
              <w:rPr>
                <w:rFonts w:ascii="Arial" w:hAnsi="Arial" w:cs="Arial"/>
                <w:b/>
                <w:sz w:val="20"/>
              </w:rPr>
              <w:t>The starting date is later than the ending date</w:t>
            </w:r>
          </w:p>
          <w:p w14:paraId="30A09DEF" w14:textId="2E8FB874" w:rsidR="009436F8" w:rsidRPr="00034687" w:rsidRDefault="009436F8" w:rsidP="009436F8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Application show</w:t>
            </w:r>
            <w:r w:rsidR="00E37150" w:rsidRPr="00034687">
              <w:rPr>
                <w:rFonts w:ascii="Arial" w:hAnsi="Arial" w:cs="Arial"/>
                <w:sz w:val="20"/>
              </w:rPr>
              <w:t>s</w:t>
            </w:r>
            <w:r w:rsidRPr="00034687">
              <w:rPr>
                <w:rFonts w:ascii="Arial" w:hAnsi="Arial" w:cs="Arial"/>
                <w:sz w:val="20"/>
              </w:rPr>
              <w:t xml:space="preserve"> an Error message</w:t>
            </w:r>
          </w:p>
          <w:p w14:paraId="2B90F793" w14:textId="77777777" w:rsidR="00D602F3" w:rsidRPr="00034687" w:rsidRDefault="009436F8" w:rsidP="00D602F3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b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Go back to step #2</w:t>
            </w:r>
          </w:p>
          <w:p w14:paraId="0B44F4CD" w14:textId="76AED0E6" w:rsidR="00D602F3" w:rsidRPr="00034687" w:rsidRDefault="00D602F3" w:rsidP="00D602F3">
            <w:pPr>
              <w:rPr>
                <w:rFonts w:ascii="Arial" w:hAnsi="Arial" w:cs="Arial"/>
                <w:b/>
                <w:sz w:val="20"/>
              </w:rPr>
            </w:pPr>
            <w:r w:rsidRPr="00034687">
              <w:rPr>
                <w:rFonts w:ascii="Arial" w:hAnsi="Arial" w:cs="Arial"/>
                <w:b/>
                <w:sz w:val="20"/>
              </w:rPr>
              <w:t>Alternative flow 2: User clicks cancels</w:t>
            </w:r>
          </w:p>
          <w:p w14:paraId="4F47B181" w14:textId="4C8A2C20" w:rsidR="00222980" w:rsidRPr="00034687" w:rsidRDefault="00D602F3" w:rsidP="00D602F3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Go back to main screen</w:t>
            </w:r>
          </w:p>
        </w:tc>
      </w:tr>
      <w:tr w:rsidR="00222980" w:rsidRPr="001C7688" w14:paraId="4DE590BC" w14:textId="77777777" w:rsidTr="001D280B">
        <w:tc>
          <w:tcPr>
            <w:tcW w:w="2088" w:type="dxa"/>
          </w:tcPr>
          <w:p w14:paraId="7938F356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7488" w:type="dxa"/>
          </w:tcPr>
          <w:p w14:paraId="18DC1385" w14:textId="13A78782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User</w:t>
            </w:r>
            <w:r w:rsidR="00034687">
              <w:rPr>
                <w:rFonts w:ascii="Arial" w:hAnsi="Arial" w:cs="Arial"/>
                <w:sz w:val="20"/>
              </w:rPr>
              <w:t xml:space="preserve"> logs in and</w:t>
            </w:r>
            <w:r w:rsidRPr="00034687">
              <w:rPr>
                <w:rFonts w:ascii="Arial" w:hAnsi="Arial" w:cs="Arial"/>
                <w:sz w:val="20"/>
              </w:rPr>
              <w:t xml:space="preserve"> goes to the main screen of the app.</w:t>
            </w:r>
          </w:p>
        </w:tc>
      </w:tr>
      <w:tr w:rsidR="00222980" w:rsidRPr="001C7688" w14:paraId="4F71B522" w14:textId="77777777" w:rsidTr="001D280B">
        <w:tc>
          <w:tcPr>
            <w:tcW w:w="2088" w:type="dxa"/>
          </w:tcPr>
          <w:p w14:paraId="7AEE57B5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7488" w:type="dxa"/>
          </w:tcPr>
          <w:p w14:paraId="24A7ABAC" w14:textId="464FBDA5" w:rsidR="00222980" w:rsidRPr="00034687" w:rsidRDefault="004C13F8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 xml:space="preserve">Starting date </w:t>
            </w:r>
            <w:proofErr w:type="gramStart"/>
            <w:r w:rsidRPr="00034687">
              <w:rPr>
                <w:rFonts w:ascii="Arial" w:hAnsi="Arial" w:cs="Arial"/>
                <w:sz w:val="20"/>
              </w:rPr>
              <w:t>has to</w:t>
            </w:r>
            <w:proofErr w:type="gramEnd"/>
            <w:r w:rsidRPr="00034687">
              <w:rPr>
                <w:rFonts w:ascii="Arial" w:hAnsi="Arial" w:cs="Arial"/>
                <w:sz w:val="20"/>
              </w:rPr>
              <w:t xml:space="preserve"> be earlier than ending date</w:t>
            </w:r>
            <w:r w:rsidR="000806C5" w:rsidRPr="00034687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1ACD360E" w14:textId="7CB44602" w:rsidR="004452D0" w:rsidRPr="001C7688" w:rsidRDefault="004452D0" w:rsidP="004452D0">
      <w:pPr>
        <w:rPr>
          <w:rFonts w:ascii="Arial" w:hAnsi="Arial" w:cs="Arial"/>
        </w:rPr>
      </w:pPr>
    </w:p>
    <w:p w14:paraId="2AEEB90F" w14:textId="77777777" w:rsidR="004452D0" w:rsidRPr="001C7688" w:rsidRDefault="004452D0" w:rsidP="004452D0">
      <w:pPr>
        <w:rPr>
          <w:rFonts w:ascii="Arial" w:hAnsi="Arial" w:cs="Arial"/>
        </w:rPr>
      </w:pPr>
    </w:p>
    <w:p w14:paraId="4A6ADACD" w14:textId="5BFB2BDE" w:rsidR="004A3E66" w:rsidRPr="001C7688" w:rsidRDefault="004A3E66" w:rsidP="00A4162A">
      <w:pPr>
        <w:pStyle w:val="Heading2"/>
        <w:numPr>
          <w:ilvl w:val="1"/>
          <w:numId w:val="36"/>
        </w:numPr>
        <w:ind w:left="720"/>
        <w:rPr>
          <w:rFonts w:cs="Arial"/>
        </w:rPr>
      </w:pPr>
      <w:bookmarkStart w:id="9" w:name="_Toc497670328"/>
      <w:r w:rsidRPr="001C7688">
        <w:rPr>
          <w:rFonts w:cs="Arial"/>
        </w:rPr>
        <w:t xml:space="preserve">Use-case: </w:t>
      </w:r>
      <w:r w:rsidR="003B70B8" w:rsidRPr="001C7688">
        <w:rPr>
          <w:rFonts w:cs="Arial"/>
        </w:rPr>
        <w:t>Compare results of 2 dates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22980" w:rsidRPr="001C7688" w14:paraId="3B8E43BE" w14:textId="77777777" w:rsidTr="001D280B">
        <w:tc>
          <w:tcPr>
            <w:tcW w:w="2088" w:type="dxa"/>
          </w:tcPr>
          <w:p w14:paraId="55AF242A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488" w:type="dxa"/>
          </w:tcPr>
          <w:p w14:paraId="3B0B4CCE" w14:textId="21CDDB68" w:rsidR="00222980" w:rsidRPr="00034687" w:rsidRDefault="003B70B8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Compare results of 2 dates</w:t>
            </w:r>
          </w:p>
        </w:tc>
      </w:tr>
      <w:tr w:rsidR="00222980" w:rsidRPr="001C7688" w14:paraId="2F543D28" w14:textId="77777777" w:rsidTr="001D280B">
        <w:tc>
          <w:tcPr>
            <w:tcW w:w="2088" w:type="dxa"/>
          </w:tcPr>
          <w:p w14:paraId="5BC99FBF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488" w:type="dxa"/>
          </w:tcPr>
          <w:p w14:paraId="6102466A" w14:textId="4FEB2705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 xml:space="preserve">This use case help students </w:t>
            </w:r>
            <w:r w:rsidR="00066F6F" w:rsidRPr="00034687">
              <w:rPr>
                <w:rFonts w:ascii="Arial" w:hAnsi="Arial" w:cs="Arial"/>
                <w:sz w:val="20"/>
              </w:rPr>
              <w:t>compare the results of 2 selected dates</w:t>
            </w:r>
          </w:p>
        </w:tc>
      </w:tr>
      <w:tr w:rsidR="00222980" w:rsidRPr="001C7688" w14:paraId="53153A3B" w14:textId="77777777" w:rsidTr="001D280B">
        <w:tc>
          <w:tcPr>
            <w:tcW w:w="2088" w:type="dxa"/>
          </w:tcPr>
          <w:p w14:paraId="4DBAE98B" w14:textId="77777777" w:rsidR="00222980" w:rsidRPr="00034687" w:rsidRDefault="00222980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488" w:type="dxa"/>
          </w:tcPr>
          <w:p w14:paraId="169E5450" w14:textId="7A56B15E" w:rsidR="00222980" w:rsidRPr="00034687" w:rsidRDefault="00D65C8C" w:rsidP="001D280B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Student</w:t>
            </w:r>
          </w:p>
        </w:tc>
      </w:tr>
      <w:tr w:rsidR="00910844" w:rsidRPr="001C7688" w14:paraId="0701378C" w14:textId="77777777" w:rsidTr="001D280B">
        <w:tc>
          <w:tcPr>
            <w:tcW w:w="2088" w:type="dxa"/>
          </w:tcPr>
          <w:p w14:paraId="7067D9F9" w14:textId="77777777" w:rsidR="00910844" w:rsidRPr="00034687" w:rsidRDefault="00910844" w:rsidP="00910844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488" w:type="dxa"/>
          </w:tcPr>
          <w:p w14:paraId="27DD51E5" w14:textId="6A7EE16F" w:rsidR="00910844" w:rsidRPr="00034687" w:rsidRDefault="00910844" w:rsidP="00910844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787"/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In the main screen, user clicks on tab “Progress”</w:t>
            </w:r>
          </w:p>
          <w:p w14:paraId="709B8632" w14:textId="4F8AE50B" w:rsidR="00910844" w:rsidRPr="00034687" w:rsidRDefault="00910844" w:rsidP="00910844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787"/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Application will show a calendar</w:t>
            </w:r>
          </w:p>
          <w:p w14:paraId="3ACA8947" w14:textId="3D546632" w:rsidR="00910844" w:rsidRPr="00034687" w:rsidRDefault="00910844" w:rsidP="00910844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787"/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User chooses the starting and ending date, then click “Compare”</w:t>
            </w:r>
          </w:p>
        </w:tc>
      </w:tr>
      <w:tr w:rsidR="00910844" w:rsidRPr="001C7688" w14:paraId="6F411334" w14:textId="77777777" w:rsidTr="001D280B">
        <w:tc>
          <w:tcPr>
            <w:tcW w:w="2088" w:type="dxa"/>
          </w:tcPr>
          <w:p w14:paraId="54BCA5AA" w14:textId="77777777" w:rsidR="00910844" w:rsidRPr="00034687" w:rsidRDefault="00910844" w:rsidP="00910844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7488" w:type="dxa"/>
          </w:tcPr>
          <w:p w14:paraId="074375AA" w14:textId="6E8B672A" w:rsidR="00312040" w:rsidRPr="00034687" w:rsidRDefault="00312040" w:rsidP="00312040">
            <w:pPr>
              <w:rPr>
                <w:rFonts w:ascii="Arial" w:hAnsi="Arial" w:cs="Arial"/>
                <w:b/>
                <w:sz w:val="20"/>
              </w:rPr>
            </w:pPr>
            <w:r w:rsidRPr="00034687">
              <w:rPr>
                <w:rFonts w:ascii="Arial" w:hAnsi="Arial" w:cs="Arial"/>
                <w:b/>
                <w:sz w:val="20"/>
              </w:rPr>
              <w:t>Alternative flow 1: User clicks cancels</w:t>
            </w:r>
          </w:p>
          <w:p w14:paraId="5A6E6058" w14:textId="0A0EDB5E" w:rsidR="00910844" w:rsidRPr="00034687" w:rsidRDefault="00312040" w:rsidP="00312040">
            <w:pPr>
              <w:pStyle w:val="ListParagraph"/>
              <w:numPr>
                <w:ilvl w:val="0"/>
                <w:numId w:val="42"/>
              </w:numPr>
              <w:ind w:left="787"/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 xml:space="preserve">Go back to main screen </w:t>
            </w:r>
          </w:p>
          <w:p w14:paraId="5772EED4" w14:textId="77777777" w:rsidR="00910844" w:rsidRPr="00034687" w:rsidRDefault="00910844" w:rsidP="00910844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034687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910844" w:rsidRPr="001C7688" w14:paraId="06AFD76C" w14:textId="77777777" w:rsidTr="001D280B">
        <w:tc>
          <w:tcPr>
            <w:tcW w:w="2088" w:type="dxa"/>
          </w:tcPr>
          <w:p w14:paraId="2E8AAA14" w14:textId="77777777" w:rsidR="00910844" w:rsidRPr="00034687" w:rsidRDefault="00910844" w:rsidP="00910844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7488" w:type="dxa"/>
          </w:tcPr>
          <w:p w14:paraId="18AB823B" w14:textId="639A8319" w:rsidR="00910844" w:rsidRPr="00034687" w:rsidRDefault="00910844" w:rsidP="00910844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User</w:t>
            </w:r>
            <w:r w:rsidR="00034687">
              <w:rPr>
                <w:rFonts w:ascii="Arial" w:hAnsi="Arial" w:cs="Arial"/>
                <w:sz w:val="20"/>
              </w:rPr>
              <w:t xml:space="preserve"> logs in and</w:t>
            </w:r>
            <w:r w:rsidRPr="00034687">
              <w:rPr>
                <w:rFonts w:ascii="Arial" w:hAnsi="Arial" w:cs="Arial"/>
                <w:sz w:val="20"/>
              </w:rPr>
              <w:t xml:space="preserve"> goes to the main screen of the app.</w:t>
            </w:r>
          </w:p>
        </w:tc>
      </w:tr>
      <w:tr w:rsidR="00910844" w:rsidRPr="001C7688" w14:paraId="301E7E3C" w14:textId="77777777" w:rsidTr="001D280B">
        <w:tc>
          <w:tcPr>
            <w:tcW w:w="2088" w:type="dxa"/>
          </w:tcPr>
          <w:p w14:paraId="22E7F060" w14:textId="77777777" w:rsidR="00910844" w:rsidRPr="00034687" w:rsidRDefault="00910844" w:rsidP="00910844">
            <w:pPr>
              <w:rPr>
                <w:rFonts w:ascii="Arial" w:hAnsi="Arial" w:cs="Arial"/>
                <w:sz w:val="20"/>
              </w:rPr>
            </w:pPr>
            <w:r w:rsidRPr="00034687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7488" w:type="dxa"/>
          </w:tcPr>
          <w:p w14:paraId="36FD57CF" w14:textId="1D530119" w:rsidR="00910844" w:rsidRPr="00034687" w:rsidRDefault="00910844" w:rsidP="00910844">
            <w:pPr>
              <w:rPr>
                <w:rFonts w:ascii="Arial" w:hAnsi="Arial" w:cs="Arial"/>
                <w:sz w:val="20"/>
              </w:rPr>
            </w:pPr>
          </w:p>
        </w:tc>
      </w:tr>
    </w:tbl>
    <w:p w14:paraId="640F5826" w14:textId="77777777" w:rsidR="008E2784" w:rsidRDefault="008E2784" w:rsidP="00A4162A">
      <w:pPr>
        <w:pStyle w:val="Heading2"/>
        <w:numPr>
          <w:ilvl w:val="1"/>
          <w:numId w:val="36"/>
        </w:numPr>
        <w:ind w:left="720"/>
      </w:pPr>
      <w:bookmarkStart w:id="10" w:name="_Toc497670329"/>
      <w:r>
        <w:t>Use-case: Update/Modify Profile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E2784" w14:paraId="47C7A8EB" w14:textId="77777777" w:rsidTr="00265C37">
        <w:tc>
          <w:tcPr>
            <w:tcW w:w="2088" w:type="dxa"/>
          </w:tcPr>
          <w:p w14:paraId="3BB593C1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7488" w:type="dxa"/>
          </w:tcPr>
          <w:p w14:paraId="3FF226CF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Update/Modify Profile</w:t>
            </w:r>
          </w:p>
        </w:tc>
      </w:tr>
      <w:tr w:rsidR="008E2784" w14:paraId="1E1C31A5" w14:textId="77777777" w:rsidTr="00265C37">
        <w:tc>
          <w:tcPr>
            <w:tcW w:w="2088" w:type="dxa"/>
          </w:tcPr>
          <w:p w14:paraId="51A8116B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Brief description</w:t>
            </w:r>
          </w:p>
        </w:tc>
        <w:tc>
          <w:tcPr>
            <w:tcW w:w="7488" w:type="dxa"/>
          </w:tcPr>
          <w:p w14:paraId="37B10BBD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This use case allows student to change their profile information including height and weight</w:t>
            </w:r>
          </w:p>
        </w:tc>
      </w:tr>
      <w:tr w:rsidR="008E2784" w14:paraId="57A7C5BA" w14:textId="77777777" w:rsidTr="00265C37">
        <w:tc>
          <w:tcPr>
            <w:tcW w:w="2088" w:type="dxa"/>
          </w:tcPr>
          <w:p w14:paraId="3AA95491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Actors</w:t>
            </w:r>
          </w:p>
        </w:tc>
        <w:tc>
          <w:tcPr>
            <w:tcW w:w="7488" w:type="dxa"/>
          </w:tcPr>
          <w:p w14:paraId="0D1E1F69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Student</w:t>
            </w:r>
          </w:p>
        </w:tc>
      </w:tr>
      <w:tr w:rsidR="008E2784" w:rsidRPr="00F02F9F" w14:paraId="5014A18B" w14:textId="77777777" w:rsidTr="00265C37">
        <w:tc>
          <w:tcPr>
            <w:tcW w:w="2088" w:type="dxa"/>
          </w:tcPr>
          <w:p w14:paraId="5A594E74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Basic Flow</w:t>
            </w:r>
          </w:p>
        </w:tc>
        <w:tc>
          <w:tcPr>
            <w:tcW w:w="7488" w:type="dxa"/>
          </w:tcPr>
          <w:p w14:paraId="2F23A8D6" w14:textId="77777777" w:rsidR="008E2784" w:rsidRPr="008E2784" w:rsidRDefault="008E2784" w:rsidP="008E2784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In the main screen, click the symbol on the toolbar to show up Drawer. This can also be done by swiping from left to right</w:t>
            </w:r>
          </w:p>
          <w:p w14:paraId="0610D46A" w14:textId="77777777" w:rsidR="008E2784" w:rsidRPr="008E2784" w:rsidRDefault="008E2784" w:rsidP="008E2784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c</w:t>
            </w:r>
            <w:bookmarkStart w:id="11" w:name="_GoBack"/>
            <w:bookmarkEnd w:id="11"/>
            <w:r w:rsidRPr="008E2784">
              <w:rPr>
                <w:rFonts w:ascii="Arial" w:hAnsi="Arial" w:cs="Arial"/>
                <w:sz w:val="20"/>
              </w:rPr>
              <w:t>licks Profile Icon</w:t>
            </w:r>
          </w:p>
          <w:p w14:paraId="4EB1A29A" w14:textId="77777777" w:rsidR="008E2784" w:rsidRPr="008E2784" w:rsidRDefault="008E2784" w:rsidP="008E2784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Profile activity is displayed</w:t>
            </w:r>
          </w:p>
          <w:p w14:paraId="0FB7BB59" w14:textId="77777777" w:rsidR="008E2784" w:rsidRPr="008E2784" w:rsidRDefault="008E2784" w:rsidP="008E2784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lastRenderedPageBreak/>
              <w:t>User edits weights, heights.</w:t>
            </w:r>
          </w:p>
          <w:p w14:paraId="169B112A" w14:textId="77777777" w:rsidR="008E2784" w:rsidRPr="008E2784" w:rsidRDefault="008E2784" w:rsidP="008E2784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clicks “Ok”</w:t>
            </w:r>
          </w:p>
          <w:p w14:paraId="55EE24D7" w14:textId="77777777" w:rsidR="008E2784" w:rsidRPr="008E2784" w:rsidRDefault="008E2784" w:rsidP="008E2784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“Do you want to save changes” Dialog shows up</w:t>
            </w:r>
          </w:p>
          <w:p w14:paraId="2C0828DE" w14:textId="77777777" w:rsidR="008E2784" w:rsidRPr="008E2784" w:rsidRDefault="008E2784" w:rsidP="008E2784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clicks “Yes” to save changes and go back to main screen</w:t>
            </w:r>
          </w:p>
        </w:tc>
      </w:tr>
      <w:tr w:rsidR="008E2784" w:rsidRPr="00160862" w14:paraId="4E4D2087" w14:textId="77777777" w:rsidTr="00265C37">
        <w:tc>
          <w:tcPr>
            <w:tcW w:w="2088" w:type="dxa"/>
          </w:tcPr>
          <w:p w14:paraId="4286239E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lastRenderedPageBreak/>
              <w:t>Alternative Flows</w:t>
            </w:r>
          </w:p>
        </w:tc>
        <w:tc>
          <w:tcPr>
            <w:tcW w:w="7488" w:type="dxa"/>
          </w:tcPr>
          <w:p w14:paraId="2F11413C" w14:textId="77777777" w:rsidR="008E2784" w:rsidRPr="008E2784" w:rsidRDefault="008E2784" w:rsidP="00265C37">
            <w:pPr>
              <w:rPr>
                <w:rFonts w:ascii="Arial" w:hAnsi="Arial" w:cs="Arial"/>
                <w:b/>
                <w:sz w:val="20"/>
              </w:rPr>
            </w:pPr>
            <w:r w:rsidRPr="008E2784">
              <w:rPr>
                <w:rFonts w:ascii="Arial" w:hAnsi="Arial" w:cs="Arial"/>
                <w:b/>
                <w:sz w:val="20"/>
              </w:rPr>
              <w:t>Alternative flow 1: User presses back button</w:t>
            </w:r>
          </w:p>
          <w:p w14:paraId="440076A9" w14:textId="77777777" w:rsidR="008E2784" w:rsidRPr="008E2784" w:rsidRDefault="008E2784" w:rsidP="00FE5BF1">
            <w:pPr>
              <w:pStyle w:val="ListParagraph"/>
              <w:numPr>
                <w:ilvl w:val="0"/>
                <w:numId w:val="44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At step #4</w:t>
            </w:r>
          </w:p>
          <w:p w14:paraId="60D4FF65" w14:textId="77777777" w:rsidR="008E2784" w:rsidRPr="008E2784" w:rsidRDefault="008E2784" w:rsidP="00FE5BF1">
            <w:pPr>
              <w:pStyle w:val="ListParagraph"/>
              <w:numPr>
                <w:ilvl w:val="0"/>
                <w:numId w:val="44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presses back button</w:t>
            </w:r>
          </w:p>
          <w:p w14:paraId="6656A2E6" w14:textId="77777777" w:rsidR="008E2784" w:rsidRPr="008E2784" w:rsidRDefault="008E2784" w:rsidP="00FE5BF1">
            <w:pPr>
              <w:pStyle w:val="ListParagraph"/>
              <w:numPr>
                <w:ilvl w:val="0"/>
                <w:numId w:val="44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“Warning that changes will be discarded, and ask user if he/she really wants to finish” Dialog shows up</w:t>
            </w:r>
          </w:p>
          <w:p w14:paraId="24B45043" w14:textId="77777777" w:rsidR="008E2784" w:rsidRPr="008E2784" w:rsidRDefault="008E2784" w:rsidP="00FE5BF1">
            <w:pPr>
              <w:pStyle w:val="ListParagraph"/>
              <w:numPr>
                <w:ilvl w:val="0"/>
                <w:numId w:val="44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clicks “Yes” to discard all changes and go back to main screen</w:t>
            </w:r>
          </w:p>
          <w:p w14:paraId="3477D3BC" w14:textId="77777777" w:rsidR="008E2784" w:rsidRPr="008E2784" w:rsidRDefault="008E2784" w:rsidP="00FE5BF1">
            <w:pPr>
              <w:pStyle w:val="ListParagraph"/>
              <w:numPr>
                <w:ilvl w:val="0"/>
                <w:numId w:val="44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clicks “No” to stay in the activity and continue to edit</w:t>
            </w:r>
          </w:p>
          <w:p w14:paraId="7402B261" w14:textId="77777777" w:rsidR="008E2784" w:rsidRPr="008E2784" w:rsidRDefault="008E2784" w:rsidP="00265C37">
            <w:pPr>
              <w:rPr>
                <w:rFonts w:ascii="Arial" w:hAnsi="Arial" w:cs="Arial"/>
                <w:b/>
                <w:sz w:val="20"/>
              </w:rPr>
            </w:pPr>
            <w:r w:rsidRPr="008E2784">
              <w:rPr>
                <w:rFonts w:ascii="Arial" w:hAnsi="Arial" w:cs="Arial"/>
                <w:b/>
                <w:sz w:val="20"/>
              </w:rPr>
              <w:t>Alternative flow 2: User clicks “No” in Dialog</w:t>
            </w:r>
          </w:p>
          <w:p w14:paraId="26822056" w14:textId="77777777" w:rsidR="008E2784" w:rsidRPr="008E2784" w:rsidRDefault="008E2784" w:rsidP="008E278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At step #6</w:t>
            </w:r>
          </w:p>
          <w:p w14:paraId="691F48B3" w14:textId="77777777" w:rsidR="008E2784" w:rsidRPr="008E2784" w:rsidRDefault="008E2784" w:rsidP="008E278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clicks “No”</w:t>
            </w:r>
          </w:p>
          <w:p w14:paraId="7034E37A" w14:textId="77777777" w:rsidR="008E2784" w:rsidRPr="008E2784" w:rsidRDefault="008E2784" w:rsidP="008E278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 xml:space="preserve">All changes will be </w:t>
            </w:r>
            <w:proofErr w:type="gramStart"/>
            <w:r w:rsidRPr="008E2784">
              <w:rPr>
                <w:rFonts w:ascii="Arial" w:hAnsi="Arial" w:cs="Arial"/>
                <w:sz w:val="20"/>
              </w:rPr>
              <w:t>discarded</w:t>
            </w:r>
            <w:proofErr w:type="gramEnd"/>
            <w:r w:rsidRPr="008E2784">
              <w:rPr>
                <w:rFonts w:ascii="Arial" w:hAnsi="Arial" w:cs="Arial"/>
                <w:sz w:val="20"/>
              </w:rPr>
              <w:t xml:space="preserve"> and user will get back to the main screen</w:t>
            </w:r>
          </w:p>
          <w:p w14:paraId="3807A11A" w14:textId="77777777" w:rsidR="008E2784" w:rsidRPr="008E2784" w:rsidRDefault="008E2784" w:rsidP="00265C37">
            <w:pPr>
              <w:rPr>
                <w:rFonts w:ascii="Arial" w:hAnsi="Arial" w:cs="Arial"/>
                <w:b/>
                <w:sz w:val="20"/>
              </w:rPr>
            </w:pPr>
            <w:r w:rsidRPr="008E2784">
              <w:rPr>
                <w:rFonts w:ascii="Arial" w:hAnsi="Arial" w:cs="Arial"/>
                <w:b/>
                <w:sz w:val="20"/>
              </w:rPr>
              <w:t>Alternative flow 3: User presses back button</w:t>
            </w:r>
          </w:p>
          <w:p w14:paraId="17BC3DEF" w14:textId="77777777" w:rsidR="008E2784" w:rsidRPr="008E2784" w:rsidRDefault="008E2784" w:rsidP="00FE5BF1">
            <w:pPr>
              <w:pStyle w:val="ListParagraph"/>
              <w:numPr>
                <w:ilvl w:val="0"/>
                <w:numId w:val="46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At step #6</w:t>
            </w:r>
          </w:p>
          <w:p w14:paraId="2BA0CB59" w14:textId="77777777" w:rsidR="008E2784" w:rsidRPr="008E2784" w:rsidRDefault="008E2784" w:rsidP="00FE5BF1">
            <w:pPr>
              <w:pStyle w:val="ListParagraph"/>
              <w:numPr>
                <w:ilvl w:val="0"/>
                <w:numId w:val="46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presses back button</w:t>
            </w:r>
          </w:p>
          <w:p w14:paraId="52A5E0C9" w14:textId="77777777" w:rsidR="008E2784" w:rsidRPr="008E2784" w:rsidRDefault="008E2784" w:rsidP="00FE5BF1">
            <w:pPr>
              <w:pStyle w:val="ListParagraph"/>
              <w:numPr>
                <w:ilvl w:val="0"/>
                <w:numId w:val="46"/>
              </w:numPr>
              <w:ind w:left="697"/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will be able to continue editing</w:t>
            </w:r>
          </w:p>
          <w:p w14:paraId="40AD557D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</w:p>
          <w:p w14:paraId="54B5676A" w14:textId="77777777" w:rsidR="008E2784" w:rsidRPr="008E2784" w:rsidRDefault="008E2784" w:rsidP="00265C37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8E2784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8E2784" w:rsidRPr="00160862" w14:paraId="2C9F6E86" w14:textId="77777777" w:rsidTr="00265C37">
        <w:trPr>
          <w:trHeight w:val="242"/>
        </w:trPr>
        <w:tc>
          <w:tcPr>
            <w:tcW w:w="2088" w:type="dxa"/>
          </w:tcPr>
          <w:p w14:paraId="7FE5BEC5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7488" w:type="dxa"/>
          </w:tcPr>
          <w:p w14:paraId="2BD482B4" w14:textId="77777777" w:rsidR="008E2784" w:rsidRPr="008E2784" w:rsidRDefault="008E2784" w:rsidP="00265C37">
            <w:pPr>
              <w:rPr>
                <w:rFonts w:ascii="Arial" w:hAnsi="Arial" w:cs="Arial"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>User must sign up and sign in</w:t>
            </w:r>
          </w:p>
          <w:p w14:paraId="12A7060A" w14:textId="5FD0A88F" w:rsidR="008E2784" w:rsidRPr="008E2784" w:rsidRDefault="008E2784" w:rsidP="00265C37">
            <w:pPr>
              <w:rPr>
                <w:rFonts w:ascii="Arial" w:hAnsi="Arial" w:cs="Arial"/>
                <w:b/>
                <w:sz w:val="20"/>
              </w:rPr>
            </w:pPr>
            <w:r w:rsidRPr="008E2784">
              <w:rPr>
                <w:rFonts w:ascii="Arial" w:hAnsi="Arial" w:cs="Arial"/>
                <w:sz w:val="20"/>
              </w:rPr>
              <w:t xml:space="preserve">User </w:t>
            </w:r>
            <w:r w:rsidR="00C87506">
              <w:rPr>
                <w:rFonts w:ascii="Arial" w:hAnsi="Arial" w:cs="Arial"/>
                <w:sz w:val="20"/>
              </w:rPr>
              <w:t xml:space="preserve">logs in and </w:t>
            </w:r>
            <w:r w:rsidRPr="008E2784">
              <w:rPr>
                <w:rFonts w:ascii="Arial" w:hAnsi="Arial" w:cs="Arial"/>
                <w:sz w:val="20"/>
              </w:rPr>
              <w:t>goes to the main screen</w:t>
            </w:r>
          </w:p>
        </w:tc>
      </w:tr>
    </w:tbl>
    <w:p w14:paraId="563320A0" w14:textId="431EDE7A" w:rsidR="00431C9E" w:rsidRPr="001450D9" w:rsidRDefault="00431C9E" w:rsidP="001450D9"/>
    <w:sectPr w:rsidR="00431C9E" w:rsidRPr="001450D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1C8F9" w14:textId="77777777" w:rsidR="003F1A3B" w:rsidRDefault="003F1A3B">
      <w:pPr>
        <w:spacing w:line="240" w:lineRule="auto"/>
      </w:pPr>
      <w:r>
        <w:separator/>
      </w:r>
    </w:p>
  </w:endnote>
  <w:endnote w:type="continuationSeparator" w:id="0">
    <w:p w14:paraId="59E33AF0" w14:textId="77777777" w:rsidR="003F1A3B" w:rsidRDefault="003F1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4F91DC38" w:rsidR="009C307A" w:rsidRDefault="009C307A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C29228A" w:rsidR="009C307A" w:rsidRDefault="00586069">
          <w:pPr>
            <w:jc w:val="center"/>
          </w:pPr>
          <w:r>
            <w:t>@</w:t>
          </w:r>
          <w:proofErr w:type="spellStart"/>
          <w:r>
            <w:t>BrainQ</w:t>
          </w:r>
          <w:proofErr w:type="spellEnd"/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FE5BF1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BE83EFB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E5BF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2924B" w14:textId="77777777" w:rsidR="003F1A3B" w:rsidRDefault="003F1A3B">
      <w:pPr>
        <w:spacing w:line="240" w:lineRule="auto"/>
      </w:pPr>
      <w:r>
        <w:separator/>
      </w:r>
    </w:p>
  </w:footnote>
  <w:footnote w:type="continuationSeparator" w:id="0">
    <w:p w14:paraId="59FF6130" w14:textId="77777777" w:rsidR="003F1A3B" w:rsidRDefault="003F1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58AD7B0E" w:rsidR="009C307A" w:rsidRDefault="00576D0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BrainQ</w:t>
    </w:r>
    <w:proofErr w:type="spellEnd"/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3039DD8E" w:rsidR="009C307A" w:rsidRDefault="00586069">
          <w:r>
            <w:t>Calorize</w:t>
          </w:r>
        </w:p>
      </w:tc>
      <w:tc>
        <w:tcPr>
          <w:tcW w:w="3179" w:type="dxa"/>
        </w:tcPr>
        <w:p w14:paraId="4CDBD65B" w14:textId="4EE58D56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86069">
            <w:t>1.0</w:t>
          </w:r>
        </w:p>
      </w:tc>
    </w:tr>
    <w:tr w:rsidR="009C307A" w14:paraId="489C52E7" w14:textId="77777777">
      <w:tc>
        <w:tcPr>
          <w:tcW w:w="6379" w:type="dxa"/>
        </w:tcPr>
        <w:p w14:paraId="31DADAB6" w14:textId="4CB436C8" w:rsidR="009C307A" w:rsidRDefault="003F1A3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 xml:space="preserve">Use-Case Specification: </w:t>
          </w:r>
          <w:r>
            <w:fldChar w:fldCharType="end"/>
          </w:r>
          <w:r w:rsidR="00586069">
            <w:t>Use Case Calorize</w:t>
          </w:r>
        </w:p>
      </w:tc>
      <w:tc>
        <w:tcPr>
          <w:tcW w:w="3179" w:type="dxa"/>
        </w:tcPr>
        <w:p w14:paraId="34054106" w14:textId="64CC1356" w:rsidR="009C307A" w:rsidRDefault="00630073">
          <w:r>
            <w:t xml:space="preserve">  Date:  </w:t>
          </w:r>
          <w:r w:rsidR="00586069">
            <w:t>05/11/2017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0511C1FC" w:rsidR="009C307A" w:rsidRDefault="00586069">
          <w:r>
            <w:t>UCSD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AF1630"/>
    <w:multiLevelType w:val="hybridMultilevel"/>
    <w:tmpl w:val="EEF0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406CC0"/>
    <w:multiLevelType w:val="hybridMultilevel"/>
    <w:tmpl w:val="C56AF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641C9"/>
    <w:multiLevelType w:val="hybridMultilevel"/>
    <w:tmpl w:val="D91EF45C"/>
    <w:lvl w:ilvl="0" w:tplc="25DE40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B02A4"/>
    <w:multiLevelType w:val="hybridMultilevel"/>
    <w:tmpl w:val="7E02B3AE"/>
    <w:lvl w:ilvl="0" w:tplc="7A5CB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465B8B"/>
    <w:multiLevelType w:val="hybridMultilevel"/>
    <w:tmpl w:val="0DBA015A"/>
    <w:lvl w:ilvl="0" w:tplc="262A7BB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325E07"/>
    <w:multiLevelType w:val="hybridMultilevel"/>
    <w:tmpl w:val="F8EE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12382"/>
    <w:multiLevelType w:val="hybridMultilevel"/>
    <w:tmpl w:val="F71A433C"/>
    <w:lvl w:ilvl="0" w:tplc="EA706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E7D08DD"/>
    <w:multiLevelType w:val="hybridMultilevel"/>
    <w:tmpl w:val="70B6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935F2"/>
    <w:multiLevelType w:val="multilevel"/>
    <w:tmpl w:val="24923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7522BE"/>
    <w:multiLevelType w:val="hybridMultilevel"/>
    <w:tmpl w:val="AA121BEA"/>
    <w:lvl w:ilvl="0" w:tplc="257EB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90ED7"/>
    <w:multiLevelType w:val="multilevel"/>
    <w:tmpl w:val="DD628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0EA6EB1"/>
    <w:multiLevelType w:val="hybridMultilevel"/>
    <w:tmpl w:val="48F8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6DA28ED"/>
    <w:multiLevelType w:val="hybridMultilevel"/>
    <w:tmpl w:val="1F322D34"/>
    <w:lvl w:ilvl="0" w:tplc="8CD8D6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21BF2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6102C"/>
    <w:multiLevelType w:val="hybridMultilevel"/>
    <w:tmpl w:val="19844E62"/>
    <w:lvl w:ilvl="0" w:tplc="C7326B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774D"/>
    <w:multiLevelType w:val="hybridMultilevel"/>
    <w:tmpl w:val="36C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BCA7D45"/>
    <w:multiLevelType w:val="hybridMultilevel"/>
    <w:tmpl w:val="AC86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9F4F33"/>
    <w:multiLevelType w:val="hybridMultilevel"/>
    <w:tmpl w:val="43963E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A44DC2"/>
    <w:multiLevelType w:val="hybridMultilevel"/>
    <w:tmpl w:val="B63EF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FC3148"/>
    <w:multiLevelType w:val="hybridMultilevel"/>
    <w:tmpl w:val="BEAC4090"/>
    <w:lvl w:ilvl="0" w:tplc="5F86FD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7013292"/>
    <w:multiLevelType w:val="hybridMultilevel"/>
    <w:tmpl w:val="FB36E688"/>
    <w:lvl w:ilvl="0" w:tplc="905E0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FC29A2"/>
    <w:multiLevelType w:val="multilevel"/>
    <w:tmpl w:val="292CC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6"/>
  </w:num>
  <w:num w:numId="5">
    <w:abstractNumId w:val="29"/>
  </w:num>
  <w:num w:numId="6">
    <w:abstractNumId w:val="2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3"/>
  </w:num>
  <w:num w:numId="10">
    <w:abstractNumId w:val="4"/>
  </w:num>
  <w:num w:numId="11">
    <w:abstractNumId w:val="20"/>
  </w:num>
  <w:num w:numId="12">
    <w:abstractNumId w:val="16"/>
  </w:num>
  <w:num w:numId="13">
    <w:abstractNumId w:val="41"/>
  </w:num>
  <w:num w:numId="14">
    <w:abstractNumId w:val="14"/>
  </w:num>
  <w:num w:numId="15">
    <w:abstractNumId w:val="5"/>
  </w:num>
  <w:num w:numId="16">
    <w:abstractNumId w:val="39"/>
  </w:num>
  <w:num w:numId="17">
    <w:abstractNumId w:val="24"/>
  </w:num>
  <w:num w:numId="18">
    <w:abstractNumId w:val="11"/>
  </w:num>
  <w:num w:numId="19">
    <w:abstractNumId w:val="23"/>
  </w:num>
  <w:num w:numId="20">
    <w:abstractNumId w:val="13"/>
  </w:num>
  <w:num w:numId="21">
    <w:abstractNumId w:val="37"/>
  </w:num>
  <w:num w:numId="22">
    <w:abstractNumId w:val="32"/>
  </w:num>
  <w:num w:numId="23">
    <w:abstractNumId w:val="9"/>
  </w:num>
  <w:num w:numId="24">
    <w:abstractNumId w:val="8"/>
  </w:num>
  <w:num w:numId="25">
    <w:abstractNumId w:val="18"/>
  </w:num>
  <w:num w:numId="26">
    <w:abstractNumId w:val="35"/>
  </w:num>
  <w:num w:numId="27">
    <w:abstractNumId w:val="30"/>
  </w:num>
  <w:num w:numId="28">
    <w:abstractNumId w:val="31"/>
  </w:num>
  <w:num w:numId="29">
    <w:abstractNumId w:val="45"/>
  </w:num>
  <w:num w:numId="30">
    <w:abstractNumId w:val="40"/>
  </w:num>
  <w:num w:numId="31">
    <w:abstractNumId w:val="26"/>
  </w:num>
  <w:num w:numId="32">
    <w:abstractNumId w:val="15"/>
  </w:num>
  <w:num w:numId="33">
    <w:abstractNumId w:val="3"/>
  </w:num>
  <w:num w:numId="34">
    <w:abstractNumId w:val="12"/>
  </w:num>
  <w:num w:numId="35">
    <w:abstractNumId w:val="33"/>
  </w:num>
  <w:num w:numId="36">
    <w:abstractNumId w:val="22"/>
  </w:num>
  <w:num w:numId="37">
    <w:abstractNumId w:val="19"/>
  </w:num>
  <w:num w:numId="38">
    <w:abstractNumId w:val="7"/>
  </w:num>
  <w:num w:numId="39">
    <w:abstractNumId w:val="25"/>
  </w:num>
  <w:num w:numId="40">
    <w:abstractNumId w:val="10"/>
  </w:num>
  <w:num w:numId="41">
    <w:abstractNumId w:val="36"/>
  </w:num>
  <w:num w:numId="42">
    <w:abstractNumId w:val="44"/>
  </w:num>
  <w:num w:numId="43">
    <w:abstractNumId w:val="28"/>
  </w:num>
  <w:num w:numId="44">
    <w:abstractNumId w:val="38"/>
  </w:num>
  <w:num w:numId="45">
    <w:abstractNumId w:val="21"/>
  </w:num>
  <w:num w:numId="46">
    <w:abstractNumId w:val="6"/>
  </w:num>
  <w:num w:numId="47">
    <w:abstractNumId w:val="34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4687"/>
    <w:rsid w:val="000379FC"/>
    <w:rsid w:val="0005448B"/>
    <w:rsid w:val="0005745B"/>
    <w:rsid w:val="00064EA9"/>
    <w:rsid w:val="00066F6F"/>
    <w:rsid w:val="000806C5"/>
    <w:rsid w:val="000A0E7B"/>
    <w:rsid w:val="000A4D5C"/>
    <w:rsid w:val="000C0AE6"/>
    <w:rsid w:val="000C5EAE"/>
    <w:rsid w:val="000C7E2A"/>
    <w:rsid w:val="000D02B5"/>
    <w:rsid w:val="000F6A6F"/>
    <w:rsid w:val="00102C69"/>
    <w:rsid w:val="001450D9"/>
    <w:rsid w:val="00145797"/>
    <w:rsid w:val="00172502"/>
    <w:rsid w:val="001926FD"/>
    <w:rsid w:val="001C1F0A"/>
    <w:rsid w:val="001C21FD"/>
    <w:rsid w:val="001C7688"/>
    <w:rsid w:val="001E597A"/>
    <w:rsid w:val="001E5E15"/>
    <w:rsid w:val="001F5540"/>
    <w:rsid w:val="001F7DF6"/>
    <w:rsid w:val="00203A10"/>
    <w:rsid w:val="0021605E"/>
    <w:rsid w:val="00222980"/>
    <w:rsid w:val="00240CB1"/>
    <w:rsid w:val="00241189"/>
    <w:rsid w:val="00253488"/>
    <w:rsid w:val="00253B4D"/>
    <w:rsid w:val="00255B17"/>
    <w:rsid w:val="00261EE2"/>
    <w:rsid w:val="00286BF7"/>
    <w:rsid w:val="002B37D6"/>
    <w:rsid w:val="002C788A"/>
    <w:rsid w:val="002C7B09"/>
    <w:rsid w:val="002C7CB2"/>
    <w:rsid w:val="00303B75"/>
    <w:rsid w:val="00312040"/>
    <w:rsid w:val="0033757C"/>
    <w:rsid w:val="003410C0"/>
    <w:rsid w:val="0034779E"/>
    <w:rsid w:val="00366692"/>
    <w:rsid w:val="003912F0"/>
    <w:rsid w:val="003B55A1"/>
    <w:rsid w:val="003B70B8"/>
    <w:rsid w:val="003D081E"/>
    <w:rsid w:val="003F1A3B"/>
    <w:rsid w:val="003F741E"/>
    <w:rsid w:val="00400A46"/>
    <w:rsid w:val="004078A2"/>
    <w:rsid w:val="00431C9E"/>
    <w:rsid w:val="004452D0"/>
    <w:rsid w:val="00447A0B"/>
    <w:rsid w:val="00475DD3"/>
    <w:rsid w:val="004917CA"/>
    <w:rsid w:val="004A3E66"/>
    <w:rsid w:val="004A46CA"/>
    <w:rsid w:val="004C13F8"/>
    <w:rsid w:val="004D146C"/>
    <w:rsid w:val="004D14DB"/>
    <w:rsid w:val="004E3DCC"/>
    <w:rsid w:val="00512D5C"/>
    <w:rsid w:val="00512FAF"/>
    <w:rsid w:val="005232E9"/>
    <w:rsid w:val="005326F3"/>
    <w:rsid w:val="0057108D"/>
    <w:rsid w:val="00576D0F"/>
    <w:rsid w:val="005827BA"/>
    <w:rsid w:val="005835BF"/>
    <w:rsid w:val="00586069"/>
    <w:rsid w:val="00591379"/>
    <w:rsid w:val="005B2D99"/>
    <w:rsid w:val="005B64ED"/>
    <w:rsid w:val="005B6CA7"/>
    <w:rsid w:val="005B799F"/>
    <w:rsid w:val="0061393C"/>
    <w:rsid w:val="00621BED"/>
    <w:rsid w:val="00630073"/>
    <w:rsid w:val="00661C90"/>
    <w:rsid w:val="00661D7A"/>
    <w:rsid w:val="006D0A9A"/>
    <w:rsid w:val="006E1BB9"/>
    <w:rsid w:val="00701624"/>
    <w:rsid w:val="00705E25"/>
    <w:rsid w:val="007201F3"/>
    <w:rsid w:val="00722628"/>
    <w:rsid w:val="00727D12"/>
    <w:rsid w:val="00735E6A"/>
    <w:rsid w:val="007C150D"/>
    <w:rsid w:val="007F5669"/>
    <w:rsid w:val="0080059E"/>
    <w:rsid w:val="00804E89"/>
    <w:rsid w:val="00810936"/>
    <w:rsid w:val="00811D42"/>
    <w:rsid w:val="00867A70"/>
    <w:rsid w:val="00876F9C"/>
    <w:rsid w:val="008A0730"/>
    <w:rsid w:val="008A4F94"/>
    <w:rsid w:val="008A7F64"/>
    <w:rsid w:val="008C235D"/>
    <w:rsid w:val="008E2784"/>
    <w:rsid w:val="008E3466"/>
    <w:rsid w:val="00910844"/>
    <w:rsid w:val="00930E23"/>
    <w:rsid w:val="00941ADF"/>
    <w:rsid w:val="009436F8"/>
    <w:rsid w:val="00952E28"/>
    <w:rsid w:val="00960CB7"/>
    <w:rsid w:val="00962FFB"/>
    <w:rsid w:val="00966348"/>
    <w:rsid w:val="00970592"/>
    <w:rsid w:val="0098388A"/>
    <w:rsid w:val="0099736E"/>
    <w:rsid w:val="009A7419"/>
    <w:rsid w:val="009B420A"/>
    <w:rsid w:val="009C307A"/>
    <w:rsid w:val="009D00EE"/>
    <w:rsid w:val="009D033E"/>
    <w:rsid w:val="009F55EC"/>
    <w:rsid w:val="00A013D1"/>
    <w:rsid w:val="00A1116D"/>
    <w:rsid w:val="00A149F1"/>
    <w:rsid w:val="00A2139D"/>
    <w:rsid w:val="00A2334D"/>
    <w:rsid w:val="00A347E9"/>
    <w:rsid w:val="00A4162A"/>
    <w:rsid w:val="00A43CFC"/>
    <w:rsid w:val="00A54849"/>
    <w:rsid w:val="00A5675A"/>
    <w:rsid w:val="00A6373E"/>
    <w:rsid w:val="00A71854"/>
    <w:rsid w:val="00A734D9"/>
    <w:rsid w:val="00A83A76"/>
    <w:rsid w:val="00A87653"/>
    <w:rsid w:val="00A9740D"/>
    <w:rsid w:val="00AA2DFE"/>
    <w:rsid w:val="00AA7C3B"/>
    <w:rsid w:val="00AB2668"/>
    <w:rsid w:val="00AF7300"/>
    <w:rsid w:val="00B055E0"/>
    <w:rsid w:val="00B239B9"/>
    <w:rsid w:val="00B27476"/>
    <w:rsid w:val="00B305DC"/>
    <w:rsid w:val="00B50DB6"/>
    <w:rsid w:val="00B808A1"/>
    <w:rsid w:val="00B84F54"/>
    <w:rsid w:val="00BA460E"/>
    <w:rsid w:val="00BF2D2B"/>
    <w:rsid w:val="00BF554F"/>
    <w:rsid w:val="00C55CA7"/>
    <w:rsid w:val="00C63672"/>
    <w:rsid w:val="00C6393D"/>
    <w:rsid w:val="00C71211"/>
    <w:rsid w:val="00C87506"/>
    <w:rsid w:val="00C90FF0"/>
    <w:rsid w:val="00C940E9"/>
    <w:rsid w:val="00C95372"/>
    <w:rsid w:val="00C975CC"/>
    <w:rsid w:val="00CA74C6"/>
    <w:rsid w:val="00CB1AF6"/>
    <w:rsid w:val="00CB23D4"/>
    <w:rsid w:val="00CB7663"/>
    <w:rsid w:val="00CC1AB1"/>
    <w:rsid w:val="00CC554D"/>
    <w:rsid w:val="00CD4E74"/>
    <w:rsid w:val="00CE05C2"/>
    <w:rsid w:val="00CF47BE"/>
    <w:rsid w:val="00D35282"/>
    <w:rsid w:val="00D4008C"/>
    <w:rsid w:val="00D47B70"/>
    <w:rsid w:val="00D50F0D"/>
    <w:rsid w:val="00D602F3"/>
    <w:rsid w:val="00D65C8C"/>
    <w:rsid w:val="00D6648D"/>
    <w:rsid w:val="00D8281D"/>
    <w:rsid w:val="00D931B6"/>
    <w:rsid w:val="00D95CAB"/>
    <w:rsid w:val="00DC44DD"/>
    <w:rsid w:val="00DE2F23"/>
    <w:rsid w:val="00E01C1B"/>
    <w:rsid w:val="00E03F5B"/>
    <w:rsid w:val="00E06BE7"/>
    <w:rsid w:val="00E170AA"/>
    <w:rsid w:val="00E25591"/>
    <w:rsid w:val="00E27CBE"/>
    <w:rsid w:val="00E37150"/>
    <w:rsid w:val="00E46B3F"/>
    <w:rsid w:val="00E85ACD"/>
    <w:rsid w:val="00E9175C"/>
    <w:rsid w:val="00EB4105"/>
    <w:rsid w:val="00EC00CE"/>
    <w:rsid w:val="00EC140A"/>
    <w:rsid w:val="00EC45E3"/>
    <w:rsid w:val="00ED1B3C"/>
    <w:rsid w:val="00F02F9F"/>
    <w:rsid w:val="00F24B80"/>
    <w:rsid w:val="00F25C41"/>
    <w:rsid w:val="00F54DC2"/>
    <w:rsid w:val="00F77891"/>
    <w:rsid w:val="00F92264"/>
    <w:rsid w:val="00F94CDD"/>
    <w:rsid w:val="00FB3000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Blockquote">
    <w:name w:val="Blockquote"/>
    <w:basedOn w:val="Normal"/>
    <w:rsid w:val="00D6648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character" w:customStyle="1" w:styleId="Heading2Char">
    <w:name w:val="Heading 2 Char"/>
    <w:basedOn w:val="DefaultParagraphFont"/>
    <w:link w:val="Heading2"/>
    <w:rsid w:val="008E2784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208</TotalTime>
  <Pages>8</Pages>
  <Words>1245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 Case Calorize</vt:lpstr>
      <vt:lpstr>Use-Case Specification: &lt;Use-Case Name&gt;</vt:lpstr>
    </vt:vector>
  </TitlesOfParts>
  <Company>BrainQ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 Document</dc:title>
  <dc:subject>Calorize</dc:subject>
  <dc:creator>Huy Nguyen</dc:creator>
  <cp:keywords/>
  <dc:description/>
  <cp:lastModifiedBy>Tam Nguyen</cp:lastModifiedBy>
  <cp:revision>57</cp:revision>
  <cp:lastPrinted>1900-12-31T16:57:00Z</cp:lastPrinted>
  <dcterms:created xsi:type="dcterms:W3CDTF">2017-11-02T11:15:00Z</dcterms:created>
  <dcterms:modified xsi:type="dcterms:W3CDTF">2017-11-05T11:45:00Z</dcterms:modified>
</cp:coreProperties>
</file>
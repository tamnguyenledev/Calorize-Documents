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14:paraId="315105F0" w14:textId="27C6A856" w:rsidR="007C47A5" w:rsidRDefault="00750C5E">
      <w:pPr>
        <w:pStyle w:val="Title"/>
        <w:jc w:val="right"/>
      </w:pPr>
      <w:r>
        <w:fldChar w:fldCharType="begin"/>
      </w:r>
      <w:r>
        <w:instrText xml:space="preserve"> SUBJECT  Calorize </w:instrText>
      </w:r>
      <w:r>
        <w:fldChar w:fldCharType="separate"/>
      </w:r>
      <w:r>
        <w:t>Calorize</w:t>
      </w:r>
      <w:r>
        <w:fldChar w:fldCharType="end"/>
      </w:r>
    </w:p>
    <w:bookmarkEnd w:id="0"/>
    <w:p w14:paraId="0C5D89D4" w14:textId="77777777" w:rsidR="007C47A5" w:rsidRDefault="009969E9">
      <w:pPr>
        <w:pStyle w:val="Title"/>
        <w:jc w:val="right"/>
      </w:pPr>
      <w:r>
        <w:fldChar w:fldCharType="begin"/>
      </w:r>
      <w:r>
        <w:instrText xml:space="preserve"> TITLE  \* MERGEFORMAT </w:instrText>
      </w:r>
      <w:r>
        <w:fldChar w:fldCharType="separate"/>
      </w:r>
      <w:r w:rsidR="0009538F">
        <w:t>Software Development Plan</w:t>
      </w:r>
      <w:r>
        <w:fldChar w:fldCharType="end"/>
      </w:r>
    </w:p>
    <w:p w14:paraId="7B7D41FC" w14:textId="1C5195DC" w:rsidR="007C47A5" w:rsidRDefault="00905C60">
      <w:pPr>
        <w:pStyle w:val="Title"/>
        <w:jc w:val="right"/>
        <w:rPr>
          <w:sz w:val="28"/>
        </w:rPr>
      </w:pPr>
      <w:r>
        <w:rPr>
          <w:sz w:val="28"/>
        </w:rPr>
        <w:t xml:space="preserve">Version </w:t>
      </w:r>
      <w:r w:rsidR="00D6333C">
        <w:rPr>
          <w:sz w:val="28"/>
        </w:rPr>
        <w:t>1.1</w:t>
      </w:r>
    </w:p>
    <w:p w14:paraId="0F5954B0" w14:textId="77777777" w:rsidR="007C47A5" w:rsidRDefault="007C47A5">
      <w:pPr>
        <w:pStyle w:val="Title"/>
        <w:rPr>
          <w:sz w:val="28"/>
        </w:rPr>
      </w:pPr>
    </w:p>
    <w:p w14:paraId="7112AC64" w14:textId="77777777" w:rsidR="007C47A5" w:rsidRDefault="007C47A5"/>
    <w:p w14:paraId="71B07942" w14:textId="77777777" w:rsidR="007C47A5" w:rsidRDefault="007C47A5">
      <w:pPr>
        <w:pStyle w:val="BodyText"/>
      </w:pPr>
    </w:p>
    <w:p w14:paraId="1A28D549"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2B8B122F"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402"/>
        <w:gridCol w:w="2646"/>
      </w:tblGrid>
      <w:tr w:rsidR="007C47A5" w14:paraId="2F5AD89D" w14:textId="77777777" w:rsidTr="004D6CD7">
        <w:tc>
          <w:tcPr>
            <w:tcW w:w="2304" w:type="dxa"/>
          </w:tcPr>
          <w:p w14:paraId="1145658D" w14:textId="77777777" w:rsidR="007C47A5" w:rsidRDefault="007C47A5">
            <w:pPr>
              <w:pStyle w:val="Tabletext"/>
              <w:jc w:val="center"/>
              <w:rPr>
                <w:b/>
              </w:rPr>
            </w:pPr>
            <w:r>
              <w:rPr>
                <w:b/>
              </w:rPr>
              <w:t>Date</w:t>
            </w:r>
          </w:p>
        </w:tc>
        <w:tc>
          <w:tcPr>
            <w:tcW w:w="1152" w:type="dxa"/>
          </w:tcPr>
          <w:p w14:paraId="2E5588D9" w14:textId="77777777" w:rsidR="007C47A5" w:rsidRDefault="007C47A5">
            <w:pPr>
              <w:pStyle w:val="Tabletext"/>
              <w:jc w:val="center"/>
              <w:rPr>
                <w:b/>
              </w:rPr>
            </w:pPr>
            <w:r>
              <w:rPr>
                <w:b/>
              </w:rPr>
              <w:t>Version</w:t>
            </w:r>
          </w:p>
        </w:tc>
        <w:tc>
          <w:tcPr>
            <w:tcW w:w="3402" w:type="dxa"/>
          </w:tcPr>
          <w:p w14:paraId="226FB045" w14:textId="77777777" w:rsidR="007C47A5" w:rsidRDefault="007C47A5">
            <w:pPr>
              <w:pStyle w:val="Tabletext"/>
              <w:jc w:val="center"/>
              <w:rPr>
                <w:b/>
              </w:rPr>
            </w:pPr>
            <w:r>
              <w:rPr>
                <w:b/>
              </w:rPr>
              <w:t>Description</w:t>
            </w:r>
          </w:p>
        </w:tc>
        <w:tc>
          <w:tcPr>
            <w:tcW w:w="2646" w:type="dxa"/>
          </w:tcPr>
          <w:p w14:paraId="31CA0CD3" w14:textId="77777777" w:rsidR="007C47A5" w:rsidRDefault="007C47A5">
            <w:pPr>
              <w:pStyle w:val="Tabletext"/>
              <w:jc w:val="center"/>
              <w:rPr>
                <w:b/>
              </w:rPr>
            </w:pPr>
            <w:r>
              <w:rPr>
                <w:b/>
              </w:rPr>
              <w:t>Author</w:t>
            </w:r>
          </w:p>
        </w:tc>
      </w:tr>
      <w:tr w:rsidR="007C47A5" w14:paraId="621B95A8" w14:textId="77777777" w:rsidTr="004D6CD7">
        <w:tc>
          <w:tcPr>
            <w:tcW w:w="2304" w:type="dxa"/>
          </w:tcPr>
          <w:p w14:paraId="4B34D055" w14:textId="501AE0DE" w:rsidR="007C47A5" w:rsidRDefault="00CA529B">
            <w:pPr>
              <w:pStyle w:val="Tabletext"/>
            </w:pPr>
            <w:r>
              <w:t>10/27/2017</w:t>
            </w:r>
          </w:p>
        </w:tc>
        <w:tc>
          <w:tcPr>
            <w:tcW w:w="1152" w:type="dxa"/>
          </w:tcPr>
          <w:p w14:paraId="442929CA" w14:textId="27D86782" w:rsidR="007C47A5" w:rsidRDefault="00CA529B">
            <w:pPr>
              <w:pStyle w:val="Tabletext"/>
            </w:pPr>
            <w:r>
              <w:t>1.0</w:t>
            </w:r>
          </w:p>
        </w:tc>
        <w:tc>
          <w:tcPr>
            <w:tcW w:w="3402" w:type="dxa"/>
          </w:tcPr>
          <w:p w14:paraId="7A350D36" w14:textId="08C12015" w:rsidR="007C47A5" w:rsidRDefault="00CA529B">
            <w:pPr>
              <w:pStyle w:val="Tabletext"/>
            </w:pPr>
            <w:r>
              <w:t>Initial plan</w:t>
            </w:r>
          </w:p>
        </w:tc>
        <w:tc>
          <w:tcPr>
            <w:tcW w:w="2646" w:type="dxa"/>
          </w:tcPr>
          <w:p w14:paraId="5EBE286E" w14:textId="77777777" w:rsidR="007C47A5" w:rsidRDefault="004D6CD7">
            <w:pPr>
              <w:pStyle w:val="Tabletext"/>
            </w:pPr>
            <w:proofErr w:type="spellStart"/>
            <w:r>
              <w:t>Nguyễn</w:t>
            </w:r>
            <w:proofErr w:type="spellEnd"/>
            <w:r>
              <w:t xml:space="preserve"> </w:t>
            </w:r>
            <w:proofErr w:type="spellStart"/>
            <w:r>
              <w:t>Quốc</w:t>
            </w:r>
            <w:proofErr w:type="spellEnd"/>
            <w:r>
              <w:t xml:space="preserve"> </w:t>
            </w:r>
            <w:proofErr w:type="spellStart"/>
            <w:r>
              <w:t>Bảo</w:t>
            </w:r>
            <w:proofErr w:type="spellEnd"/>
          </w:p>
          <w:p w14:paraId="108919B6" w14:textId="77777777" w:rsidR="004D6CD7" w:rsidRDefault="004D6CD7">
            <w:pPr>
              <w:pStyle w:val="Tabletext"/>
            </w:pPr>
            <w:proofErr w:type="spellStart"/>
            <w:r>
              <w:t>Lâm</w:t>
            </w:r>
            <w:proofErr w:type="spellEnd"/>
            <w:r>
              <w:t xml:space="preserve"> </w:t>
            </w:r>
            <w:proofErr w:type="spellStart"/>
            <w:r>
              <w:t>Hoàng</w:t>
            </w:r>
            <w:proofErr w:type="spellEnd"/>
            <w:r>
              <w:t xml:space="preserve"> </w:t>
            </w:r>
            <w:proofErr w:type="spellStart"/>
            <w:r>
              <w:t>Dũng</w:t>
            </w:r>
            <w:proofErr w:type="spellEnd"/>
          </w:p>
          <w:p w14:paraId="7F2F0460" w14:textId="77777777" w:rsidR="004D6CD7" w:rsidRDefault="004D6CD7">
            <w:pPr>
              <w:pStyle w:val="Tabletext"/>
            </w:pPr>
            <w:proofErr w:type="spellStart"/>
            <w:r>
              <w:t>Huỳnh</w:t>
            </w:r>
            <w:proofErr w:type="spellEnd"/>
            <w:r>
              <w:t xml:space="preserve"> </w:t>
            </w:r>
            <w:proofErr w:type="spellStart"/>
            <w:r>
              <w:t>Xuân</w:t>
            </w:r>
            <w:proofErr w:type="spellEnd"/>
            <w:r>
              <w:t xml:space="preserve"> </w:t>
            </w:r>
            <w:proofErr w:type="spellStart"/>
            <w:r>
              <w:t>Khánh</w:t>
            </w:r>
            <w:proofErr w:type="spellEnd"/>
          </w:p>
          <w:p w14:paraId="3FFB076D" w14:textId="77777777" w:rsidR="004D6CD7" w:rsidRDefault="004D6CD7" w:rsidP="004D6CD7">
            <w:pPr>
              <w:pStyle w:val="Tabletext"/>
            </w:pPr>
            <w:proofErr w:type="spellStart"/>
            <w:r>
              <w:t>Nguyễn</w:t>
            </w:r>
            <w:proofErr w:type="spellEnd"/>
            <w:r>
              <w:t xml:space="preserve"> </w:t>
            </w:r>
            <w:proofErr w:type="spellStart"/>
            <w:r>
              <w:t>Trần</w:t>
            </w:r>
            <w:proofErr w:type="spellEnd"/>
            <w:r>
              <w:t xml:space="preserve"> </w:t>
            </w:r>
            <w:proofErr w:type="spellStart"/>
            <w:r>
              <w:t>Quốc</w:t>
            </w:r>
            <w:proofErr w:type="spellEnd"/>
            <w:r>
              <w:t xml:space="preserve"> </w:t>
            </w:r>
            <w:proofErr w:type="spellStart"/>
            <w:r>
              <w:t>Khánh</w:t>
            </w:r>
            <w:proofErr w:type="spellEnd"/>
          </w:p>
          <w:p w14:paraId="6048C0DC" w14:textId="241DC2CA" w:rsidR="004D6CD7" w:rsidRDefault="004D6CD7" w:rsidP="004D6CD7">
            <w:pPr>
              <w:pStyle w:val="Tabletext"/>
            </w:pPr>
            <w:proofErr w:type="spellStart"/>
            <w:r>
              <w:t>Nguyễn</w:t>
            </w:r>
            <w:proofErr w:type="spellEnd"/>
            <w:r>
              <w:t xml:space="preserve"> Lê </w:t>
            </w:r>
            <w:proofErr w:type="spellStart"/>
            <w:r>
              <w:t>Tâm</w:t>
            </w:r>
            <w:proofErr w:type="spellEnd"/>
          </w:p>
        </w:tc>
      </w:tr>
      <w:tr w:rsidR="007C47A5" w14:paraId="3A3CB1AB" w14:textId="77777777" w:rsidTr="004D6CD7">
        <w:tc>
          <w:tcPr>
            <w:tcW w:w="2304" w:type="dxa"/>
          </w:tcPr>
          <w:p w14:paraId="574930C9" w14:textId="6B0FE4C5" w:rsidR="007C47A5" w:rsidRDefault="00905C60">
            <w:pPr>
              <w:pStyle w:val="Tabletext"/>
            </w:pPr>
            <w:r>
              <w:t>3/11/2017</w:t>
            </w:r>
          </w:p>
        </w:tc>
        <w:tc>
          <w:tcPr>
            <w:tcW w:w="1152" w:type="dxa"/>
          </w:tcPr>
          <w:p w14:paraId="2DE1784C" w14:textId="0C27F0C1" w:rsidR="007C47A5" w:rsidRDefault="00905C60">
            <w:pPr>
              <w:pStyle w:val="Tabletext"/>
            </w:pPr>
            <w:r>
              <w:t>1.1</w:t>
            </w:r>
          </w:p>
        </w:tc>
        <w:tc>
          <w:tcPr>
            <w:tcW w:w="3402" w:type="dxa"/>
          </w:tcPr>
          <w:p w14:paraId="3DD0B6F4" w14:textId="41913722" w:rsidR="007C47A5" w:rsidRDefault="00905C60">
            <w:pPr>
              <w:pStyle w:val="Tabletext"/>
            </w:pPr>
            <w:r>
              <w:t>Revise plan</w:t>
            </w:r>
          </w:p>
        </w:tc>
        <w:tc>
          <w:tcPr>
            <w:tcW w:w="2646" w:type="dxa"/>
          </w:tcPr>
          <w:p w14:paraId="0B078317" w14:textId="53473B5A" w:rsidR="007C47A5" w:rsidRDefault="00905C60">
            <w:pPr>
              <w:pStyle w:val="Tabletext"/>
            </w:pPr>
            <w:proofErr w:type="spellStart"/>
            <w:r>
              <w:t>Nguyễn</w:t>
            </w:r>
            <w:proofErr w:type="spellEnd"/>
            <w:r>
              <w:t xml:space="preserve"> Lê </w:t>
            </w:r>
            <w:proofErr w:type="spellStart"/>
            <w:r>
              <w:t>Tâm</w:t>
            </w:r>
            <w:proofErr w:type="spellEnd"/>
          </w:p>
        </w:tc>
      </w:tr>
      <w:tr w:rsidR="007C47A5" w14:paraId="2C844123" w14:textId="77777777" w:rsidTr="004D6CD7">
        <w:tc>
          <w:tcPr>
            <w:tcW w:w="2304" w:type="dxa"/>
          </w:tcPr>
          <w:p w14:paraId="4578BC52" w14:textId="77777777" w:rsidR="007C47A5" w:rsidRDefault="007C47A5">
            <w:pPr>
              <w:pStyle w:val="Tabletext"/>
            </w:pPr>
          </w:p>
        </w:tc>
        <w:tc>
          <w:tcPr>
            <w:tcW w:w="1152" w:type="dxa"/>
          </w:tcPr>
          <w:p w14:paraId="43DD6F67" w14:textId="77777777" w:rsidR="007C47A5" w:rsidRDefault="007C47A5">
            <w:pPr>
              <w:pStyle w:val="Tabletext"/>
            </w:pPr>
          </w:p>
        </w:tc>
        <w:tc>
          <w:tcPr>
            <w:tcW w:w="3402" w:type="dxa"/>
          </w:tcPr>
          <w:p w14:paraId="2107A58D" w14:textId="77777777" w:rsidR="007C47A5" w:rsidRDefault="007C47A5">
            <w:pPr>
              <w:pStyle w:val="Tabletext"/>
            </w:pPr>
          </w:p>
        </w:tc>
        <w:tc>
          <w:tcPr>
            <w:tcW w:w="2646" w:type="dxa"/>
          </w:tcPr>
          <w:p w14:paraId="3D66D19D" w14:textId="77777777" w:rsidR="007C47A5" w:rsidRDefault="007C47A5">
            <w:pPr>
              <w:pStyle w:val="Tabletext"/>
            </w:pPr>
          </w:p>
        </w:tc>
      </w:tr>
      <w:tr w:rsidR="007C47A5" w14:paraId="77601F48" w14:textId="77777777" w:rsidTr="004D6CD7">
        <w:tc>
          <w:tcPr>
            <w:tcW w:w="2304" w:type="dxa"/>
          </w:tcPr>
          <w:p w14:paraId="68C3B208" w14:textId="77777777" w:rsidR="007C47A5" w:rsidRDefault="007C47A5">
            <w:pPr>
              <w:pStyle w:val="Tabletext"/>
            </w:pPr>
          </w:p>
        </w:tc>
        <w:tc>
          <w:tcPr>
            <w:tcW w:w="1152" w:type="dxa"/>
          </w:tcPr>
          <w:p w14:paraId="3691C056" w14:textId="77777777" w:rsidR="007C47A5" w:rsidRDefault="007C47A5">
            <w:pPr>
              <w:pStyle w:val="Tabletext"/>
            </w:pPr>
          </w:p>
        </w:tc>
        <w:tc>
          <w:tcPr>
            <w:tcW w:w="3402" w:type="dxa"/>
          </w:tcPr>
          <w:p w14:paraId="108C7E82" w14:textId="77777777" w:rsidR="007C47A5" w:rsidRDefault="007C47A5">
            <w:pPr>
              <w:pStyle w:val="Tabletext"/>
            </w:pPr>
          </w:p>
        </w:tc>
        <w:tc>
          <w:tcPr>
            <w:tcW w:w="2646" w:type="dxa"/>
          </w:tcPr>
          <w:p w14:paraId="78DDFDD7" w14:textId="77777777" w:rsidR="007C47A5" w:rsidRDefault="007C47A5">
            <w:pPr>
              <w:pStyle w:val="Tabletext"/>
            </w:pPr>
          </w:p>
        </w:tc>
      </w:tr>
    </w:tbl>
    <w:p w14:paraId="3D9D08DD" w14:textId="77777777" w:rsidR="007C47A5" w:rsidRDefault="007C47A5"/>
    <w:p w14:paraId="4C69DBEE" w14:textId="77777777" w:rsidR="007C47A5" w:rsidRDefault="007C47A5">
      <w:pPr>
        <w:pStyle w:val="Title"/>
      </w:pPr>
      <w:r>
        <w:br w:type="page"/>
      </w:r>
      <w:r>
        <w:lastRenderedPageBreak/>
        <w:t>Table of Contents</w:t>
      </w:r>
    </w:p>
    <w:p w14:paraId="1427048B" w14:textId="481DC130" w:rsidR="00651BFA" w:rsidRDefault="00EE3C86">
      <w:pPr>
        <w:pStyle w:val="TOC1"/>
        <w:tabs>
          <w:tab w:val="left" w:pos="400"/>
          <w:tab w:val="right" w:leader="dot" w:pos="9350"/>
        </w:tabs>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\o "1-3" \h \z </w:instrText>
      </w:r>
      <w:r>
        <w:rPr>
          <w:b w:val="0"/>
          <w:bCs w:val="0"/>
        </w:rPr>
        <w:fldChar w:fldCharType="separate"/>
      </w:r>
      <w:hyperlink w:anchor="_Toc413446305" w:history="1">
        <w:r w:rsidR="00651BFA" w:rsidRPr="00AD6812">
          <w:rPr>
            <w:rStyle w:val="Hyperlink"/>
            <w:noProof/>
          </w:rPr>
          <w:t>1.</w:t>
        </w:r>
        <w:r w:rsidR="00651BFA">
          <w:rPr>
            <w:rFonts w:asciiTheme="minorHAnsi" w:eastAsiaTheme="minorEastAsia" w:hAnsiTheme="minorHAnsi" w:cstheme="minorBidi"/>
            <w:b w:val="0"/>
            <w:bCs w:val="0"/>
            <w:noProof/>
            <w:sz w:val="22"/>
            <w:szCs w:val="22"/>
          </w:rPr>
          <w:tab/>
        </w:r>
        <w:r w:rsidR="00651BFA" w:rsidRPr="00AD6812">
          <w:rPr>
            <w:rStyle w:val="Hyperlink"/>
            <w:noProof/>
          </w:rPr>
          <w:t>Introduction</w:t>
        </w:r>
        <w:r w:rsidR="00651BFA">
          <w:rPr>
            <w:noProof/>
            <w:webHidden/>
          </w:rPr>
          <w:tab/>
        </w:r>
        <w:r w:rsidR="00651BFA">
          <w:rPr>
            <w:noProof/>
            <w:webHidden/>
          </w:rPr>
          <w:fldChar w:fldCharType="begin"/>
        </w:r>
        <w:r w:rsidR="00651BFA">
          <w:rPr>
            <w:noProof/>
            <w:webHidden/>
          </w:rPr>
          <w:instrText xml:space="preserve"> PAGEREF _Toc413446305 \h </w:instrText>
        </w:r>
        <w:r w:rsidR="00651BFA">
          <w:rPr>
            <w:noProof/>
            <w:webHidden/>
          </w:rPr>
        </w:r>
        <w:r w:rsidR="00651BFA">
          <w:rPr>
            <w:noProof/>
            <w:webHidden/>
          </w:rPr>
          <w:fldChar w:fldCharType="separate"/>
        </w:r>
        <w:r w:rsidR="00DD0B64">
          <w:rPr>
            <w:noProof/>
            <w:webHidden/>
          </w:rPr>
          <w:t>4</w:t>
        </w:r>
        <w:r w:rsidR="00651BFA">
          <w:rPr>
            <w:noProof/>
            <w:webHidden/>
          </w:rPr>
          <w:fldChar w:fldCharType="end"/>
        </w:r>
      </w:hyperlink>
    </w:p>
    <w:p w14:paraId="37E5FC1F" w14:textId="6AFE87B5" w:rsidR="00651BFA" w:rsidRDefault="00434CF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06" w:history="1">
        <w:r w:rsidR="00651BFA" w:rsidRPr="00AD6812">
          <w:rPr>
            <w:rStyle w:val="Hyperlink"/>
            <w:noProof/>
          </w:rPr>
          <w:t>2.</w:t>
        </w:r>
        <w:r w:rsidR="00651BFA">
          <w:rPr>
            <w:rFonts w:asciiTheme="minorHAnsi" w:eastAsiaTheme="minorEastAsia" w:hAnsiTheme="minorHAnsi" w:cstheme="minorBidi"/>
            <w:b w:val="0"/>
            <w:bCs w:val="0"/>
            <w:noProof/>
            <w:sz w:val="22"/>
            <w:szCs w:val="22"/>
          </w:rPr>
          <w:tab/>
        </w:r>
        <w:r w:rsidR="00651BFA" w:rsidRPr="00AD6812">
          <w:rPr>
            <w:rStyle w:val="Hyperlink"/>
            <w:noProof/>
          </w:rPr>
          <w:t>Project Overview</w:t>
        </w:r>
        <w:r w:rsidR="00651BFA">
          <w:rPr>
            <w:noProof/>
            <w:webHidden/>
          </w:rPr>
          <w:tab/>
        </w:r>
        <w:r w:rsidR="00651BFA">
          <w:rPr>
            <w:noProof/>
            <w:webHidden/>
          </w:rPr>
          <w:fldChar w:fldCharType="begin"/>
        </w:r>
        <w:r w:rsidR="00651BFA">
          <w:rPr>
            <w:noProof/>
            <w:webHidden/>
          </w:rPr>
          <w:instrText xml:space="preserve"> PAGEREF _Toc413446306 \h </w:instrText>
        </w:r>
        <w:r w:rsidR="00651BFA">
          <w:rPr>
            <w:noProof/>
            <w:webHidden/>
          </w:rPr>
        </w:r>
        <w:r w:rsidR="00651BFA">
          <w:rPr>
            <w:noProof/>
            <w:webHidden/>
          </w:rPr>
          <w:fldChar w:fldCharType="separate"/>
        </w:r>
        <w:r w:rsidR="00DD0B64">
          <w:rPr>
            <w:noProof/>
            <w:webHidden/>
          </w:rPr>
          <w:t>4</w:t>
        </w:r>
        <w:r w:rsidR="00651BFA">
          <w:rPr>
            <w:noProof/>
            <w:webHidden/>
          </w:rPr>
          <w:fldChar w:fldCharType="end"/>
        </w:r>
      </w:hyperlink>
    </w:p>
    <w:p w14:paraId="0D0610E0" w14:textId="11C22C1A" w:rsidR="00651BFA" w:rsidRDefault="00434CF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7" w:history="1">
        <w:r w:rsidR="00651BFA" w:rsidRPr="00AD6812">
          <w:rPr>
            <w:rStyle w:val="Hyperlink"/>
            <w:noProof/>
          </w:rPr>
          <w:t>2.1</w:t>
        </w:r>
        <w:r w:rsidR="00651BFA">
          <w:rPr>
            <w:rFonts w:asciiTheme="minorHAnsi" w:eastAsiaTheme="minorEastAsia" w:hAnsiTheme="minorHAnsi" w:cstheme="minorBidi"/>
            <w:i w:val="0"/>
            <w:iCs w:val="0"/>
            <w:noProof/>
            <w:sz w:val="22"/>
            <w:szCs w:val="22"/>
          </w:rPr>
          <w:tab/>
        </w:r>
        <w:r w:rsidR="00651BFA" w:rsidRPr="00AD6812">
          <w:rPr>
            <w:rStyle w:val="Hyperlink"/>
            <w:noProof/>
          </w:rPr>
          <w:t>Project Purpose, Scope, and Objectives</w:t>
        </w:r>
        <w:r w:rsidR="00651BFA">
          <w:rPr>
            <w:noProof/>
            <w:webHidden/>
          </w:rPr>
          <w:tab/>
        </w:r>
        <w:r w:rsidR="00651BFA">
          <w:rPr>
            <w:noProof/>
            <w:webHidden/>
          </w:rPr>
          <w:fldChar w:fldCharType="begin"/>
        </w:r>
        <w:r w:rsidR="00651BFA">
          <w:rPr>
            <w:noProof/>
            <w:webHidden/>
          </w:rPr>
          <w:instrText xml:space="preserve"> PAGEREF _Toc413446307 \h </w:instrText>
        </w:r>
        <w:r w:rsidR="00651BFA">
          <w:rPr>
            <w:noProof/>
            <w:webHidden/>
          </w:rPr>
        </w:r>
        <w:r w:rsidR="00651BFA">
          <w:rPr>
            <w:noProof/>
            <w:webHidden/>
          </w:rPr>
          <w:fldChar w:fldCharType="separate"/>
        </w:r>
        <w:r w:rsidR="00DD0B64">
          <w:rPr>
            <w:noProof/>
            <w:webHidden/>
          </w:rPr>
          <w:t>4</w:t>
        </w:r>
        <w:r w:rsidR="00651BFA">
          <w:rPr>
            <w:noProof/>
            <w:webHidden/>
          </w:rPr>
          <w:fldChar w:fldCharType="end"/>
        </w:r>
      </w:hyperlink>
    </w:p>
    <w:p w14:paraId="3CC20C29" w14:textId="07B20829" w:rsidR="00651BFA" w:rsidRDefault="00434CF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8" w:history="1">
        <w:r w:rsidR="00651BFA" w:rsidRPr="00AD6812">
          <w:rPr>
            <w:rStyle w:val="Hyperlink"/>
            <w:noProof/>
          </w:rPr>
          <w:t>2.2</w:t>
        </w:r>
        <w:r w:rsidR="00651BFA">
          <w:rPr>
            <w:rFonts w:asciiTheme="minorHAnsi" w:eastAsiaTheme="minorEastAsia" w:hAnsiTheme="minorHAnsi" w:cstheme="minorBidi"/>
            <w:i w:val="0"/>
            <w:iCs w:val="0"/>
            <w:noProof/>
            <w:sz w:val="22"/>
            <w:szCs w:val="22"/>
          </w:rPr>
          <w:tab/>
        </w:r>
        <w:r w:rsidR="00651BFA" w:rsidRPr="00AD6812">
          <w:rPr>
            <w:rStyle w:val="Hyperlink"/>
            <w:noProof/>
          </w:rPr>
          <w:t>Assumptions and Constraints</w:t>
        </w:r>
        <w:r w:rsidR="00651BFA">
          <w:rPr>
            <w:noProof/>
            <w:webHidden/>
          </w:rPr>
          <w:tab/>
        </w:r>
        <w:r w:rsidR="00651BFA">
          <w:rPr>
            <w:noProof/>
            <w:webHidden/>
          </w:rPr>
          <w:fldChar w:fldCharType="begin"/>
        </w:r>
        <w:r w:rsidR="00651BFA">
          <w:rPr>
            <w:noProof/>
            <w:webHidden/>
          </w:rPr>
          <w:instrText xml:space="preserve"> PAGEREF _Toc413446308 \h </w:instrText>
        </w:r>
        <w:r w:rsidR="00651BFA">
          <w:rPr>
            <w:noProof/>
            <w:webHidden/>
          </w:rPr>
        </w:r>
        <w:r w:rsidR="00651BFA">
          <w:rPr>
            <w:noProof/>
            <w:webHidden/>
          </w:rPr>
          <w:fldChar w:fldCharType="separate"/>
        </w:r>
        <w:r w:rsidR="00DD0B64">
          <w:rPr>
            <w:noProof/>
            <w:webHidden/>
          </w:rPr>
          <w:t>4</w:t>
        </w:r>
        <w:r w:rsidR="00651BFA">
          <w:rPr>
            <w:noProof/>
            <w:webHidden/>
          </w:rPr>
          <w:fldChar w:fldCharType="end"/>
        </w:r>
      </w:hyperlink>
    </w:p>
    <w:p w14:paraId="7B594FDE" w14:textId="2DA5C5DA" w:rsidR="00651BFA" w:rsidRDefault="00434CF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9" w:history="1">
        <w:r w:rsidR="00651BFA" w:rsidRPr="00AD6812">
          <w:rPr>
            <w:rStyle w:val="Hyperlink"/>
            <w:noProof/>
          </w:rPr>
          <w:t>2.3</w:t>
        </w:r>
        <w:r w:rsidR="00651BFA">
          <w:rPr>
            <w:rFonts w:asciiTheme="minorHAnsi" w:eastAsiaTheme="minorEastAsia" w:hAnsiTheme="minorHAnsi" w:cstheme="minorBidi"/>
            <w:i w:val="0"/>
            <w:iCs w:val="0"/>
            <w:noProof/>
            <w:sz w:val="22"/>
            <w:szCs w:val="22"/>
          </w:rPr>
          <w:tab/>
        </w:r>
        <w:r w:rsidR="00651BFA" w:rsidRPr="00AD6812">
          <w:rPr>
            <w:rStyle w:val="Hyperlink"/>
            <w:noProof/>
          </w:rPr>
          <w:t>Project Deliverables</w:t>
        </w:r>
        <w:r w:rsidR="00651BFA">
          <w:rPr>
            <w:noProof/>
            <w:webHidden/>
          </w:rPr>
          <w:tab/>
        </w:r>
        <w:r w:rsidR="00651BFA">
          <w:rPr>
            <w:noProof/>
            <w:webHidden/>
          </w:rPr>
          <w:fldChar w:fldCharType="begin"/>
        </w:r>
        <w:r w:rsidR="00651BFA">
          <w:rPr>
            <w:noProof/>
            <w:webHidden/>
          </w:rPr>
          <w:instrText xml:space="preserve"> PAGEREF _Toc413446309 \h </w:instrText>
        </w:r>
        <w:r w:rsidR="00651BFA">
          <w:rPr>
            <w:noProof/>
            <w:webHidden/>
          </w:rPr>
        </w:r>
        <w:r w:rsidR="00651BFA">
          <w:rPr>
            <w:noProof/>
            <w:webHidden/>
          </w:rPr>
          <w:fldChar w:fldCharType="separate"/>
        </w:r>
        <w:r w:rsidR="00DD0B64">
          <w:rPr>
            <w:noProof/>
            <w:webHidden/>
          </w:rPr>
          <w:t>4</w:t>
        </w:r>
        <w:r w:rsidR="00651BFA">
          <w:rPr>
            <w:noProof/>
            <w:webHidden/>
          </w:rPr>
          <w:fldChar w:fldCharType="end"/>
        </w:r>
      </w:hyperlink>
    </w:p>
    <w:p w14:paraId="2C59E2B9" w14:textId="42508575" w:rsidR="00651BFA" w:rsidRDefault="00434CF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10" w:history="1">
        <w:r w:rsidR="00651BFA" w:rsidRPr="00AD6812">
          <w:rPr>
            <w:rStyle w:val="Hyperlink"/>
            <w:noProof/>
          </w:rPr>
          <w:t>3.</w:t>
        </w:r>
        <w:r w:rsidR="00651BFA">
          <w:rPr>
            <w:rFonts w:asciiTheme="minorHAnsi" w:eastAsiaTheme="minorEastAsia" w:hAnsiTheme="minorHAnsi" w:cstheme="minorBidi"/>
            <w:b w:val="0"/>
            <w:bCs w:val="0"/>
            <w:noProof/>
            <w:sz w:val="22"/>
            <w:szCs w:val="22"/>
          </w:rPr>
          <w:tab/>
        </w:r>
        <w:r w:rsidR="00651BFA" w:rsidRPr="00AD6812">
          <w:rPr>
            <w:rStyle w:val="Hyperlink"/>
            <w:noProof/>
          </w:rPr>
          <w:t>Project Organization</w:t>
        </w:r>
        <w:r w:rsidR="00651BFA">
          <w:rPr>
            <w:noProof/>
            <w:webHidden/>
          </w:rPr>
          <w:tab/>
        </w:r>
        <w:r w:rsidR="0010718C">
          <w:rPr>
            <w:noProof/>
            <w:webHidden/>
          </w:rPr>
          <w:t>5</w:t>
        </w:r>
      </w:hyperlink>
    </w:p>
    <w:p w14:paraId="0F5B9C6A" w14:textId="34361E5E" w:rsidR="00651BFA" w:rsidRDefault="00434CF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1" w:history="1">
        <w:r w:rsidR="00651BFA" w:rsidRPr="00AD6812">
          <w:rPr>
            <w:rStyle w:val="Hyperlink"/>
            <w:noProof/>
          </w:rPr>
          <w:t>3.1</w:t>
        </w:r>
        <w:r w:rsidR="00651BFA">
          <w:rPr>
            <w:rFonts w:asciiTheme="minorHAnsi" w:eastAsiaTheme="minorEastAsia" w:hAnsiTheme="minorHAnsi" w:cstheme="minorBidi"/>
            <w:i w:val="0"/>
            <w:iCs w:val="0"/>
            <w:noProof/>
            <w:sz w:val="22"/>
            <w:szCs w:val="22"/>
          </w:rPr>
          <w:tab/>
        </w:r>
        <w:r w:rsidR="00651BFA" w:rsidRPr="00AD6812">
          <w:rPr>
            <w:rStyle w:val="Hyperlink"/>
            <w:noProof/>
          </w:rPr>
          <w:t>Organizational Structure</w:t>
        </w:r>
        <w:r w:rsidR="00651BFA">
          <w:rPr>
            <w:noProof/>
            <w:webHidden/>
          </w:rPr>
          <w:tab/>
        </w:r>
        <w:r w:rsidR="0010718C">
          <w:rPr>
            <w:noProof/>
            <w:webHidden/>
          </w:rPr>
          <w:t>5</w:t>
        </w:r>
      </w:hyperlink>
    </w:p>
    <w:p w14:paraId="488C53BE" w14:textId="484CDA41" w:rsidR="00651BFA" w:rsidRDefault="00434CF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2" w:history="1">
        <w:r w:rsidR="00651BFA" w:rsidRPr="00AD6812">
          <w:rPr>
            <w:rStyle w:val="Hyperlink"/>
            <w:noProof/>
          </w:rPr>
          <w:t>3.2</w:t>
        </w:r>
        <w:r w:rsidR="00651BFA">
          <w:rPr>
            <w:rFonts w:asciiTheme="minorHAnsi" w:eastAsiaTheme="minorEastAsia" w:hAnsiTheme="minorHAnsi" w:cstheme="minorBidi"/>
            <w:i w:val="0"/>
            <w:iCs w:val="0"/>
            <w:noProof/>
            <w:sz w:val="22"/>
            <w:szCs w:val="22"/>
          </w:rPr>
          <w:tab/>
        </w:r>
        <w:r w:rsidR="00651BFA" w:rsidRPr="00AD6812">
          <w:rPr>
            <w:rStyle w:val="Hyperlink"/>
            <w:noProof/>
          </w:rPr>
          <w:t>Roles and Responsibilities</w:t>
        </w:r>
        <w:r w:rsidR="00651BFA">
          <w:rPr>
            <w:noProof/>
            <w:webHidden/>
          </w:rPr>
          <w:tab/>
        </w:r>
        <w:r w:rsidR="0010718C">
          <w:rPr>
            <w:noProof/>
            <w:webHidden/>
          </w:rPr>
          <w:t>5</w:t>
        </w:r>
      </w:hyperlink>
    </w:p>
    <w:p w14:paraId="4A757391" w14:textId="7456B530" w:rsidR="00651BFA" w:rsidRDefault="00434CF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13" w:history="1">
        <w:r w:rsidR="00651BFA" w:rsidRPr="00AD6812">
          <w:rPr>
            <w:rStyle w:val="Hyperlink"/>
            <w:noProof/>
          </w:rPr>
          <w:t>4.</w:t>
        </w:r>
        <w:r w:rsidR="00651BFA">
          <w:rPr>
            <w:rFonts w:asciiTheme="minorHAnsi" w:eastAsiaTheme="minorEastAsia" w:hAnsiTheme="minorHAnsi" w:cstheme="minorBidi"/>
            <w:b w:val="0"/>
            <w:bCs w:val="0"/>
            <w:noProof/>
            <w:sz w:val="22"/>
            <w:szCs w:val="22"/>
          </w:rPr>
          <w:tab/>
        </w:r>
        <w:r w:rsidR="00651BFA" w:rsidRPr="00AD6812">
          <w:rPr>
            <w:rStyle w:val="Hyperlink"/>
            <w:noProof/>
          </w:rPr>
          <w:t>Management Process</w:t>
        </w:r>
        <w:r w:rsidR="00651BFA">
          <w:rPr>
            <w:noProof/>
            <w:webHidden/>
          </w:rPr>
          <w:tab/>
        </w:r>
        <w:r w:rsidR="0010718C">
          <w:rPr>
            <w:noProof/>
            <w:webHidden/>
          </w:rPr>
          <w:t>6</w:t>
        </w:r>
      </w:hyperlink>
    </w:p>
    <w:p w14:paraId="16DF6FD3" w14:textId="5759909E" w:rsidR="00651BFA" w:rsidRDefault="00434CF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4" w:history="1">
        <w:r w:rsidR="00651BFA" w:rsidRPr="00AD6812">
          <w:rPr>
            <w:rStyle w:val="Hyperlink"/>
            <w:noProof/>
          </w:rPr>
          <w:t>4.1</w:t>
        </w:r>
        <w:r w:rsidR="00651BFA">
          <w:rPr>
            <w:rFonts w:asciiTheme="minorHAnsi" w:eastAsiaTheme="minorEastAsia" w:hAnsiTheme="minorHAnsi" w:cstheme="minorBidi"/>
            <w:i w:val="0"/>
            <w:iCs w:val="0"/>
            <w:noProof/>
            <w:sz w:val="22"/>
            <w:szCs w:val="22"/>
          </w:rPr>
          <w:tab/>
        </w:r>
        <w:r w:rsidR="00651BFA" w:rsidRPr="00AD6812">
          <w:rPr>
            <w:rStyle w:val="Hyperlink"/>
            <w:noProof/>
          </w:rPr>
          <w:t>Project Estimates</w:t>
        </w:r>
        <w:r w:rsidR="00651BFA">
          <w:rPr>
            <w:noProof/>
            <w:webHidden/>
          </w:rPr>
          <w:tab/>
        </w:r>
        <w:r w:rsidR="0010718C">
          <w:rPr>
            <w:noProof/>
            <w:webHidden/>
          </w:rPr>
          <w:t>6</w:t>
        </w:r>
      </w:hyperlink>
    </w:p>
    <w:p w14:paraId="14D1A595" w14:textId="096E60AB" w:rsidR="00651BFA" w:rsidRDefault="00434CF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5" w:history="1">
        <w:r w:rsidR="00651BFA" w:rsidRPr="00AD6812">
          <w:rPr>
            <w:rStyle w:val="Hyperlink"/>
            <w:noProof/>
          </w:rPr>
          <w:t>4.2</w:t>
        </w:r>
        <w:r w:rsidR="00651BFA">
          <w:rPr>
            <w:rFonts w:asciiTheme="minorHAnsi" w:eastAsiaTheme="minorEastAsia" w:hAnsiTheme="minorHAnsi" w:cstheme="minorBidi"/>
            <w:i w:val="0"/>
            <w:iCs w:val="0"/>
            <w:noProof/>
            <w:sz w:val="22"/>
            <w:szCs w:val="22"/>
          </w:rPr>
          <w:tab/>
        </w:r>
        <w:r w:rsidR="00651BFA" w:rsidRPr="00AD6812">
          <w:rPr>
            <w:rStyle w:val="Hyperlink"/>
            <w:noProof/>
          </w:rPr>
          <w:t>Project Plan</w:t>
        </w:r>
        <w:r w:rsidR="00651BFA">
          <w:rPr>
            <w:noProof/>
            <w:webHidden/>
          </w:rPr>
          <w:tab/>
        </w:r>
        <w:r w:rsidR="0010718C">
          <w:rPr>
            <w:noProof/>
            <w:webHidden/>
          </w:rPr>
          <w:t>6</w:t>
        </w:r>
      </w:hyperlink>
    </w:p>
    <w:p w14:paraId="49C9F3E2" w14:textId="30244123" w:rsidR="00651BFA" w:rsidRDefault="00434CF3">
      <w:pPr>
        <w:pStyle w:val="TOC3"/>
        <w:tabs>
          <w:tab w:val="left" w:pos="1200"/>
          <w:tab w:val="right" w:leader="dot" w:pos="9350"/>
        </w:tabs>
        <w:rPr>
          <w:rFonts w:asciiTheme="minorHAnsi" w:eastAsiaTheme="minorEastAsia" w:hAnsiTheme="minorHAnsi" w:cstheme="minorBidi"/>
          <w:noProof/>
          <w:sz w:val="22"/>
          <w:szCs w:val="22"/>
        </w:rPr>
      </w:pPr>
      <w:hyperlink w:anchor="_Toc413446316" w:history="1">
        <w:r w:rsidR="00651BFA" w:rsidRPr="00AD6812">
          <w:rPr>
            <w:rStyle w:val="Hyperlink"/>
            <w:noProof/>
          </w:rPr>
          <w:t>4.2.1</w:t>
        </w:r>
        <w:r w:rsidR="00651BFA">
          <w:rPr>
            <w:rFonts w:asciiTheme="minorHAnsi" w:eastAsiaTheme="minorEastAsia" w:hAnsiTheme="minorHAnsi" w:cstheme="minorBidi"/>
            <w:noProof/>
            <w:sz w:val="22"/>
            <w:szCs w:val="22"/>
          </w:rPr>
          <w:tab/>
        </w:r>
        <w:r w:rsidR="00651BFA" w:rsidRPr="00AD6812">
          <w:rPr>
            <w:rStyle w:val="Hyperlink"/>
            <w:noProof/>
          </w:rPr>
          <w:t>Phase and Iteration Plan</w:t>
        </w:r>
        <w:r w:rsidR="00651BFA">
          <w:rPr>
            <w:noProof/>
            <w:webHidden/>
          </w:rPr>
          <w:tab/>
        </w:r>
        <w:r w:rsidR="0010718C">
          <w:rPr>
            <w:noProof/>
            <w:webHidden/>
          </w:rPr>
          <w:t>6</w:t>
        </w:r>
      </w:hyperlink>
    </w:p>
    <w:p w14:paraId="639E0C20" w14:textId="30A1AFC9" w:rsidR="00651BFA" w:rsidRDefault="00434CF3">
      <w:pPr>
        <w:pStyle w:val="TOC3"/>
        <w:tabs>
          <w:tab w:val="left" w:pos="1200"/>
          <w:tab w:val="right" w:leader="dot" w:pos="9350"/>
        </w:tabs>
        <w:rPr>
          <w:rFonts w:asciiTheme="minorHAnsi" w:eastAsiaTheme="minorEastAsia" w:hAnsiTheme="minorHAnsi" w:cstheme="minorBidi"/>
          <w:noProof/>
          <w:sz w:val="22"/>
          <w:szCs w:val="22"/>
        </w:rPr>
      </w:pPr>
      <w:hyperlink w:anchor="_Toc413446317" w:history="1">
        <w:r w:rsidR="00651BFA" w:rsidRPr="00AD6812">
          <w:rPr>
            <w:rStyle w:val="Hyperlink"/>
            <w:noProof/>
          </w:rPr>
          <w:t>4.2.2</w:t>
        </w:r>
        <w:r w:rsidR="00651BFA">
          <w:rPr>
            <w:rFonts w:asciiTheme="minorHAnsi" w:eastAsiaTheme="minorEastAsia" w:hAnsiTheme="minorHAnsi" w:cstheme="minorBidi"/>
            <w:noProof/>
            <w:sz w:val="22"/>
            <w:szCs w:val="22"/>
          </w:rPr>
          <w:tab/>
        </w:r>
        <w:r w:rsidR="00651BFA" w:rsidRPr="00AD6812">
          <w:rPr>
            <w:rStyle w:val="Hyperlink"/>
            <w:noProof/>
          </w:rPr>
          <w:t>Releases</w:t>
        </w:r>
        <w:r w:rsidR="00651BFA">
          <w:rPr>
            <w:noProof/>
            <w:webHidden/>
          </w:rPr>
          <w:tab/>
        </w:r>
        <w:r w:rsidR="0010718C">
          <w:rPr>
            <w:noProof/>
            <w:webHidden/>
          </w:rPr>
          <w:t>8</w:t>
        </w:r>
      </w:hyperlink>
    </w:p>
    <w:p w14:paraId="41441E76" w14:textId="74A8F7AA" w:rsidR="00651BFA" w:rsidRDefault="00434CF3">
      <w:pPr>
        <w:pStyle w:val="TOC3"/>
        <w:tabs>
          <w:tab w:val="left" w:pos="1200"/>
          <w:tab w:val="right" w:leader="dot" w:pos="9350"/>
        </w:tabs>
        <w:rPr>
          <w:rFonts w:asciiTheme="minorHAnsi" w:eastAsiaTheme="minorEastAsia" w:hAnsiTheme="minorHAnsi" w:cstheme="minorBidi"/>
          <w:noProof/>
          <w:sz w:val="22"/>
          <w:szCs w:val="22"/>
        </w:rPr>
      </w:pPr>
      <w:hyperlink w:anchor="_Toc413446318" w:history="1">
        <w:r w:rsidR="00651BFA" w:rsidRPr="00AD6812">
          <w:rPr>
            <w:rStyle w:val="Hyperlink"/>
            <w:noProof/>
          </w:rPr>
          <w:t>4.2.3</w:t>
        </w:r>
        <w:r w:rsidR="00651BFA">
          <w:rPr>
            <w:rFonts w:asciiTheme="minorHAnsi" w:eastAsiaTheme="minorEastAsia" w:hAnsiTheme="minorHAnsi" w:cstheme="minorBidi"/>
            <w:noProof/>
            <w:sz w:val="22"/>
            <w:szCs w:val="22"/>
          </w:rPr>
          <w:tab/>
        </w:r>
        <w:r w:rsidR="00651BFA" w:rsidRPr="00AD6812">
          <w:rPr>
            <w:rStyle w:val="Hyperlink"/>
            <w:noProof/>
          </w:rPr>
          <w:t>Project Schedule</w:t>
        </w:r>
        <w:r w:rsidR="00651BFA">
          <w:rPr>
            <w:noProof/>
            <w:webHidden/>
          </w:rPr>
          <w:tab/>
        </w:r>
        <w:r w:rsidR="0010718C">
          <w:rPr>
            <w:noProof/>
            <w:webHidden/>
          </w:rPr>
          <w:t>8</w:t>
        </w:r>
      </w:hyperlink>
    </w:p>
    <w:p w14:paraId="6889A1FE" w14:textId="1A4747A0" w:rsidR="00651BFA" w:rsidRDefault="009969E9">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20" w:history="1">
        <w:r w:rsidR="00651BFA" w:rsidRPr="00AD6812">
          <w:rPr>
            <w:rStyle w:val="Hyperlink"/>
            <w:noProof/>
          </w:rPr>
          <w:t>4.3</w:t>
        </w:r>
        <w:r w:rsidR="00651BFA">
          <w:rPr>
            <w:rFonts w:asciiTheme="minorHAnsi" w:eastAsiaTheme="minorEastAsia" w:hAnsiTheme="minorHAnsi" w:cstheme="minorBidi"/>
            <w:i w:val="0"/>
            <w:iCs w:val="0"/>
            <w:noProof/>
            <w:sz w:val="22"/>
            <w:szCs w:val="22"/>
          </w:rPr>
          <w:tab/>
        </w:r>
        <w:r w:rsidR="00651BFA" w:rsidRPr="00AD6812">
          <w:rPr>
            <w:rStyle w:val="Hyperlink"/>
            <w:noProof/>
          </w:rPr>
          <w:t>Project Monitoring and Control</w:t>
        </w:r>
        <w:r w:rsidR="00651BFA">
          <w:rPr>
            <w:noProof/>
            <w:webHidden/>
          </w:rPr>
          <w:tab/>
        </w:r>
        <w:r w:rsidR="0010718C">
          <w:rPr>
            <w:noProof/>
            <w:webHidden/>
          </w:rPr>
          <w:t>9</w:t>
        </w:r>
      </w:hyperlink>
    </w:p>
    <w:p w14:paraId="03187966" w14:textId="25F081D0" w:rsidR="00651BFA" w:rsidRDefault="00434CF3">
      <w:pPr>
        <w:pStyle w:val="TOC3"/>
        <w:tabs>
          <w:tab w:val="left" w:pos="1200"/>
          <w:tab w:val="right" w:leader="dot" w:pos="9350"/>
        </w:tabs>
        <w:rPr>
          <w:rFonts w:asciiTheme="minorHAnsi" w:eastAsiaTheme="minorEastAsia" w:hAnsiTheme="minorHAnsi" w:cstheme="minorBidi"/>
          <w:noProof/>
          <w:sz w:val="22"/>
          <w:szCs w:val="22"/>
        </w:rPr>
      </w:pPr>
      <w:hyperlink w:anchor="_Toc413446321" w:history="1">
        <w:r w:rsidR="00651BFA" w:rsidRPr="00AD6812">
          <w:rPr>
            <w:rStyle w:val="Hyperlink"/>
            <w:noProof/>
          </w:rPr>
          <w:t>4.3.1</w:t>
        </w:r>
        <w:r w:rsidR="00651BFA">
          <w:rPr>
            <w:rFonts w:asciiTheme="minorHAnsi" w:eastAsiaTheme="minorEastAsia" w:hAnsiTheme="minorHAnsi" w:cstheme="minorBidi"/>
            <w:noProof/>
            <w:sz w:val="22"/>
            <w:szCs w:val="22"/>
          </w:rPr>
          <w:tab/>
        </w:r>
        <w:r w:rsidR="00651BFA" w:rsidRPr="00AD6812">
          <w:rPr>
            <w:rStyle w:val="Hyperlink"/>
            <w:noProof/>
          </w:rPr>
          <w:t>Reporting</w:t>
        </w:r>
        <w:r w:rsidR="00651BFA">
          <w:rPr>
            <w:noProof/>
            <w:webHidden/>
          </w:rPr>
          <w:tab/>
        </w:r>
        <w:r w:rsidR="0010718C">
          <w:rPr>
            <w:noProof/>
            <w:webHidden/>
          </w:rPr>
          <w:t>9</w:t>
        </w:r>
      </w:hyperlink>
    </w:p>
    <w:p w14:paraId="5CF5F5A6" w14:textId="1A4C4235" w:rsidR="00651BFA" w:rsidRDefault="00434CF3">
      <w:pPr>
        <w:pStyle w:val="TOC3"/>
        <w:tabs>
          <w:tab w:val="left" w:pos="1200"/>
          <w:tab w:val="right" w:leader="dot" w:pos="9350"/>
        </w:tabs>
        <w:rPr>
          <w:rFonts w:asciiTheme="minorHAnsi" w:eastAsiaTheme="minorEastAsia" w:hAnsiTheme="minorHAnsi" w:cstheme="minorBidi"/>
          <w:noProof/>
          <w:sz w:val="22"/>
          <w:szCs w:val="22"/>
        </w:rPr>
      </w:pPr>
      <w:hyperlink w:anchor="_Toc413446322" w:history="1">
        <w:r w:rsidR="00651BFA" w:rsidRPr="00AD6812">
          <w:rPr>
            <w:rStyle w:val="Hyperlink"/>
            <w:noProof/>
          </w:rPr>
          <w:t>4.3.2</w:t>
        </w:r>
        <w:r w:rsidR="00651BFA">
          <w:rPr>
            <w:rFonts w:asciiTheme="minorHAnsi" w:eastAsiaTheme="minorEastAsia" w:hAnsiTheme="minorHAnsi" w:cstheme="minorBidi"/>
            <w:noProof/>
            <w:sz w:val="22"/>
            <w:szCs w:val="22"/>
          </w:rPr>
          <w:tab/>
        </w:r>
        <w:r w:rsidR="00651BFA" w:rsidRPr="00AD6812">
          <w:rPr>
            <w:rStyle w:val="Hyperlink"/>
            <w:noProof/>
          </w:rPr>
          <w:t>Risk Management</w:t>
        </w:r>
        <w:r w:rsidR="00651BFA">
          <w:rPr>
            <w:noProof/>
            <w:webHidden/>
          </w:rPr>
          <w:tab/>
        </w:r>
        <w:r w:rsidR="0010718C">
          <w:rPr>
            <w:noProof/>
            <w:webHidden/>
          </w:rPr>
          <w:t>9</w:t>
        </w:r>
      </w:hyperlink>
    </w:p>
    <w:p w14:paraId="62DDD8F7" w14:textId="3201E476" w:rsidR="00651BFA" w:rsidRDefault="00434CF3">
      <w:pPr>
        <w:pStyle w:val="TOC3"/>
        <w:tabs>
          <w:tab w:val="left" w:pos="1200"/>
          <w:tab w:val="right" w:leader="dot" w:pos="9350"/>
        </w:tabs>
        <w:rPr>
          <w:rFonts w:asciiTheme="minorHAnsi" w:eastAsiaTheme="minorEastAsia" w:hAnsiTheme="minorHAnsi" w:cstheme="minorBidi"/>
          <w:noProof/>
          <w:sz w:val="22"/>
          <w:szCs w:val="22"/>
        </w:rPr>
      </w:pPr>
      <w:hyperlink w:anchor="_Toc413446323" w:history="1">
        <w:r w:rsidR="00651BFA" w:rsidRPr="00AD6812">
          <w:rPr>
            <w:rStyle w:val="Hyperlink"/>
            <w:noProof/>
          </w:rPr>
          <w:t>4.3.3</w:t>
        </w:r>
        <w:r w:rsidR="00651BFA">
          <w:rPr>
            <w:rFonts w:asciiTheme="minorHAnsi" w:eastAsiaTheme="minorEastAsia" w:hAnsiTheme="minorHAnsi" w:cstheme="minorBidi"/>
            <w:noProof/>
            <w:sz w:val="22"/>
            <w:szCs w:val="22"/>
          </w:rPr>
          <w:tab/>
        </w:r>
        <w:r w:rsidR="00651BFA" w:rsidRPr="00AD6812">
          <w:rPr>
            <w:rStyle w:val="Hyperlink"/>
            <w:noProof/>
          </w:rPr>
          <w:t>Configuration Management</w:t>
        </w:r>
        <w:r w:rsidR="00651BFA">
          <w:rPr>
            <w:noProof/>
            <w:webHidden/>
          </w:rPr>
          <w:tab/>
        </w:r>
        <w:r w:rsidR="0010718C">
          <w:rPr>
            <w:noProof/>
            <w:webHidden/>
          </w:rPr>
          <w:t>11</w:t>
        </w:r>
      </w:hyperlink>
    </w:p>
    <w:p w14:paraId="73D96FA4" w14:textId="77777777" w:rsidR="007C47A5" w:rsidRDefault="00EE3C86">
      <w:pPr>
        <w:pStyle w:val="Title"/>
      </w:pPr>
      <w:r>
        <w:rPr>
          <w:rFonts w:ascii="Times New Roman" w:hAnsi="Times New Roman"/>
          <w:b w:val="0"/>
          <w:bCs/>
          <w:sz w:val="20"/>
          <w:szCs w:val="24"/>
        </w:rPr>
        <w:fldChar w:fldCharType="end"/>
      </w:r>
      <w:r w:rsidR="007C47A5">
        <w:br w:type="page"/>
      </w:r>
      <w:fldSimple w:instr=" TITLE  \* MERGEFORMAT ">
        <w:r w:rsidR="0009538F">
          <w:t xml:space="preserve">Software Development Plan </w:t>
        </w:r>
      </w:fldSimple>
    </w:p>
    <w:p w14:paraId="779CE6B4" w14:textId="77777777" w:rsidR="007C47A5" w:rsidRDefault="007C47A5">
      <w:pPr>
        <w:pStyle w:val="Heading1"/>
        <w:numPr>
          <w:ilvl w:val="0"/>
          <w:numId w:val="0"/>
        </w:numPr>
      </w:pPr>
      <w:bookmarkStart w:id="1" w:name="_Toc447095880"/>
    </w:p>
    <w:p w14:paraId="594B789B" w14:textId="77777777" w:rsidR="007C47A5" w:rsidRDefault="007C47A5">
      <w:pPr>
        <w:pStyle w:val="Heading1"/>
      </w:pPr>
      <w:bookmarkStart w:id="2" w:name="_Toc524312826"/>
      <w:bookmarkStart w:id="3" w:name="_Toc307271011"/>
      <w:bookmarkStart w:id="4" w:name="_Toc413446305"/>
      <w:bookmarkStart w:id="5" w:name="_Toc456598586"/>
      <w:bookmarkStart w:id="6" w:name="_Toc456600917"/>
      <w:r>
        <w:t>Introduction</w:t>
      </w:r>
      <w:bookmarkEnd w:id="2"/>
      <w:bookmarkEnd w:id="3"/>
      <w:bookmarkEnd w:id="4"/>
    </w:p>
    <w:p w14:paraId="54CBB139" w14:textId="26B872BC" w:rsidR="00A01771" w:rsidRPr="00A01771" w:rsidRDefault="00A01771" w:rsidP="004F6AAD">
      <w:pPr>
        <w:pStyle w:val="InfoBlue"/>
      </w:pPr>
      <w:r>
        <w:t>This Software Development Plan describes the overall plan to be used by the team for developing the Calorize. The details of the plan will be given out below.</w:t>
      </w:r>
    </w:p>
    <w:p w14:paraId="30A560F5" w14:textId="77777777" w:rsidR="007C47A5" w:rsidRDefault="007C47A5">
      <w:pPr>
        <w:pStyle w:val="Heading1"/>
      </w:pPr>
      <w:bookmarkStart w:id="7" w:name="_Toc524312832"/>
      <w:bookmarkStart w:id="8" w:name="_Toc307271015"/>
      <w:bookmarkStart w:id="9" w:name="_Toc413446306"/>
      <w:r>
        <w:t>Project Overview</w:t>
      </w:r>
      <w:bookmarkEnd w:id="7"/>
      <w:bookmarkEnd w:id="8"/>
      <w:bookmarkEnd w:id="9"/>
    </w:p>
    <w:p w14:paraId="538562E8" w14:textId="77777777" w:rsidR="007C47A5" w:rsidRDefault="007C47A5">
      <w:pPr>
        <w:pStyle w:val="Heading2"/>
      </w:pPr>
      <w:bookmarkStart w:id="10" w:name="_Toc524312833"/>
      <w:bookmarkStart w:id="11" w:name="_Toc307271016"/>
      <w:bookmarkStart w:id="12" w:name="_Toc413446307"/>
      <w:r>
        <w:t>Project Purpose, Scope, and Objectives</w:t>
      </w:r>
      <w:bookmarkEnd w:id="10"/>
      <w:bookmarkEnd w:id="11"/>
      <w:bookmarkEnd w:id="12"/>
    </w:p>
    <w:p w14:paraId="3F303832" w14:textId="48004160" w:rsidR="00A86C56" w:rsidRPr="00A86C56" w:rsidRDefault="003530EE" w:rsidP="00A01771">
      <w:pPr>
        <w:pStyle w:val="ListParagraph"/>
      </w:pPr>
      <w:r>
        <w:t xml:space="preserve">Orient </w:t>
      </w:r>
      <w:r w:rsidR="00F52C90">
        <w:t>student</w:t>
      </w:r>
      <w:r>
        <w:t xml:space="preserve"> </w:t>
      </w:r>
      <w:r w:rsidR="002B541F">
        <w:t>to have a healthier lifestyle</w:t>
      </w:r>
      <w:r w:rsidR="00BA2139">
        <w:t>.</w:t>
      </w:r>
    </w:p>
    <w:p w14:paraId="37E8AECE" w14:textId="77777777" w:rsidR="00A86C56" w:rsidRDefault="00A86C56" w:rsidP="00A01771">
      <w:pPr>
        <w:pStyle w:val="ListParagraph"/>
      </w:pPr>
      <w:r>
        <w:t>Help people gain their fitness goal by calculating the calorie</w:t>
      </w:r>
      <w:r w:rsidR="00BA2139">
        <w:t>s</w:t>
      </w:r>
      <w:r>
        <w:t xml:space="preserve"> they need and even in their meals</w:t>
      </w:r>
      <w:r w:rsidR="00BA2139">
        <w:t>.</w:t>
      </w:r>
    </w:p>
    <w:p w14:paraId="7486EA1A" w14:textId="72E22793" w:rsidR="00A86C56" w:rsidRPr="00A86C56" w:rsidRDefault="00A86C56" w:rsidP="00A01771">
      <w:pPr>
        <w:pStyle w:val="ListParagraph"/>
      </w:pPr>
      <w:r>
        <w:t>Provide some simple</w:t>
      </w:r>
      <w:r w:rsidR="00BA2139">
        <w:t>, easy</w:t>
      </w:r>
      <w:r>
        <w:t xml:space="preserve"> exercises </w:t>
      </w:r>
      <w:r w:rsidR="007923B7">
        <w:t>could</w:t>
      </w:r>
      <w:r w:rsidR="00BA2139">
        <w:t xml:space="preserve"> be done everywhere.</w:t>
      </w:r>
      <w:r>
        <w:t xml:space="preserve">  </w:t>
      </w:r>
    </w:p>
    <w:p w14:paraId="76CFDC68" w14:textId="77777777" w:rsidR="007C47A5" w:rsidRDefault="007C47A5">
      <w:pPr>
        <w:pStyle w:val="Heading2"/>
      </w:pPr>
      <w:bookmarkStart w:id="13" w:name="_Toc524312834"/>
      <w:bookmarkStart w:id="14" w:name="_Toc307271017"/>
      <w:bookmarkStart w:id="15" w:name="_Toc413446308"/>
      <w:r>
        <w:t>Assumptions and Constraints</w:t>
      </w:r>
      <w:bookmarkEnd w:id="13"/>
      <w:bookmarkEnd w:id="14"/>
      <w:bookmarkEnd w:id="15"/>
    </w:p>
    <w:p w14:paraId="2724FC62" w14:textId="6E2AED4C" w:rsidR="005A1F96" w:rsidRPr="005A1F96" w:rsidRDefault="005A1F96" w:rsidP="005A1F96">
      <w:pPr>
        <w:ind w:left="720"/>
      </w:pPr>
      <w:r>
        <w:t xml:space="preserve">This is </w:t>
      </w:r>
      <w:r w:rsidR="00C510ED">
        <w:t>a</w:t>
      </w:r>
      <w:r>
        <w:t xml:space="preserve"> zero-budget Android project</w:t>
      </w:r>
      <w:r w:rsidR="00C510ED">
        <w:t xml:space="preserve"> which will be finished in 10 weeks by 5 team members, and all of that will not change during the project.</w:t>
      </w:r>
    </w:p>
    <w:p w14:paraId="04740A91" w14:textId="77777777" w:rsidR="007C47A5" w:rsidRDefault="007C47A5">
      <w:pPr>
        <w:pStyle w:val="Heading2"/>
      </w:pPr>
      <w:bookmarkStart w:id="16" w:name="_Toc524312835"/>
      <w:bookmarkStart w:id="17" w:name="_Toc307271018"/>
      <w:bookmarkStart w:id="18" w:name="_Toc413446309"/>
      <w:r>
        <w:t>Project Deliverables</w:t>
      </w:r>
      <w:bookmarkEnd w:id="16"/>
      <w:bookmarkEnd w:id="17"/>
      <w:bookmarkEnd w:id="18"/>
    </w:p>
    <w:p w14:paraId="72C6189E" w14:textId="64BD02C8" w:rsidR="007C47A5" w:rsidRDefault="004F6AAD" w:rsidP="004F6AAD">
      <w:pPr>
        <w:pStyle w:val="InfoBlue"/>
      </w:pPr>
      <w:r w:rsidRPr="004F6AAD">
        <w:t>Requirement</w:t>
      </w:r>
    </w:p>
    <w:p w14:paraId="496D6F9B" w14:textId="229CF053" w:rsidR="004F6AAD" w:rsidRDefault="002172D6" w:rsidP="004F6AAD">
      <w:pPr>
        <w:pStyle w:val="BodyText"/>
        <w:numPr>
          <w:ilvl w:val="0"/>
          <w:numId w:val="7"/>
        </w:numPr>
      </w:pPr>
      <w:r>
        <w:t>Use C</w:t>
      </w:r>
      <w:r w:rsidR="00603726">
        <w:t>ase</w:t>
      </w:r>
    </w:p>
    <w:p w14:paraId="5C47BFBF" w14:textId="3F7216B1" w:rsidR="00603726" w:rsidRDefault="00603726" w:rsidP="004F6AAD">
      <w:pPr>
        <w:pStyle w:val="BodyText"/>
        <w:numPr>
          <w:ilvl w:val="0"/>
          <w:numId w:val="7"/>
        </w:numPr>
      </w:pPr>
      <w:r>
        <w:t>User Interface Prototype</w:t>
      </w:r>
    </w:p>
    <w:p w14:paraId="2F3DC6D4" w14:textId="5A84C1D2" w:rsidR="002E5048" w:rsidRDefault="002172D6" w:rsidP="004F6AAD">
      <w:pPr>
        <w:pStyle w:val="BodyText"/>
        <w:numPr>
          <w:ilvl w:val="0"/>
          <w:numId w:val="7"/>
        </w:numPr>
      </w:pPr>
      <w:r>
        <w:t>Project F</w:t>
      </w:r>
      <w:r w:rsidR="002E5048">
        <w:t>unctions</w:t>
      </w:r>
    </w:p>
    <w:p w14:paraId="549050A1" w14:textId="440CECC9" w:rsidR="00603726" w:rsidRDefault="00603726" w:rsidP="00603726">
      <w:pPr>
        <w:pStyle w:val="BodyText"/>
      </w:pPr>
      <w:r>
        <w:t>Analysis &amp; Design</w:t>
      </w:r>
    </w:p>
    <w:p w14:paraId="16DD54DA" w14:textId="024BF6D8" w:rsidR="00603726" w:rsidRDefault="00603726" w:rsidP="00603726">
      <w:pPr>
        <w:pStyle w:val="BodyText"/>
        <w:numPr>
          <w:ilvl w:val="0"/>
          <w:numId w:val="8"/>
        </w:numPr>
      </w:pPr>
      <w:r>
        <w:t>Design Model</w:t>
      </w:r>
    </w:p>
    <w:p w14:paraId="142FA14E" w14:textId="29E4574B" w:rsidR="00603726" w:rsidRDefault="00603726" w:rsidP="00603726">
      <w:pPr>
        <w:pStyle w:val="BodyText"/>
        <w:numPr>
          <w:ilvl w:val="0"/>
          <w:numId w:val="8"/>
        </w:numPr>
      </w:pPr>
      <w:r>
        <w:t>Design Classes</w:t>
      </w:r>
    </w:p>
    <w:p w14:paraId="1BFA801D" w14:textId="243563AE" w:rsidR="002E5048" w:rsidRDefault="002E5048" w:rsidP="00603726">
      <w:pPr>
        <w:pStyle w:val="BodyText"/>
        <w:numPr>
          <w:ilvl w:val="0"/>
          <w:numId w:val="8"/>
        </w:numPr>
      </w:pPr>
      <w:r>
        <w:t>Design Architectures</w:t>
      </w:r>
    </w:p>
    <w:p w14:paraId="12DDEE24" w14:textId="4383DA6F" w:rsidR="00070343" w:rsidRDefault="00070343" w:rsidP="00070343">
      <w:pPr>
        <w:pStyle w:val="BodyText"/>
      </w:pPr>
      <w:r>
        <w:t>Implementation</w:t>
      </w:r>
    </w:p>
    <w:p w14:paraId="63066E29" w14:textId="5E9D02F3" w:rsidR="002E5048" w:rsidRDefault="009939B0" w:rsidP="00866F43">
      <w:pPr>
        <w:pStyle w:val="BodyText"/>
        <w:numPr>
          <w:ilvl w:val="0"/>
          <w:numId w:val="9"/>
        </w:numPr>
      </w:pPr>
      <w:r>
        <w:t>Beta Application</w:t>
      </w:r>
    </w:p>
    <w:p w14:paraId="1A1A4E9F" w14:textId="19DD3DC4" w:rsidR="004F32EB" w:rsidRDefault="00866F43" w:rsidP="007F605D">
      <w:pPr>
        <w:pStyle w:val="BodyText"/>
        <w:numPr>
          <w:ilvl w:val="0"/>
          <w:numId w:val="9"/>
        </w:numPr>
      </w:pPr>
      <w:r>
        <w:t>Source C</w:t>
      </w:r>
      <w:r w:rsidR="004F32EB">
        <w:t>ode</w:t>
      </w:r>
    </w:p>
    <w:p w14:paraId="14296985" w14:textId="13C1D6FB" w:rsidR="00070343" w:rsidRDefault="00070343" w:rsidP="00070343">
      <w:pPr>
        <w:pStyle w:val="BodyText"/>
      </w:pPr>
      <w:r>
        <w:t>Tests</w:t>
      </w:r>
    </w:p>
    <w:p w14:paraId="0E610F7D" w14:textId="27D63564" w:rsidR="00070343" w:rsidRDefault="007F605D" w:rsidP="007F605D">
      <w:pPr>
        <w:pStyle w:val="BodyText"/>
        <w:numPr>
          <w:ilvl w:val="0"/>
          <w:numId w:val="9"/>
        </w:numPr>
      </w:pPr>
      <w:r>
        <w:t>Test Plan</w:t>
      </w:r>
      <w:r w:rsidR="00D9207C">
        <w:t>s</w:t>
      </w:r>
    </w:p>
    <w:p w14:paraId="688D56DE" w14:textId="77777777" w:rsidR="002E5048" w:rsidRDefault="002E5048" w:rsidP="007F605D">
      <w:pPr>
        <w:pStyle w:val="BodyText"/>
        <w:numPr>
          <w:ilvl w:val="0"/>
          <w:numId w:val="9"/>
        </w:numPr>
      </w:pPr>
      <w:r>
        <w:t>Test Cases</w:t>
      </w:r>
    </w:p>
    <w:p w14:paraId="37C53190" w14:textId="6A8267D5" w:rsidR="007F605D" w:rsidRDefault="00D9207C" w:rsidP="007F605D">
      <w:pPr>
        <w:pStyle w:val="BodyText"/>
        <w:numPr>
          <w:ilvl w:val="0"/>
          <w:numId w:val="9"/>
        </w:numPr>
      </w:pPr>
      <w:r>
        <w:t>Test Environments</w:t>
      </w:r>
    </w:p>
    <w:p w14:paraId="3C9BD9A5" w14:textId="64580F53" w:rsidR="00070343" w:rsidRDefault="007F605D" w:rsidP="00070343">
      <w:pPr>
        <w:pStyle w:val="BodyText"/>
      </w:pPr>
      <w:r>
        <w:t>Project Management</w:t>
      </w:r>
    </w:p>
    <w:p w14:paraId="5142CB46" w14:textId="5C4F2334" w:rsidR="002E5048" w:rsidRDefault="002E5048" w:rsidP="002E5048">
      <w:pPr>
        <w:pStyle w:val="BodyText"/>
        <w:numPr>
          <w:ilvl w:val="0"/>
          <w:numId w:val="10"/>
        </w:numPr>
      </w:pPr>
      <w:r>
        <w:t>Software Development Plan</w:t>
      </w:r>
    </w:p>
    <w:p w14:paraId="6F81A977" w14:textId="6209B9BF" w:rsidR="002E5048" w:rsidRDefault="00F615E8" w:rsidP="002E5048">
      <w:pPr>
        <w:pStyle w:val="BodyText"/>
        <w:numPr>
          <w:ilvl w:val="0"/>
          <w:numId w:val="10"/>
        </w:numPr>
      </w:pPr>
      <w:r>
        <w:t>Work and Role Division</w:t>
      </w:r>
    </w:p>
    <w:p w14:paraId="4B5DFA26" w14:textId="70468227" w:rsidR="00BD1A3A" w:rsidRDefault="00506DBC" w:rsidP="00D43CF0">
      <w:pPr>
        <w:pStyle w:val="BodyText"/>
        <w:numPr>
          <w:ilvl w:val="0"/>
          <w:numId w:val="10"/>
        </w:numPr>
      </w:pPr>
      <w:r>
        <w:t xml:space="preserve">Time </w:t>
      </w:r>
      <w:r w:rsidR="00D43CF0">
        <w:t>Schedule</w:t>
      </w:r>
    </w:p>
    <w:p w14:paraId="7087B203" w14:textId="6059FF52" w:rsidR="00D75C7D" w:rsidRDefault="006E13E5" w:rsidP="00D43CF0">
      <w:pPr>
        <w:pStyle w:val="BodyText"/>
        <w:numPr>
          <w:ilvl w:val="0"/>
          <w:numId w:val="10"/>
        </w:numPr>
      </w:pPr>
      <w:r>
        <w:t>Weekly Report</w:t>
      </w:r>
    </w:p>
    <w:p w14:paraId="10B75582" w14:textId="77777777" w:rsidR="007F605D" w:rsidRPr="004F6AAD" w:rsidRDefault="007F605D" w:rsidP="00070343">
      <w:pPr>
        <w:pStyle w:val="BodyText"/>
      </w:pPr>
    </w:p>
    <w:p w14:paraId="34AB4B3A" w14:textId="77777777" w:rsidR="007C47A5" w:rsidRDefault="007C47A5">
      <w:pPr>
        <w:pStyle w:val="Heading1"/>
      </w:pPr>
      <w:bookmarkStart w:id="19" w:name="_Toc524312837"/>
      <w:bookmarkStart w:id="20" w:name="_Toc307271019"/>
      <w:bookmarkStart w:id="21" w:name="_Toc413446310"/>
      <w:r>
        <w:lastRenderedPageBreak/>
        <w:t>Project Organization</w:t>
      </w:r>
      <w:bookmarkEnd w:id="19"/>
      <w:bookmarkEnd w:id="20"/>
      <w:bookmarkEnd w:id="21"/>
    </w:p>
    <w:p w14:paraId="2A71C437" w14:textId="5B4CF06E" w:rsidR="007C47A5" w:rsidRDefault="007C47A5">
      <w:pPr>
        <w:pStyle w:val="Heading2"/>
      </w:pPr>
      <w:bookmarkStart w:id="22" w:name="_Toc524312838"/>
      <w:bookmarkStart w:id="23" w:name="_Toc307271020"/>
      <w:bookmarkStart w:id="24" w:name="_Toc413446311"/>
      <w:r>
        <w:t>Organizational Structure</w:t>
      </w:r>
      <w:bookmarkEnd w:id="22"/>
      <w:bookmarkEnd w:id="23"/>
      <w:bookmarkEnd w:id="24"/>
    </w:p>
    <w:p w14:paraId="31B08919" w14:textId="43DD3298" w:rsidR="002100D2" w:rsidRDefault="002100D2" w:rsidP="002100D2">
      <w:r>
        <w:rPr>
          <w:noProof/>
        </w:rPr>
        <w:drawing>
          <wp:anchor distT="0" distB="0" distL="114300" distR="114300" simplePos="0" relativeHeight="251658240" behindDoc="0" locked="0" layoutInCell="1" allowOverlap="1" wp14:anchorId="465E38E2" wp14:editId="2E320A6C">
            <wp:simplePos x="0" y="0"/>
            <wp:positionH relativeFrom="column">
              <wp:posOffset>0</wp:posOffset>
            </wp:positionH>
            <wp:positionV relativeFrom="paragraph">
              <wp:posOffset>92558</wp:posOffset>
            </wp:positionV>
            <wp:extent cx="6107837" cy="2757805"/>
            <wp:effectExtent l="0" t="0" r="7620" b="0"/>
            <wp:wrapThrough wrapText="bothSides">
              <wp:wrapPolygon edited="0">
                <wp:start x="8826" y="1492"/>
                <wp:lineTo x="8826" y="6565"/>
                <wp:lineTo x="1954" y="8654"/>
                <wp:lineTo x="0" y="9549"/>
                <wp:lineTo x="0" y="18949"/>
                <wp:lineTo x="4784" y="19397"/>
                <wp:lineTo x="8489" y="19397"/>
                <wp:lineTo x="17248" y="18651"/>
                <wp:lineTo x="21560" y="18054"/>
                <wp:lineTo x="21560" y="9549"/>
                <wp:lineTo x="19943" y="8803"/>
                <wp:lineTo x="12801" y="6565"/>
                <wp:lineTo x="12801" y="1492"/>
                <wp:lineTo x="8826" y="1492"/>
              </wp:wrapPolygon>
            </wp:wrapThrough>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14:paraId="75432704" w14:textId="10CE851B" w:rsidR="002100D2" w:rsidRDefault="002100D2" w:rsidP="002100D2"/>
    <w:p w14:paraId="330C0A4C" w14:textId="7E0197E6" w:rsidR="002100D2" w:rsidRDefault="002100D2" w:rsidP="002100D2"/>
    <w:p w14:paraId="79D8B00F" w14:textId="421E7461" w:rsidR="002100D2" w:rsidRDefault="002100D2" w:rsidP="002100D2"/>
    <w:p w14:paraId="26334167" w14:textId="644AB663" w:rsidR="002100D2" w:rsidRDefault="002100D2" w:rsidP="002100D2"/>
    <w:p w14:paraId="7829C947" w14:textId="761BB282" w:rsidR="002100D2" w:rsidRDefault="002100D2" w:rsidP="002100D2"/>
    <w:p w14:paraId="1F9C2009" w14:textId="5FEA831D" w:rsidR="002100D2" w:rsidRDefault="002100D2" w:rsidP="002100D2"/>
    <w:p w14:paraId="7E573DFB" w14:textId="77777777" w:rsidR="002100D2" w:rsidRPr="002100D2" w:rsidRDefault="002100D2" w:rsidP="002100D2"/>
    <w:p w14:paraId="69814B25" w14:textId="170F5FDC" w:rsidR="00E61278" w:rsidRPr="00E61278" w:rsidRDefault="00E61278" w:rsidP="00E61278">
      <w:pPr>
        <w:pStyle w:val="BodyText"/>
      </w:pPr>
    </w:p>
    <w:p w14:paraId="202CAA21" w14:textId="77777777" w:rsidR="007C47A5" w:rsidRDefault="007C47A5" w:rsidP="004F6AAD">
      <w:pPr>
        <w:pStyle w:val="InfoBlue"/>
      </w:pPr>
    </w:p>
    <w:p w14:paraId="6C8765BD" w14:textId="77777777" w:rsidR="007C47A5" w:rsidRDefault="007C47A5">
      <w:pPr>
        <w:pStyle w:val="Heading2"/>
      </w:pPr>
      <w:bookmarkStart w:id="25" w:name="_Toc524312840"/>
      <w:bookmarkStart w:id="26" w:name="_Toc307271021"/>
      <w:bookmarkStart w:id="27" w:name="_Toc413446312"/>
      <w:r>
        <w:t>Roles and Responsibilities</w:t>
      </w:r>
      <w:bookmarkEnd w:id="25"/>
      <w:bookmarkEnd w:id="26"/>
      <w:bookmarkEnd w:id="27"/>
    </w:p>
    <w:p w14:paraId="4CE3E422" w14:textId="028CC25D" w:rsidR="007C47A5" w:rsidRDefault="007C47A5" w:rsidP="004F6AAD">
      <w:pPr>
        <w:pStyle w:val="InfoBlue"/>
      </w:pPr>
    </w:p>
    <w:tbl>
      <w:tblPr>
        <w:tblStyle w:val="TableGridLight"/>
        <w:tblW w:w="4591" w:type="pct"/>
        <w:tblLook w:val="0000" w:firstRow="0" w:lastRow="0" w:firstColumn="0" w:lastColumn="0" w:noHBand="0" w:noVBand="0"/>
      </w:tblPr>
      <w:tblGrid>
        <w:gridCol w:w="2522"/>
        <w:gridCol w:w="3141"/>
        <w:gridCol w:w="3130"/>
      </w:tblGrid>
      <w:tr w:rsidR="00027275" w:rsidRPr="00027275" w14:paraId="55B366AF" w14:textId="423F1EC3" w:rsidTr="004364BA">
        <w:tc>
          <w:tcPr>
            <w:tcW w:w="1434" w:type="pct"/>
          </w:tcPr>
          <w:p w14:paraId="5DB3B841" w14:textId="77777777" w:rsidR="0033083A" w:rsidRPr="00027275" w:rsidRDefault="0033083A" w:rsidP="000A01B6">
            <w:pPr>
              <w:pStyle w:val="infoblue0"/>
              <w:ind w:left="125"/>
              <w:jc w:val="center"/>
              <w:rPr>
                <w:b/>
                <w:color w:val="auto"/>
              </w:rPr>
            </w:pPr>
            <w:r w:rsidRPr="00027275">
              <w:rPr>
                <w:b/>
                <w:color w:val="auto"/>
              </w:rPr>
              <w:t>Person</w:t>
            </w:r>
          </w:p>
        </w:tc>
        <w:tc>
          <w:tcPr>
            <w:tcW w:w="1786" w:type="pct"/>
          </w:tcPr>
          <w:p w14:paraId="52B06F87" w14:textId="77777777" w:rsidR="0033083A" w:rsidRPr="00027275" w:rsidRDefault="0033083A" w:rsidP="000A01B6">
            <w:pPr>
              <w:pStyle w:val="infoblue0"/>
              <w:ind w:left="125"/>
              <w:jc w:val="center"/>
              <w:rPr>
                <w:b/>
                <w:color w:val="auto"/>
              </w:rPr>
            </w:pPr>
            <w:r w:rsidRPr="00027275">
              <w:rPr>
                <w:b/>
                <w:color w:val="auto"/>
              </w:rPr>
              <w:t>Role</w:t>
            </w:r>
          </w:p>
        </w:tc>
        <w:tc>
          <w:tcPr>
            <w:tcW w:w="1780" w:type="pct"/>
          </w:tcPr>
          <w:p w14:paraId="0A8BEFEA" w14:textId="6BD3DB7A" w:rsidR="0033083A" w:rsidRPr="00027275" w:rsidRDefault="0033083A" w:rsidP="000A01B6">
            <w:pPr>
              <w:pStyle w:val="infoblue0"/>
              <w:ind w:left="125"/>
              <w:jc w:val="center"/>
              <w:rPr>
                <w:b/>
                <w:color w:val="auto"/>
              </w:rPr>
            </w:pPr>
            <w:r w:rsidRPr="00027275">
              <w:rPr>
                <w:b/>
                <w:color w:val="auto"/>
              </w:rPr>
              <w:t>Responsibilities</w:t>
            </w:r>
          </w:p>
        </w:tc>
      </w:tr>
      <w:tr w:rsidR="00027275" w:rsidRPr="00027275" w14:paraId="2E57CFC5" w14:textId="357FAC04" w:rsidTr="004364BA">
        <w:trPr>
          <w:trHeight w:val="1935"/>
        </w:trPr>
        <w:tc>
          <w:tcPr>
            <w:tcW w:w="1434" w:type="pct"/>
          </w:tcPr>
          <w:p w14:paraId="36D71142" w14:textId="77777777" w:rsidR="004364BA" w:rsidRPr="00027275" w:rsidRDefault="004364BA" w:rsidP="004364BA">
            <w:pPr>
              <w:pStyle w:val="infoblue0"/>
              <w:ind w:left="125"/>
              <w:rPr>
                <w:color w:val="auto"/>
              </w:rPr>
            </w:pPr>
            <w:proofErr w:type="spellStart"/>
            <w:r w:rsidRPr="00027275">
              <w:rPr>
                <w:color w:val="auto"/>
              </w:rPr>
              <w:t>Nguyễn</w:t>
            </w:r>
            <w:proofErr w:type="spellEnd"/>
            <w:r w:rsidRPr="00027275">
              <w:rPr>
                <w:color w:val="auto"/>
              </w:rPr>
              <w:t xml:space="preserve"> Lê </w:t>
            </w:r>
            <w:proofErr w:type="spellStart"/>
            <w:r w:rsidRPr="00027275">
              <w:rPr>
                <w:color w:val="auto"/>
              </w:rPr>
              <w:t>Tâm</w:t>
            </w:r>
            <w:proofErr w:type="spellEnd"/>
          </w:p>
          <w:p w14:paraId="5E771CD7" w14:textId="73BDE498" w:rsidR="004364BA" w:rsidRPr="00027275" w:rsidRDefault="004364BA" w:rsidP="004364BA">
            <w:pPr>
              <w:pStyle w:val="infoblue0"/>
              <w:ind w:left="125"/>
              <w:rPr>
                <w:color w:val="auto"/>
              </w:rPr>
            </w:pPr>
            <w:proofErr w:type="spellStart"/>
            <w:r w:rsidRPr="00027275">
              <w:rPr>
                <w:color w:val="auto"/>
              </w:rPr>
              <w:t>Nguyễn</w:t>
            </w:r>
            <w:proofErr w:type="spellEnd"/>
            <w:r w:rsidRPr="00027275">
              <w:rPr>
                <w:color w:val="auto"/>
              </w:rPr>
              <w:t xml:space="preserve"> </w:t>
            </w:r>
            <w:proofErr w:type="spellStart"/>
            <w:r w:rsidRPr="00027275">
              <w:rPr>
                <w:color w:val="auto"/>
              </w:rPr>
              <w:t>Quốc</w:t>
            </w:r>
            <w:proofErr w:type="spellEnd"/>
            <w:r w:rsidRPr="00027275">
              <w:rPr>
                <w:color w:val="auto"/>
              </w:rPr>
              <w:t xml:space="preserve"> </w:t>
            </w:r>
            <w:proofErr w:type="spellStart"/>
            <w:r w:rsidRPr="00027275">
              <w:rPr>
                <w:color w:val="auto"/>
              </w:rPr>
              <w:t>Bảo</w:t>
            </w:r>
            <w:proofErr w:type="spellEnd"/>
          </w:p>
        </w:tc>
        <w:tc>
          <w:tcPr>
            <w:tcW w:w="1786" w:type="pct"/>
          </w:tcPr>
          <w:p w14:paraId="3CDDF8B9" w14:textId="77777777" w:rsidR="004364BA" w:rsidRPr="00027275" w:rsidRDefault="004364BA" w:rsidP="000A01B6">
            <w:pPr>
              <w:pStyle w:val="infoblue0"/>
              <w:ind w:left="125"/>
              <w:jc w:val="center"/>
              <w:rPr>
                <w:color w:val="auto"/>
              </w:rPr>
            </w:pPr>
            <w:r w:rsidRPr="00027275">
              <w:rPr>
                <w:color w:val="auto"/>
              </w:rPr>
              <w:t>Project manager</w:t>
            </w:r>
          </w:p>
          <w:p w14:paraId="1A9A5912" w14:textId="35E83464" w:rsidR="0033083A" w:rsidRPr="00027275" w:rsidRDefault="0033083A" w:rsidP="000A01B6">
            <w:pPr>
              <w:pStyle w:val="infoblue0"/>
              <w:ind w:left="125"/>
              <w:jc w:val="center"/>
              <w:rPr>
                <w:color w:val="auto"/>
              </w:rPr>
            </w:pPr>
          </w:p>
        </w:tc>
        <w:tc>
          <w:tcPr>
            <w:tcW w:w="1780" w:type="pct"/>
          </w:tcPr>
          <w:p w14:paraId="7DF6DE48" w14:textId="096A07A0" w:rsidR="0033083A" w:rsidRPr="00027275" w:rsidRDefault="0033083A" w:rsidP="0033083A">
            <w:pPr>
              <w:pStyle w:val="infoblue0"/>
              <w:ind w:left="125"/>
              <w:rPr>
                <w:color w:val="auto"/>
              </w:rPr>
            </w:pPr>
            <w:r w:rsidRPr="00027275">
              <w:rPr>
                <w:color w:val="auto"/>
              </w:rPr>
              <w:t>Communicate with customers and make sure the team focus on the right goal. Make plans regarding time, finance, human resource, product quality, etc. Resolve problems in the team and ensure every member does a proper job.</w:t>
            </w:r>
          </w:p>
        </w:tc>
      </w:tr>
      <w:tr w:rsidR="00027275" w:rsidRPr="00027275" w14:paraId="1313D29F" w14:textId="02BA5F47" w:rsidTr="004364BA">
        <w:trPr>
          <w:trHeight w:val="1935"/>
        </w:trPr>
        <w:tc>
          <w:tcPr>
            <w:tcW w:w="1434" w:type="pct"/>
          </w:tcPr>
          <w:p w14:paraId="52708FFE" w14:textId="47658828" w:rsidR="0033083A" w:rsidRPr="00027275" w:rsidRDefault="004364BA" w:rsidP="0033083A">
            <w:pPr>
              <w:pStyle w:val="infoblue0"/>
              <w:ind w:left="125"/>
              <w:rPr>
                <w:color w:val="auto"/>
              </w:rPr>
            </w:pPr>
            <w:proofErr w:type="spellStart"/>
            <w:r w:rsidRPr="00027275">
              <w:rPr>
                <w:color w:val="auto"/>
              </w:rPr>
              <w:t>Nguyễn</w:t>
            </w:r>
            <w:proofErr w:type="spellEnd"/>
            <w:r w:rsidRPr="00027275">
              <w:rPr>
                <w:color w:val="auto"/>
              </w:rPr>
              <w:t xml:space="preserve"> </w:t>
            </w:r>
            <w:proofErr w:type="spellStart"/>
            <w:r w:rsidRPr="00027275">
              <w:rPr>
                <w:color w:val="auto"/>
              </w:rPr>
              <w:t>Quốc</w:t>
            </w:r>
            <w:proofErr w:type="spellEnd"/>
            <w:r w:rsidRPr="00027275">
              <w:rPr>
                <w:color w:val="auto"/>
              </w:rPr>
              <w:t xml:space="preserve"> </w:t>
            </w:r>
            <w:proofErr w:type="spellStart"/>
            <w:r w:rsidRPr="00027275">
              <w:rPr>
                <w:color w:val="auto"/>
              </w:rPr>
              <w:t>Bảo</w:t>
            </w:r>
            <w:proofErr w:type="spellEnd"/>
          </w:p>
        </w:tc>
        <w:tc>
          <w:tcPr>
            <w:tcW w:w="1786" w:type="pct"/>
          </w:tcPr>
          <w:p w14:paraId="4350EFFF" w14:textId="1D253FA0" w:rsidR="0033083A" w:rsidRPr="00027275" w:rsidRDefault="004364BA" w:rsidP="000A01B6">
            <w:pPr>
              <w:pStyle w:val="infoblue0"/>
              <w:ind w:left="125"/>
              <w:jc w:val="center"/>
              <w:rPr>
                <w:color w:val="auto"/>
              </w:rPr>
            </w:pPr>
            <w:r w:rsidRPr="00027275">
              <w:rPr>
                <w:color w:val="auto"/>
              </w:rPr>
              <w:t>Business Analyst</w:t>
            </w:r>
          </w:p>
        </w:tc>
        <w:tc>
          <w:tcPr>
            <w:tcW w:w="1780" w:type="pct"/>
          </w:tcPr>
          <w:p w14:paraId="42E5E8A8" w14:textId="207E4B26" w:rsidR="0033083A" w:rsidRPr="00027275" w:rsidRDefault="0033083A" w:rsidP="0033083A">
            <w:pPr>
              <w:pStyle w:val="infoblue0"/>
              <w:ind w:left="125"/>
              <w:rPr>
                <w:b/>
                <w:color w:val="auto"/>
              </w:rPr>
            </w:pPr>
            <w:r w:rsidRPr="00027275">
              <w:rPr>
                <w:color w:val="auto"/>
              </w:rPr>
              <w:t>Help users better communicate their needs. By having a profound understanding of business, business analyst can participate in reviews of requirements specification and business use cases.</w:t>
            </w:r>
          </w:p>
        </w:tc>
      </w:tr>
      <w:tr w:rsidR="00027275" w:rsidRPr="00027275" w14:paraId="0AAE4C78" w14:textId="091B41EA" w:rsidTr="004364BA">
        <w:trPr>
          <w:trHeight w:val="1935"/>
        </w:trPr>
        <w:tc>
          <w:tcPr>
            <w:tcW w:w="1434" w:type="pct"/>
          </w:tcPr>
          <w:p w14:paraId="6383936D" w14:textId="1F4EFFFB" w:rsidR="004364BA" w:rsidRPr="00027275" w:rsidRDefault="004364BA" w:rsidP="004364BA">
            <w:pPr>
              <w:pStyle w:val="infoblue0"/>
              <w:ind w:left="125"/>
              <w:rPr>
                <w:color w:val="auto"/>
              </w:rPr>
            </w:pPr>
            <w:proofErr w:type="spellStart"/>
            <w:r w:rsidRPr="00027275">
              <w:rPr>
                <w:color w:val="auto"/>
              </w:rPr>
              <w:t>Nguyễn</w:t>
            </w:r>
            <w:proofErr w:type="spellEnd"/>
            <w:r w:rsidRPr="00027275">
              <w:rPr>
                <w:color w:val="auto"/>
              </w:rPr>
              <w:t xml:space="preserve"> Lê </w:t>
            </w:r>
            <w:proofErr w:type="spellStart"/>
            <w:r w:rsidRPr="00027275">
              <w:rPr>
                <w:color w:val="auto"/>
              </w:rPr>
              <w:t>Tâm</w:t>
            </w:r>
            <w:proofErr w:type="spellEnd"/>
          </w:p>
          <w:p w14:paraId="6E0AE76A" w14:textId="5BB85EED" w:rsidR="0033083A" w:rsidRPr="00027275" w:rsidRDefault="0033083A" w:rsidP="0033083A">
            <w:pPr>
              <w:pStyle w:val="infoblue0"/>
              <w:ind w:left="125"/>
              <w:rPr>
                <w:color w:val="auto"/>
              </w:rPr>
            </w:pPr>
          </w:p>
        </w:tc>
        <w:tc>
          <w:tcPr>
            <w:tcW w:w="1786" w:type="pct"/>
          </w:tcPr>
          <w:p w14:paraId="335CD042" w14:textId="34BF04F8" w:rsidR="0033083A" w:rsidRPr="00027275" w:rsidRDefault="004364BA" w:rsidP="000A01B6">
            <w:pPr>
              <w:pStyle w:val="infoblue0"/>
              <w:ind w:left="125"/>
              <w:jc w:val="center"/>
              <w:rPr>
                <w:color w:val="auto"/>
              </w:rPr>
            </w:pPr>
            <w:r w:rsidRPr="00027275">
              <w:rPr>
                <w:color w:val="auto"/>
              </w:rPr>
              <w:t>Creative designer</w:t>
            </w:r>
          </w:p>
        </w:tc>
        <w:tc>
          <w:tcPr>
            <w:tcW w:w="1780" w:type="pct"/>
          </w:tcPr>
          <w:p w14:paraId="75BC600F" w14:textId="1565339E" w:rsidR="0033083A" w:rsidRPr="00027275" w:rsidRDefault="00776EE8" w:rsidP="0033083A">
            <w:pPr>
              <w:pStyle w:val="infoblue0"/>
              <w:ind w:left="125"/>
              <w:rPr>
                <w:color w:val="auto"/>
              </w:rPr>
            </w:pPr>
            <w:r w:rsidRPr="00027275">
              <w:rPr>
                <w:color w:val="auto"/>
              </w:rPr>
              <w:t>User interface designer works on the user interface of the applications. Give users the best visual experience.</w:t>
            </w:r>
          </w:p>
        </w:tc>
      </w:tr>
      <w:tr w:rsidR="00027275" w:rsidRPr="00027275" w14:paraId="270E7ADC" w14:textId="56BE062D" w:rsidTr="000A01B6">
        <w:trPr>
          <w:trHeight w:val="1935"/>
        </w:trPr>
        <w:tc>
          <w:tcPr>
            <w:tcW w:w="1434" w:type="pct"/>
            <w:vAlign w:val="center"/>
          </w:tcPr>
          <w:p w14:paraId="77CB171C" w14:textId="77777777" w:rsidR="004364BA" w:rsidRPr="00027275" w:rsidRDefault="004364BA" w:rsidP="004364BA">
            <w:pPr>
              <w:pStyle w:val="infoblue0"/>
              <w:ind w:left="125"/>
              <w:rPr>
                <w:color w:val="auto"/>
              </w:rPr>
            </w:pPr>
            <w:proofErr w:type="spellStart"/>
            <w:r w:rsidRPr="00027275">
              <w:rPr>
                <w:color w:val="auto"/>
              </w:rPr>
              <w:lastRenderedPageBreak/>
              <w:t>Lâm</w:t>
            </w:r>
            <w:proofErr w:type="spellEnd"/>
            <w:r w:rsidRPr="00027275">
              <w:rPr>
                <w:color w:val="auto"/>
              </w:rPr>
              <w:t xml:space="preserve"> </w:t>
            </w:r>
            <w:proofErr w:type="spellStart"/>
            <w:r w:rsidRPr="00027275">
              <w:rPr>
                <w:color w:val="auto"/>
              </w:rPr>
              <w:t>Hoàng</w:t>
            </w:r>
            <w:proofErr w:type="spellEnd"/>
            <w:r w:rsidRPr="00027275">
              <w:rPr>
                <w:color w:val="auto"/>
              </w:rPr>
              <w:t xml:space="preserve"> </w:t>
            </w:r>
            <w:proofErr w:type="spellStart"/>
            <w:r w:rsidRPr="00027275">
              <w:rPr>
                <w:color w:val="auto"/>
              </w:rPr>
              <w:t>Dũng</w:t>
            </w:r>
            <w:proofErr w:type="spellEnd"/>
          </w:p>
          <w:p w14:paraId="18EBCB36" w14:textId="2E1FFD40" w:rsidR="004364BA" w:rsidRPr="00027275" w:rsidRDefault="004364BA" w:rsidP="004364BA">
            <w:pPr>
              <w:pStyle w:val="infoblue0"/>
              <w:ind w:left="125"/>
              <w:rPr>
                <w:color w:val="auto"/>
              </w:rPr>
            </w:pPr>
          </w:p>
        </w:tc>
        <w:tc>
          <w:tcPr>
            <w:tcW w:w="1786" w:type="pct"/>
            <w:vAlign w:val="center"/>
          </w:tcPr>
          <w:p w14:paraId="28DFA6CB" w14:textId="03602805" w:rsidR="004364BA" w:rsidRPr="00027275" w:rsidRDefault="004364BA" w:rsidP="008B5D37">
            <w:pPr>
              <w:pStyle w:val="infoblue0"/>
              <w:ind w:left="125"/>
              <w:jc w:val="center"/>
              <w:rPr>
                <w:color w:val="auto"/>
              </w:rPr>
            </w:pPr>
            <w:r w:rsidRPr="00027275">
              <w:rPr>
                <w:color w:val="auto"/>
              </w:rPr>
              <w:t>Designer</w:t>
            </w:r>
          </w:p>
        </w:tc>
        <w:tc>
          <w:tcPr>
            <w:tcW w:w="1780" w:type="pct"/>
            <w:vAlign w:val="center"/>
          </w:tcPr>
          <w:p w14:paraId="52FFC762" w14:textId="7A18BD00" w:rsidR="004364BA" w:rsidRPr="00027275" w:rsidRDefault="004364BA" w:rsidP="004364BA">
            <w:pPr>
              <w:pStyle w:val="infoblue0"/>
              <w:ind w:left="125"/>
              <w:rPr>
                <w:color w:val="auto"/>
              </w:rPr>
            </w:pPr>
            <w:r w:rsidRPr="00027275">
              <w:rPr>
                <w:color w:val="auto"/>
              </w:rPr>
              <w:t>Design the overall structure of the system. Define the responsibilities, operations, attributes and relationships of several classes and subsystems.</w:t>
            </w:r>
          </w:p>
        </w:tc>
      </w:tr>
      <w:tr w:rsidR="00027275" w:rsidRPr="00027275" w14:paraId="34303196" w14:textId="77777777" w:rsidTr="000A01B6">
        <w:trPr>
          <w:trHeight w:val="1935"/>
        </w:trPr>
        <w:tc>
          <w:tcPr>
            <w:tcW w:w="1434" w:type="pct"/>
            <w:vAlign w:val="center"/>
          </w:tcPr>
          <w:p w14:paraId="5BC4D9FB" w14:textId="77777777" w:rsidR="004364BA" w:rsidRPr="00027275" w:rsidRDefault="004364BA" w:rsidP="004364BA">
            <w:pPr>
              <w:pStyle w:val="infoblue0"/>
              <w:ind w:left="125"/>
              <w:rPr>
                <w:color w:val="auto"/>
              </w:rPr>
            </w:pPr>
            <w:proofErr w:type="spellStart"/>
            <w:r w:rsidRPr="00027275">
              <w:rPr>
                <w:color w:val="auto"/>
              </w:rPr>
              <w:t>Lâm</w:t>
            </w:r>
            <w:proofErr w:type="spellEnd"/>
            <w:r w:rsidRPr="00027275">
              <w:rPr>
                <w:color w:val="auto"/>
              </w:rPr>
              <w:t xml:space="preserve"> </w:t>
            </w:r>
            <w:proofErr w:type="spellStart"/>
            <w:r w:rsidRPr="00027275">
              <w:rPr>
                <w:color w:val="auto"/>
              </w:rPr>
              <w:t>Hoàng</w:t>
            </w:r>
            <w:proofErr w:type="spellEnd"/>
            <w:r w:rsidRPr="00027275">
              <w:rPr>
                <w:color w:val="auto"/>
              </w:rPr>
              <w:t xml:space="preserve"> </w:t>
            </w:r>
            <w:proofErr w:type="spellStart"/>
            <w:r w:rsidRPr="00027275">
              <w:rPr>
                <w:color w:val="auto"/>
              </w:rPr>
              <w:t>Dũng</w:t>
            </w:r>
            <w:proofErr w:type="spellEnd"/>
          </w:p>
          <w:p w14:paraId="29EB4654" w14:textId="77777777" w:rsidR="004364BA" w:rsidRPr="00027275" w:rsidRDefault="004364BA" w:rsidP="004364BA">
            <w:pPr>
              <w:pStyle w:val="infoblue0"/>
              <w:ind w:left="125"/>
              <w:rPr>
                <w:color w:val="auto"/>
              </w:rPr>
            </w:pPr>
            <w:proofErr w:type="spellStart"/>
            <w:r w:rsidRPr="00027275">
              <w:rPr>
                <w:color w:val="auto"/>
              </w:rPr>
              <w:t>Nguyễn</w:t>
            </w:r>
            <w:proofErr w:type="spellEnd"/>
            <w:r w:rsidRPr="00027275">
              <w:rPr>
                <w:color w:val="auto"/>
              </w:rPr>
              <w:t xml:space="preserve"> </w:t>
            </w:r>
            <w:proofErr w:type="spellStart"/>
            <w:r w:rsidRPr="00027275">
              <w:rPr>
                <w:color w:val="auto"/>
              </w:rPr>
              <w:t>Quốc</w:t>
            </w:r>
            <w:proofErr w:type="spellEnd"/>
            <w:r w:rsidRPr="00027275">
              <w:rPr>
                <w:color w:val="auto"/>
              </w:rPr>
              <w:t xml:space="preserve"> </w:t>
            </w:r>
            <w:proofErr w:type="spellStart"/>
            <w:r w:rsidRPr="00027275">
              <w:rPr>
                <w:color w:val="auto"/>
              </w:rPr>
              <w:t>Bảo</w:t>
            </w:r>
            <w:proofErr w:type="spellEnd"/>
          </w:p>
          <w:p w14:paraId="41F5DDAE" w14:textId="77777777" w:rsidR="004364BA" w:rsidRPr="00027275" w:rsidRDefault="004364BA" w:rsidP="004364BA">
            <w:pPr>
              <w:pStyle w:val="infoblue0"/>
              <w:ind w:left="125"/>
              <w:rPr>
                <w:color w:val="auto"/>
              </w:rPr>
            </w:pPr>
            <w:proofErr w:type="spellStart"/>
            <w:r w:rsidRPr="00027275">
              <w:rPr>
                <w:color w:val="auto"/>
              </w:rPr>
              <w:t>Huỳnh</w:t>
            </w:r>
            <w:proofErr w:type="spellEnd"/>
            <w:r w:rsidRPr="00027275">
              <w:rPr>
                <w:color w:val="auto"/>
              </w:rPr>
              <w:t xml:space="preserve"> </w:t>
            </w:r>
            <w:proofErr w:type="spellStart"/>
            <w:r w:rsidRPr="00027275">
              <w:rPr>
                <w:color w:val="auto"/>
              </w:rPr>
              <w:t>Xuân</w:t>
            </w:r>
            <w:proofErr w:type="spellEnd"/>
            <w:r w:rsidRPr="00027275">
              <w:rPr>
                <w:color w:val="auto"/>
              </w:rPr>
              <w:t xml:space="preserve"> </w:t>
            </w:r>
            <w:proofErr w:type="spellStart"/>
            <w:r w:rsidRPr="00027275">
              <w:rPr>
                <w:color w:val="auto"/>
              </w:rPr>
              <w:t>Khánh</w:t>
            </w:r>
            <w:proofErr w:type="spellEnd"/>
          </w:p>
          <w:p w14:paraId="0A2A28C7" w14:textId="10463BE6" w:rsidR="004364BA" w:rsidRPr="00027275" w:rsidRDefault="004364BA" w:rsidP="004364BA">
            <w:pPr>
              <w:pStyle w:val="infoblue0"/>
              <w:ind w:left="125"/>
              <w:rPr>
                <w:color w:val="auto"/>
              </w:rPr>
            </w:pPr>
            <w:proofErr w:type="spellStart"/>
            <w:r w:rsidRPr="00027275">
              <w:rPr>
                <w:color w:val="auto"/>
              </w:rPr>
              <w:t>Nguyễn</w:t>
            </w:r>
            <w:proofErr w:type="spellEnd"/>
            <w:r w:rsidRPr="00027275">
              <w:rPr>
                <w:color w:val="auto"/>
              </w:rPr>
              <w:t xml:space="preserve"> </w:t>
            </w:r>
            <w:proofErr w:type="spellStart"/>
            <w:r w:rsidRPr="00027275">
              <w:rPr>
                <w:color w:val="auto"/>
              </w:rPr>
              <w:t>Trần</w:t>
            </w:r>
            <w:proofErr w:type="spellEnd"/>
            <w:r w:rsidRPr="00027275">
              <w:rPr>
                <w:color w:val="auto"/>
              </w:rPr>
              <w:t xml:space="preserve"> </w:t>
            </w:r>
            <w:proofErr w:type="spellStart"/>
            <w:r w:rsidRPr="00027275">
              <w:rPr>
                <w:color w:val="auto"/>
              </w:rPr>
              <w:t>Quốc</w:t>
            </w:r>
            <w:proofErr w:type="spellEnd"/>
            <w:r w:rsidRPr="00027275">
              <w:rPr>
                <w:color w:val="auto"/>
              </w:rPr>
              <w:t xml:space="preserve"> </w:t>
            </w:r>
            <w:proofErr w:type="spellStart"/>
            <w:r w:rsidRPr="00027275">
              <w:rPr>
                <w:color w:val="auto"/>
              </w:rPr>
              <w:t>Khánh</w:t>
            </w:r>
            <w:proofErr w:type="spellEnd"/>
          </w:p>
        </w:tc>
        <w:tc>
          <w:tcPr>
            <w:tcW w:w="1786" w:type="pct"/>
            <w:vAlign w:val="center"/>
          </w:tcPr>
          <w:p w14:paraId="0E6B18B6" w14:textId="532ED6B8" w:rsidR="004364BA" w:rsidRPr="00027275" w:rsidRDefault="004364BA" w:rsidP="008B5D37">
            <w:pPr>
              <w:pStyle w:val="infoblue0"/>
              <w:ind w:left="125"/>
              <w:jc w:val="center"/>
              <w:rPr>
                <w:color w:val="auto"/>
              </w:rPr>
            </w:pPr>
            <w:r w:rsidRPr="00027275">
              <w:rPr>
                <w:color w:val="auto"/>
              </w:rPr>
              <w:t>Developer</w:t>
            </w:r>
          </w:p>
        </w:tc>
        <w:tc>
          <w:tcPr>
            <w:tcW w:w="1780" w:type="pct"/>
            <w:vAlign w:val="center"/>
          </w:tcPr>
          <w:p w14:paraId="3D9FBD5B" w14:textId="3A548C42" w:rsidR="004364BA" w:rsidRPr="00027275" w:rsidRDefault="004364BA" w:rsidP="004364BA">
            <w:pPr>
              <w:pStyle w:val="infoblue0"/>
              <w:ind w:left="125"/>
              <w:rPr>
                <w:color w:val="auto"/>
              </w:rPr>
            </w:pPr>
            <w:r w:rsidRPr="00027275">
              <w:rPr>
                <w:color w:val="auto"/>
              </w:rPr>
              <w:t>Write source code</w:t>
            </w:r>
            <w:r w:rsidR="00E518F3" w:rsidRPr="00027275">
              <w:rPr>
                <w:color w:val="auto"/>
              </w:rPr>
              <w:t xml:space="preserve"> based on designs. Perform unit test. Review source code</w:t>
            </w:r>
          </w:p>
        </w:tc>
      </w:tr>
      <w:tr w:rsidR="00027275" w:rsidRPr="00027275" w14:paraId="4579A7D5" w14:textId="3990EF0A" w:rsidTr="000A01B6">
        <w:trPr>
          <w:trHeight w:val="1935"/>
        </w:trPr>
        <w:tc>
          <w:tcPr>
            <w:tcW w:w="1434" w:type="pct"/>
            <w:vAlign w:val="center"/>
          </w:tcPr>
          <w:p w14:paraId="0262A3B0" w14:textId="73363360" w:rsidR="004364BA" w:rsidRPr="00027275" w:rsidRDefault="004364BA" w:rsidP="004364BA">
            <w:pPr>
              <w:pStyle w:val="infoblue0"/>
              <w:ind w:left="125"/>
              <w:rPr>
                <w:color w:val="auto"/>
              </w:rPr>
            </w:pPr>
            <w:proofErr w:type="spellStart"/>
            <w:r w:rsidRPr="00027275">
              <w:rPr>
                <w:color w:val="auto"/>
              </w:rPr>
              <w:t>Huỳnh</w:t>
            </w:r>
            <w:proofErr w:type="spellEnd"/>
            <w:r w:rsidRPr="00027275">
              <w:rPr>
                <w:color w:val="auto"/>
              </w:rPr>
              <w:t xml:space="preserve"> </w:t>
            </w:r>
            <w:proofErr w:type="spellStart"/>
            <w:r w:rsidRPr="00027275">
              <w:rPr>
                <w:color w:val="auto"/>
              </w:rPr>
              <w:t>Xuân</w:t>
            </w:r>
            <w:proofErr w:type="spellEnd"/>
            <w:r w:rsidRPr="00027275">
              <w:rPr>
                <w:color w:val="auto"/>
              </w:rPr>
              <w:t xml:space="preserve"> </w:t>
            </w:r>
            <w:proofErr w:type="spellStart"/>
            <w:r w:rsidRPr="00027275">
              <w:rPr>
                <w:color w:val="auto"/>
              </w:rPr>
              <w:t>Khánh</w:t>
            </w:r>
            <w:proofErr w:type="spellEnd"/>
          </w:p>
          <w:p w14:paraId="110CD6F1" w14:textId="1D2E4D54" w:rsidR="004364BA" w:rsidRPr="00027275" w:rsidRDefault="004364BA" w:rsidP="004364BA">
            <w:pPr>
              <w:pStyle w:val="infoblue0"/>
              <w:ind w:left="125"/>
              <w:rPr>
                <w:color w:val="auto"/>
              </w:rPr>
            </w:pPr>
            <w:proofErr w:type="spellStart"/>
            <w:r w:rsidRPr="00027275">
              <w:rPr>
                <w:color w:val="auto"/>
              </w:rPr>
              <w:t>Nguyễn</w:t>
            </w:r>
            <w:proofErr w:type="spellEnd"/>
            <w:r w:rsidRPr="00027275">
              <w:rPr>
                <w:color w:val="auto"/>
              </w:rPr>
              <w:t xml:space="preserve"> </w:t>
            </w:r>
            <w:proofErr w:type="spellStart"/>
            <w:r w:rsidRPr="00027275">
              <w:rPr>
                <w:color w:val="auto"/>
              </w:rPr>
              <w:t>Trần</w:t>
            </w:r>
            <w:proofErr w:type="spellEnd"/>
            <w:r w:rsidRPr="00027275">
              <w:rPr>
                <w:color w:val="auto"/>
              </w:rPr>
              <w:t xml:space="preserve"> </w:t>
            </w:r>
            <w:proofErr w:type="spellStart"/>
            <w:r w:rsidRPr="00027275">
              <w:rPr>
                <w:color w:val="auto"/>
              </w:rPr>
              <w:t>Quốc</w:t>
            </w:r>
            <w:proofErr w:type="spellEnd"/>
            <w:r w:rsidRPr="00027275">
              <w:rPr>
                <w:color w:val="auto"/>
              </w:rPr>
              <w:t xml:space="preserve"> </w:t>
            </w:r>
            <w:proofErr w:type="spellStart"/>
            <w:r w:rsidRPr="00027275">
              <w:rPr>
                <w:color w:val="auto"/>
              </w:rPr>
              <w:t>Khánh</w:t>
            </w:r>
            <w:proofErr w:type="spellEnd"/>
          </w:p>
        </w:tc>
        <w:tc>
          <w:tcPr>
            <w:tcW w:w="1786" w:type="pct"/>
            <w:vAlign w:val="center"/>
          </w:tcPr>
          <w:p w14:paraId="349EA701" w14:textId="015DD267" w:rsidR="004364BA" w:rsidRPr="00027275" w:rsidRDefault="004364BA" w:rsidP="008B5D37">
            <w:pPr>
              <w:pStyle w:val="infoblue0"/>
              <w:ind w:left="125"/>
              <w:jc w:val="center"/>
              <w:rPr>
                <w:color w:val="auto"/>
              </w:rPr>
            </w:pPr>
            <w:r w:rsidRPr="00027275">
              <w:rPr>
                <w:color w:val="auto"/>
              </w:rPr>
              <w:t>Tester</w:t>
            </w:r>
          </w:p>
        </w:tc>
        <w:tc>
          <w:tcPr>
            <w:tcW w:w="1780" w:type="pct"/>
            <w:vAlign w:val="center"/>
          </w:tcPr>
          <w:p w14:paraId="082F36D1" w14:textId="1AF12073" w:rsidR="004364BA" w:rsidRPr="00027275" w:rsidRDefault="004364BA" w:rsidP="004364BA">
            <w:pPr>
              <w:pStyle w:val="infoblue0"/>
              <w:ind w:left="125"/>
              <w:rPr>
                <w:color w:val="auto"/>
              </w:rPr>
            </w:pPr>
            <w:r w:rsidRPr="00027275">
              <w:rPr>
                <w:color w:val="auto"/>
              </w:rPr>
              <w:t>Responsible for setting up and performing tests, logging the results and any detected bugs.</w:t>
            </w:r>
          </w:p>
        </w:tc>
      </w:tr>
    </w:tbl>
    <w:p w14:paraId="79CA964C" w14:textId="77777777" w:rsidR="007C47A5" w:rsidRDefault="007C47A5">
      <w:pPr>
        <w:pStyle w:val="BodyText"/>
      </w:pPr>
    </w:p>
    <w:p w14:paraId="6BF4EABA" w14:textId="77777777" w:rsidR="007C47A5" w:rsidRDefault="007C47A5">
      <w:pPr>
        <w:pStyle w:val="Heading1"/>
      </w:pPr>
      <w:bookmarkStart w:id="28" w:name="_Toc524312841"/>
      <w:bookmarkStart w:id="29" w:name="_Toc307271022"/>
      <w:bookmarkStart w:id="30" w:name="_Toc413446313"/>
      <w:r>
        <w:t>Management Process</w:t>
      </w:r>
      <w:bookmarkEnd w:id="28"/>
      <w:bookmarkEnd w:id="29"/>
      <w:bookmarkEnd w:id="30"/>
    </w:p>
    <w:p w14:paraId="2DDDCAFF" w14:textId="77777777" w:rsidR="007C47A5" w:rsidRDefault="007C47A5">
      <w:pPr>
        <w:pStyle w:val="Heading2"/>
      </w:pPr>
      <w:bookmarkStart w:id="31" w:name="_Toc524312842"/>
      <w:bookmarkStart w:id="32" w:name="_Toc307271023"/>
      <w:bookmarkStart w:id="33" w:name="_Toc413446314"/>
      <w:r>
        <w:t>Project Estimates</w:t>
      </w:r>
      <w:bookmarkEnd w:id="31"/>
      <w:bookmarkEnd w:id="32"/>
      <w:bookmarkEnd w:id="33"/>
    </w:p>
    <w:p w14:paraId="1C3DE694" w14:textId="77777777" w:rsidR="003A1B97" w:rsidRDefault="003A1B97" w:rsidP="003A1B97">
      <w:pPr>
        <w:pStyle w:val="infoblue0"/>
        <w:numPr>
          <w:ilvl w:val="0"/>
          <w:numId w:val="11"/>
        </w:numPr>
        <w:rPr>
          <w:i w:val="0"/>
          <w:color w:val="000000" w:themeColor="text1"/>
        </w:rPr>
      </w:pPr>
      <w:bookmarkStart w:id="34" w:name="_Toc524312843"/>
      <w:bookmarkStart w:id="35" w:name="_Toc307271024"/>
      <w:bookmarkStart w:id="36" w:name="_Toc413446315"/>
      <w:r>
        <w:rPr>
          <w:i w:val="0"/>
          <w:color w:val="000000" w:themeColor="text1"/>
        </w:rPr>
        <w:t>The Inception Phase will take 2 weeks.</w:t>
      </w:r>
    </w:p>
    <w:p w14:paraId="0DC3808E" w14:textId="77777777" w:rsidR="003A1B97" w:rsidRDefault="003A1B97" w:rsidP="003A1B97">
      <w:pPr>
        <w:pStyle w:val="infoblue0"/>
        <w:numPr>
          <w:ilvl w:val="0"/>
          <w:numId w:val="11"/>
        </w:numPr>
        <w:rPr>
          <w:i w:val="0"/>
          <w:color w:val="000000" w:themeColor="text1"/>
        </w:rPr>
      </w:pPr>
      <w:r>
        <w:rPr>
          <w:i w:val="0"/>
          <w:color w:val="000000" w:themeColor="text1"/>
        </w:rPr>
        <w:t>The Elaboration Phase will take 3 weeks.</w:t>
      </w:r>
    </w:p>
    <w:p w14:paraId="20277153" w14:textId="77777777" w:rsidR="003A1B97" w:rsidRDefault="003A1B97" w:rsidP="003A1B97">
      <w:pPr>
        <w:pStyle w:val="infoblue0"/>
        <w:numPr>
          <w:ilvl w:val="0"/>
          <w:numId w:val="11"/>
        </w:numPr>
        <w:rPr>
          <w:i w:val="0"/>
          <w:color w:val="000000" w:themeColor="text1"/>
        </w:rPr>
      </w:pPr>
      <w:r>
        <w:rPr>
          <w:i w:val="0"/>
          <w:color w:val="000000" w:themeColor="text1"/>
        </w:rPr>
        <w:t>The Construction Phase will take 3 weeks.</w:t>
      </w:r>
    </w:p>
    <w:p w14:paraId="2433374C" w14:textId="77777777" w:rsidR="003A1B97" w:rsidRDefault="003A1B97" w:rsidP="003A1B97">
      <w:pPr>
        <w:pStyle w:val="infoblue0"/>
        <w:numPr>
          <w:ilvl w:val="0"/>
          <w:numId w:val="11"/>
        </w:numPr>
        <w:rPr>
          <w:i w:val="0"/>
          <w:color w:val="000000" w:themeColor="text1"/>
        </w:rPr>
      </w:pPr>
      <w:r>
        <w:rPr>
          <w:i w:val="0"/>
          <w:color w:val="000000" w:themeColor="text1"/>
        </w:rPr>
        <w:t>The Transition Phase will occur in 2 weeks.</w:t>
      </w:r>
    </w:p>
    <w:p w14:paraId="5BDD36A6" w14:textId="77777777" w:rsidR="003A1B97" w:rsidRDefault="003A1B97" w:rsidP="003A1B97">
      <w:pPr>
        <w:pStyle w:val="infoblue0"/>
        <w:numPr>
          <w:ilvl w:val="0"/>
          <w:numId w:val="11"/>
        </w:numPr>
        <w:rPr>
          <w:i w:val="0"/>
          <w:color w:val="000000" w:themeColor="text1"/>
        </w:rPr>
      </w:pPr>
      <w:r>
        <w:rPr>
          <w:i w:val="0"/>
          <w:color w:val="000000" w:themeColor="text1"/>
        </w:rPr>
        <w:t>Number of requirements: 8</w:t>
      </w:r>
    </w:p>
    <w:p w14:paraId="5086688D" w14:textId="77777777" w:rsidR="003A1B97" w:rsidRDefault="003A1B97" w:rsidP="003A1B97">
      <w:pPr>
        <w:pStyle w:val="infoblue0"/>
        <w:numPr>
          <w:ilvl w:val="0"/>
          <w:numId w:val="11"/>
        </w:numPr>
        <w:rPr>
          <w:i w:val="0"/>
          <w:color w:val="000000" w:themeColor="text1"/>
        </w:rPr>
      </w:pPr>
      <w:r>
        <w:rPr>
          <w:i w:val="0"/>
          <w:color w:val="000000" w:themeColor="text1"/>
        </w:rPr>
        <w:t>Number of employment: 5</w:t>
      </w:r>
    </w:p>
    <w:p w14:paraId="4F65D8CA" w14:textId="77777777" w:rsidR="003A1B97" w:rsidRDefault="003A1B97" w:rsidP="003A1B97">
      <w:pPr>
        <w:pStyle w:val="infoblue0"/>
        <w:numPr>
          <w:ilvl w:val="0"/>
          <w:numId w:val="11"/>
        </w:numPr>
        <w:rPr>
          <w:i w:val="0"/>
          <w:color w:val="000000" w:themeColor="text1"/>
        </w:rPr>
      </w:pPr>
      <w:r>
        <w:rPr>
          <w:i w:val="0"/>
          <w:color w:val="000000" w:themeColor="text1"/>
        </w:rPr>
        <w:t xml:space="preserve">Effort (Person-hour): 140 </w:t>
      </w:r>
    </w:p>
    <w:p w14:paraId="113AA8FC" w14:textId="77777777" w:rsidR="003A1B97" w:rsidRDefault="003A1B97" w:rsidP="003A1B97">
      <w:pPr>
        <w:pStyle w:val="infoblue0"/>
        <w:numPr>
          <w:ilvl w:val="0"/>
          <w:numId w:val="11"/>
        </w:numPr>
        <w:rPr>
          <w:i w:val="0"/>
          <w:color w:val="000000" w:themeColor="text1"/>
        </w:rPr>
      </w:pPr>
      <w:r>
        <w:rPr>
          <w:i w:val="0"/>
          <w:color w:val="000000" w:themeColor="text1"/>
        </w:rPr>
        <w:t>Re-estimation may take place when:</w:t>
      </w:r>
    </w:p>
    <w:p w14:paraId="127178BB" w14:textId="77777777" w:rsidR="003A1B97" w:rsidRDefault="003A1B97" w:rsidP="003A1B97">
      <w:pPr>
        <w:pStyle w:val="infoblue0"/>
        <w:numPr>
          <w:ilvl w:val="1"/>
          <w:numId w:val="11"/>
        </w:numPr>
        <w:rPr>
          <w:i w:val="0"/>
          <w:color w:val="000000" w:themeColor="text1"/>
        </w:rPr>
      </w:pPr>
      <w:r>
        <w:rPr>
          <w:i w:val="0"/>
          <w:color w:val="000000" w:themeColor="text1"/>
        </w:rPr>
        <w:t>In the end of Elaboration Phase when deep analysis of technology, time, efforts, human resources which used in project is acquired and well-understood.</w:t>
      </w:r>
    </w:p>
    <w:p w14:paraId="263165B8" w14:textId="77777777" w:rsidR="003A1B97" w:rsidRPr="000B76BD" w:rsidRDefault="003A1B97" w:rsidP="003A1B97">
      <w:pPr>
        <w:pStyle w:val="infoblue0"/>
        <w:numPr>
          <w:ilvl w:val="1"/>
          <w:numId w:val="11"/>
        </w:numPr>
        <w:rPr>
          <w:i w:val="0"/>
          <w:color w:val="000000" w:themeColor="text1"/>
        </w:rPr>
      </w:pPr>
      <w:r>
        <w:rPr>
          <w:i w:val="0"/>
          <w:color w:val="000000" w:themeColor="text1"/>
        </w:rPr>
        <w:t>In the middle of Construction Phase when technical problems and bugs are fully recognized and explored.</w:t>
      </w:r>
    </w:p>
    <w:p w14:paraId="05D92073" w14:textId="77777777" w:rsidR="007C47A5" w:rsidRDefault="007C47A5">
      <w:pPr>
        <w:pStyle w:val="Heading2"/>
      </w:pPr>
      <w:r>
        <w:t>Project Plan</w:t>
      </w:r>
      <w:bookmarkEnd w:id="34"/>
      <w:bookmarkEnd w:id="35"/>
      <w:bookmarkEnd w:id="36"/>
    </w:p>
    <w:p w14:paraId="285CDB60" w14:textId="292D9E9C" w:rsidR="007C47A5" w:rsidRDefault="007C47A5">
      <w:pPr>
        <w:pStyle w:val="Heading3"/>
      </w:pPr>
      <w:bookmarkStart w:id="37" w:name="_Toc524312844"/>
      <w:bookmarkStart w:id="38" w:name="_Toc307271025"/>
      <w:bookmarkStart w:id="39" w:name="_Toc413446316"/>
      <w:r>
        <w:t xml:space="preserve">Phase </w:t>
      </w:r>
      <w:r w:rsidR="00D45597">
        <w:t xml:space="preserve">and Iteration </w:t>
      </w:r>
      <w:r>
        <w:t>Plan</w:t>
      </w:r>
      <w:bookmarkEnd w:id="37"/>
      <w:bookmarkEnd w:id="38"/>
      <w:bookmarkEnd w:id="39"/>
    </w:p>
    <w:tbl>
      <w:tblPr>
        <w:tblStyle w:val="TableGrid"/>
        <w:tblW w:w="0" w:type="auto"/>
        <w:tblInd w:w="720" w:type="dxa"/>
        <w:tblLook w:val="04A0" w:firstRow="1" w:lastRow="0" w:firstColumn="1" w:lastColumn="0" w:noHBand="0" w:noVBand="1"/>
      </w:tblPr>
      <w:tblGrid>
        <w:gridCol w:w="2259"/>
        <w:gridCol w:w="2227"/>
        <w:gridCol w:w="2185"/>
        <w:gridCol w:w="2185"/>
      </w:tblGrid>
      <w:tr w:rsidR="00027275" w:rsidRPr="00027275" w14:paraId="659199B5" w14:textId="77777777" w:rsidTr="002A09C9">
        <w:tc>
          <w:tcPr>
            <w:tcW w:w="2394" w:type="dxa"/>
          </w:tcPr>
          <w:p w14:paraId="3BB5DAC3" w14:textId="77777777" w:rsidR="003A1B97" w:rsidRPr="00027275" w:rsidRDefault="003A1B97" w:rsidP="002A09C9">
            <w:pPr>
              <w:pStyle w:val="infoblue0"/>
              <w:ind w:left="0"/>
              <w:rPr>
                <w:b/>
                <w:color w:val="auto"/>
              </w:rPr>
            </w:pPr>
            <w:r w:rsidRPr="00027275">
              <w:rPr>
                <w:b/>
                <w:color w:val="auto"/>
              </w:rPr>
              <w:t>Phase</w:t>
            </w:r>
          </w:p>
        </w:tc>
        <w:tc>
          <w:tcPr>
            <w:tcW w:w="2394" w:type="dxa"/>
          </w:tcPr>
          <w:p w14:paraId="4A964D12" w14:textId="77777777" w:rsidR="003A1B97" w:rsidRPr="00027275" w:rsidRDefault="003A1B97" w:rsidP="002A09C9">
            <w:pPr>
              <w:pStyle w:val="infoblue0"/>
              <w:ind w:left="0"/>
              <w:rPr>
                <w:b/>
                <w:color w:val="auto"/>
              </w:rPr>
            </w:pPr>
            <w:r w:rsidRPr="00027275">
              <w:rPr>
                <w:b/>
                <w:color w:val="auto"/>
              </w:rPr>
              <w:t>No. of iterations</w:t>
            </w:r>
          </w:p>
        </w:tc>
        <w:tc>
          <w:tcPr>
            <w:tcW w:w="2394" w:type="dxa"/>
          </w:tcPr>
          <w:p w14:paraId="03178A67" w14:textId="77777777" w:rsidR="003A1B97" w:rsidRPr="00027275" w:rsidRDefault="003A1B97" w:rsidP="002A09C9">
            <w:pPr>
              <w:pStyle w:val="infoblue0"/>
              <w:ind w:left="0"/>
              <w:rPr>
                <w:b/>
                <w:color w:val="auto"/>
              </w:rPr>
            </w:pPr>
            <w:r w:rsidRPr="00027275">
              <w:rPr>
                <w:b/>
                <w:color w:val="auto"/>
              </w:rPr>
              <w:t>Start</w:t>
            </w:r>
          </w:p>
        </w:tc>
        <w:tc>
          <w:tcPr>
            <w:tcW w:w="2394" w:type="dxa"/>
          </w:tcPr>
          <w:p w14:paraId="3925433F" w14:textId="77777777" w:rsidR="003A1B97" w:rsidRPr="00027275" w:rsidRDefault="003A1B97" w:rsidP="002A09C9">
            <w:pPr>
              <w:pStyle w:val="infoblue0"/>
              <w:ind w:left="0"/>
              <w:rPr>
                <w:b/>
                <w:color w:val="auto"/>
              </w:rPr>
            </w:pPr>
            <w:r w:rsidRPr="00027275">
              <w:rPr>
                <w:b/>
                <w:color w:val="auto"/>
              </w:rPr>
              <w:t>End</w:t>
            </w:r>
          </w:p>
        </w:tc>
      </w:tr>
      <w:tr w:rsidR="00027275" w:rsidRPr="00027275" w14:paraId="2E839592" w14:textId="77777777" w:rsidTr="002A09C9">
        <w:tc>
          <w:tcPr>
            <w:tcW w:w="2394" w:type="dxa"/>
          </w:tcPr>
          <w:p w14:paraId="1DC2B316" w14:textId="77777777" w:rsidR="003A1B97" w:rsidRPr="00027275" w:rsidRDefault="003A1B97" w:rsidP="002A09C9">
            <w:pPr>
              <w:pStyle w:val="infoblue0"/>
              <w:ind w:left="0"/>
              <w:rPr>
                <w:color w:val="auto"/>
              </w:rPr>
            </w:pPr>
            <w:r w:rsidRPr="00027275">
              <w:rPr>
                <w:color w:val="auto"/>
              </w:rPr>
              <w:t>Inception</w:t>
            </w:r>
          </w:p>
        </w:tc>
        <w:tc>
          <w:tcPr>
            <w:tcW w:w="2394" w:type="dxa"/>
          </w:tcPr>
          <w:p w14:paraId="515D0FE8" w14:textId="77777777" w:rsidR="003A1B97" w:rsidRPr="00027275" w:rsidRDefault="003A1B97" w:rsidP="002A09C9">
            <w:pPr>
              <w:pStyle w:val="infoblue0"/>
              <w:ind w:left="0"/>
              <w:rPr>
                <w:color w:val="auto"/>
              </w:rPr>
            </w:pPr>
            <w:r w:rsidRPr="00027275">
              <w:rPr>
                <w:color w:val="auto"/>
              </w:rPr>
              <w:t>1</w:t>
            </w:r>
          </w:p>
        </w:tc>
        <w:tc>
          <w:tcPr>
            <w:tcW w:w="2394" w:type="dxa"/>
          </w:tcPr>
          <w:p w14:paraId="7A382AF8" w14:textId="77777777" w:rsidR="003A1B97" w:rsidRPr="00027275" w:rsidRDefault="003A1B97" w:rsidP="002A09C9">
            <w:pPr>
              <w:pStyle w:val="infoblue0"/>
              <w:ind w:left="0"/>
              <w:rPr>
                <w:color w:val="auto"/>
              </w:rPr>
            </w:pPr>
            <w:r w:rsidRPr="00027275">
              <w:rPr>
                <w:color w:val="auto"/>
              </w:rPr>
              <w:t>Week 1</w:t>
            </w:r>
          </w:p>
        </w:tc>
        <w:tc>
          <w:tcPr>
            <w:tcW w:w="2394" w:type="dxa"/>
          </w:tcPr>
          <w:p w14:paraId="57D55751" w14:textId="77777777" w:rsidR="003A1B97" w:rsidRPr="00027275" w:rsidRDefault="003A1B97" w:rsidP="002A09C9">
            <w:pPr>
              <w:pStyle w:val="infoblue0"/>
              <w:ind w:left="0"/>
              <w:rPr>
                <w:color w:val="auto"/>
              </w:rPr>
            </w:pPr>
            <w:r w:rsidRPr="00027275">
              <w:rPr>
                <w:color w:val="auto"/>
              </w:rPr>
              <w:t>Week 2</w:t>
            </w:r>
          </w:p>
        </w:tc>
      </w:tr>
      <w:tr w:rsidR="00027275" w:rsidRPr="00027275" w14:paraId="24D87354" w14:textId="77777777" w:rsidTr="002A09C9">
        <w:tc>
          <w:tcPr>
            <w:tcW w:w="2394" w:type="dxa"/>
          </w:tcPr>
          <w:p w14:paraId="090DBF09" w14:textId="77777777" w:rsidR="003A1B97" w:rsidRPr="00027275" w:rsidRDefault="003A1B97" w:rsidP="002A09C9">
            <w:pPr>
              <w:pStyle w:val="infoblue0"/>
              <w:ind w:left="0"/>
              <w:rPr>
                <w:color w:val="auto"/>
              </w:rPr>
            </w:pPr>
            <w:r w:rsidRPr="00027275">
              <w:rPr>
                <w:color w:val="auto"/>
              </w:rPr>
              <w:lastRenderedPageBreak/>
              <w:t>Elaboration</w:t>
            </w:r>
          </w:p>
        </w:tc>
        <w:tc>
          <w:tcPr>
            <w:tcW w:w="2394" w:type="dxa"/>
          </w:tcPr>
          <w:p w14:paraId="6F666A33" w14:textId="77777777" w:rsidR="003A1B97" w:rsidRPr="00027275" w:rsidRDefault="003A1B97" w:rsidP="002A09C9">
            <w:pPr>
              <w:pStyle w:val="infoblue0"/>
              <w:ind w:left="0"/>
              <w:rPr>
                <w:color w:val="auto"/>
              </w:rPr>
            </w:pPr>
            <w:r w:rsidRPr="00027275">
              <w:rPr>
                <w:color w:val="auto"/>
              </w:rPr>
              <w:t>2</w:t>
            </w:r>
          </w:p>
        </w:tc>
        <w:tc>
          <w:tcPr>
            <w:tcW w:w="2394" w:type="dxa"/>
          </w:tcPr>
          <w:p w14:paraId="47050DA1" w14:textId="77777777" w:rsidR="003A1B97" w:rsidRPr="00027275" w:rsidRDefault="003A1B97" w:rsidP="002A09C9">
            <w:pPr>
              <w:pStyle w:val="infoblue0"/>
              <w:ind w:left="0"/>
              <w:rPr>
                <w:color w:val="auto"/>
              </w:rPr>
            </w:pPr>
            <w:r w:rsidRPr="00027275">
              <w:rPr>
                <w:color w:val="auto"/>
              </w:rPr>
              <w:t>Week 3</w:t>
            </w:r>
          </w:p>
        </w:tc>
        <w:tc>
          <w:tcPr>
            <w:tcW w:w="2394" w:type="dxa"/>
          </w:tcPr>
          <w:p w14:paraId="27E8B0EE" w14:textId="77777777" w:rsidR="003A1B97" w:rsidRPr="00027275" w:rsidRDefault="003A1B97" w:rsidP="002A09C9">
            <w:pPr>
              <w:pStyle w:val="infoblue0"/>
              <w:ind w:left="0"/>
              <w:rPr>
                <w:color w:val="auto"/>
              </w:rPr>
            </w:pPr>
            <w:r w:rsidRPr="00027275">
              <w:rPr>
                <w:color w:val="auto"/>
              </w:rPr>
              <w:t>Week 5</w:t>
            </w:r>
          </w:p>
        </w:tc>
      </w:tr>
      <w:tr w:rsidR="00027275" w:rsidRPr="00027275" w14:paraId="5B4CC6A8" w14:textId="77777777" w:rsidTr="002A09C9">
        <w:tc>
          <w:tcPr>
            <w:tcW w:w="2394" w:type="dxa"/>
          </w:tcPr>
          <w:p w14:paraId="1ECD2154" w14:textId="77777777" w:rsidR="003A1B97" w:rsidRPr="00027275" w:rsidRDefault="003A1B97" w:rsidP="002A09C9">
            <w:pPr>
              <w:pStyle w:val="infoblue0"/>
              <w:ind w:left="0"/>
              <w:rPr>
                <w:color w:val="auto"/>
              </w:rPr>
            </w:pPr>
            <w:r w:rsidRPr="00027275">
              <w:rPr>
                <w:color w:val="auto"/>
              </w:rPr>
              <w:t>Construction</w:t>
            </w:r>
          </w:p>
        </w:tc>
        <w:tc>
          <w:tcPr>
            <w:tcW w:w="2394" w:type="dxa"/>
          </w:tcPr>
          <w:p w14:paraId="3E8455C1" w14:textId="77777777" w:rsidR="003A1B97" w:rsidRPr="00027275" w:rsidRDefault="003A1B97" w:rsidP="002A09C9">
            <w:pPr>
              <w:pStyle w:val="infoblue0"/>
              <w:ind w:left="0"/>
              <w:rPr>
                <w:color w:val="auto"/>
              </w:rPr>
            </w:pPr>
            <w:r w:rsidRPr="00027275">
              <w:rPr>
                <w:color w:val="auto"/>
              </w:rPr>
              <w:t>2</w:t>
            </w:r>
          </w:p>
        </w:tc>
        <w:tc>
          <w:tcPr>
            <w:tcW w:w="2394" w:type="dxa"/>
          </w:tcPr>
          <w:p w14:paraId="75DA9677" w14:textId="77777777" w:rsidR="003A1B97" w:rsidRPr="00027275" w:rsidRDefault="003A1B97" w:rsidP="002A09C9">
            <w:pPr>
              <w:pStyle w:val="infoblue0"/>
              <w:ind w:left="0"/>
              <w:rPr>
                <w:color w:val="auto"/>
              </w:rPr>
            </w:pPr>
            <w:r w:rsidRPr="00027275">
              <w:rPr>
                <w:color w:val="auto"/>
              </w:rPr>
              <w:t>Week 6</w:t>
            </w:r>
          </w:p>
        </w:tc>
        <w:tc>
          <w:tcPr>
            <w:tcW w:w="2394" w:type="dxa"/>
          </w:tcPr>
          <w:p w14:paraId="5DCB4CC3" w14:textId="77777777" w:rsidR="003A1B97" w:rsidRPr="00027275" w:rsidRDefault="003A1B97" w:rsidP="002A09C9">
            <w:pPr>
              <w:pStyle w:val="infoblue0"/>
              <w:ind w:left="0"/>
              <w:rPr>
                <w:color w:val="auto"/>
              </w:rPr>
            </w:pPr>
            <w:r w:rsidRPr="00027275">
              <w:rPr>
                <w:color w:val="auto"/>
              </w:rPr>
              <w:t>Week 9</w:t>
            </w:r>
          </w:p>
        </w:tc>
      </w:tr>
      <w:tr w:rsidR="00027275" w:rsidRPr="00027275" w14:paraId="1BB91627" w14:textId="77777777" w:rsidTr="002A09C9">
        <w:tc>
          <w:tcPr>
            <w:tcW w:w="2394" w:type="dxa"/>
          </w:tcPr>
          <w:p w14:paraId="2B6DF180" w14:textId="77777777" w:rsidR="003A1B97" w:rsidRPr="00027275" w:rsidRDefault="003A1B97" w:rsidP="002A09C9">
            <w:pPr>
              <w:pStyle w:val="infoblue0"/>
              <w:ind w:left="0"/>
              <w:rPr>
                <w:color w:val="auto"/>
              </w:rPr>
            </w:pPr>
            <w:r w:rsidRPr="00027275">
              <w:rPr>
                <w:color w:val="auto"/>
              </w:rPr>
              <w:t>Transition</w:t>
            </w:r>
          </w:p>
        </w:tc>
        <w:tc>
          <w:tcPr>
            <w:tcW w:w="2394" w:type="dxa"/>
          </w:tcPr>
          <w:p w14:paraId="33D68681" w14:textId="77777777" w:rsidR="003A1B97" w:rsidRPr="00027275" w:rsidRDefault="003A1B97" w:rsidP="002A09C9">
            <w:pPr>
              <w:pStyle w:val="infoblue0"/>
              <w:ind w:left="0"/>
              <w:rPr>
                <w:color w:val="auto"/>
              </w:rPr>
            </w:pPr>
            <w:r w:rsidRPr="00027275">
              <w:rPr>
                <w:color w:val="auto"/>
              </w:rPr>
              <w:t>1</w:t>
            </w:r>
          </w:p>
        </w:tc>
        <w:tc>
          <w:tcPr>
            <w:tcW w:w="2394" w:type="dxa"/>
          </w:tcPr>
          <w:p w14:paraId="47F2D5E2" w14:textId="77777777" w:rsidR="003A1B97" w:rsidRPr="00027275" w:rsidRDefault="003A1B97" w:rsidP="002A09C9">
            <w:pPr>
              <w:pStyle w:val="infoblue0"/>
              <w:ind w:left="0"/>
              <w:rPr>
                <w:color w:val="auto"/>
              </w:rPr>
            </w:pPr>
            <w:r w:rsidRPr="00027275">
              <w:rPr>
                <w:color w:val="auto"/>
              </w:rPr>
              <w:t>Week 10</w:t>
            </w:r>
          </w:p>
        </w:tc>
        <w:tc>
          <w:tcPr>
            <w:tcW w:w="2394" w:type="dxa"/>
          </w:tcPr>
          <w:p w14:paraId="4A0422D5" w14:textId="77777777" w:rsidR="003A1B97" w:rsidRPr="00027275" w:rsidRDefault="003A1B97" w:rsidP="002A09C9">
            <w:pPr>
              <w:pStyle w:val="infoblue0"/>
              <w:ind w:left="0"/>
              <w:rPr>
                <w:color w:val="auto"/>
              </w:rPr>
            </w:pPr>
            <w:r w:rsidRPr="00027275">
              <w:rPr>
                <w:color w:val="auto"/>
              </w:rPr>
              <w:t>Week 10</w:t>
            </w:r>
          </w:p>
        </w:tc>
      </w:tr>
    </w:tbl>
    <w:p w14:paraId="562A9C2A" w14:textId="2693A8AA" w:rsidR="003A1B97" w:rsidRPr="00027275" w:rsidRDefault="003A1B97" w:rsidP="003A1B97"/>
    <w:tbl>
      <w:tblPr>
        <w:tblStyle w:val="TableGrid"/>
        <w:tblW w:w="0" w:type="auto"/>
        <w:tblInd w:w="720" w:type="dxa"/>
        <w:tblLook w:val="04A0" w:firstRow="1" w:lastRow="0" w:firstColumn="1" w:lastColumn="0" w:noHBand="0" w:noVBand="1"/>
      </w:tblPr>
      <w:tblGrid>
        <w:gridCol w:w="4417"/>
        <w:gridCol w:w="4439"/>
      </w:tblGrid>
      <w:tr w:rsidR="00027275" w:rsidRPr="00027275" w14:paraId="2E096745" w14:textId="77777777" w:rsidTr="002A09C9">
        <w:tc>
          <w:tcPr>
            <w:tcW w:w="4788" w:type="dxa"/>
          </w:tcPr>
          <w:p w14:paraId="27D969D2" w14:textId="77777777" w:rsidR="003A1B97" w:rsidRPr="00027275" w:rsidRDefault="003A1B97" w:rsidP="002A09C9">
            <w:pPr>
              <w:pStyle w:val="infoblue0"/>
              <w:ind w:left="0"/>
              <w:rPr>
                <w:b/>
                <w:color w:val="auto"/>
              </w:rPr>
            </w:pPr>
            <w:r w:rsidRPr="00027275">
              <w:rPr>
                <w:b/>
                <w:color w:val="auto"/>
              </w:rPr>
              <w:t>Description</w:t>
            </w:r>
          </w:p>
        </w:tc>
        <w:tc>
          <w:tcPr>
            <w:tcW w:w="4788" w:type="dxa"/>
          </w:tcPr>
          <w:p w14:paraId="5ABD5F99" w14:textId="77777777" w:rsidR="003A1B97" w:rsidRPr="00027275" w:rsidRDefault="003A1B97" w:rsidP="002A09C9">
            <w:pPr>
              <w:pStyle w:val="infoblue0"/>
              <w:ind w:left="0"/>
              <w:rPr>
                <w:b/>
                <w:color w:val="auto"/>
              </w:rPr>
            </w:pPr>
            <w:r w:rsidRPr="00027275">
              <w:rPr>
                <w:b/>
                <w:color w:val="auto"/>
              </w:rPr>
              <w:t>Milestone</w:t>
            </w:r>
          </w:p>
        </w:tc>
      </w:tr>
      <w:tr w:rsidR="00027275" w:rsidRPr="00027275" w14:paraId="5B48ADC6" w14:textId="77777777" w:rsidTr="008F3F83">
        <w:trPr>
          <w:trHeight w:val="386"/>
        </w:trPr>
        <w:tc>
          <w:tcPr>
            <w:tcW w:w="4788" w:type="dxa"/>
            <w:vAlign w:val="center"/>
          </w:tcPr>
          <w:p w14:paraId="39CB911E" w14:textId="77777777" w:rsidR="003A1B97" w:rsidRPr="00027275" w:rsidRDefault="003A1B97" w:rsidP="002A09C9">
            <w:pPr>
              <w:pStyle w:val="infoblue0"/>
              <w:ind w:left="0"/>
              <w:rPr>
                <w:color w:val="auto"/>
              </w:rPr>
            </w:pPr>
            <w:r w:rsidRPr="00027275">
              <w:rPr>
                <w:color w:val="auto"/>
              </w:rPr>
              <w:t>Inception</w:t>
            </w:r>
          </w:p>
        </w:tc>
        <w:tc>
          <w:tcPr>
            <w:tcW w:w="4788" w:type="dxa"/>
          </w:tcPr>
          <w:p w14:paraId="518AF793" w14:textId="77777777" w:rsidR="003A1B97" w:rsidRPr="00027275" w:rsidRDefault="003A1B97" w:rsidP="002A09C9">
            <w:pPr>
              <w:pStyle w:val="infoblue0"/>
              <w:ind w:left="0"/>
              <w:rPr>
                <w:color w:val="auto"/>
              </w:rPr>
            </w:pPr>
            <w:r w:rsidRPr="00027275">
              <w:rPr>
                <w:color w:val="auto"/>
              </w:rPr>
              <w:t xml:space="preserve">Inception phase will develop product requirements and establish the initial use case model, high level project development plan. After this phase, the work products are Functionality Document, Application Overview Document including general information about the application. Business case is not considered for this project. </w:t>
            </w:r>
          </w:p>
        </w:tc>
      </w:tr>
      <w:tr w:rsidR="00027275" w:rsidRPr="00027275" w14:paraId="0B840843" w14:textId="77777777" w:rsidTr="008F3F83">
        <w:tc>
          <w:tcPr>
            <w:tcW w:w="4788" w:type="dxa"/>
            <w:vAlign w:val="center"/>
          </w:tcPr>
          <w:p w14:paraId="0E3F69F0" w14:textId="77777777" w:rsidR="003A1B97" w:rsidRPr="00027275" w:rsidRDefault="003A1B97" w:rsidP="002A09C9">
            <w:pPr>
              <w:pStyle w:val="infoblue0"/>
              <w:ind w:left="0"/>
              <w:rPr>
                <w:color w:val="auto"/>
              </w:rPr>
            </w:pPr>
            <w:r w:rsidRPr="00027275">
              <w:rPr>
                <w:color w:val="auto"/>
              </w:rPr>
              <w:t>Elaboration</w:t>
            </w:r>
          </w:p>
        </w:tc>
        <w:tc>
          <w:tcPr>
            <w:tcW w:w="4788" w:type="dxa"/>
          </w:tcPr>
          <w:p w14:paraId="31CFC9F8" w14:textId="77777777" w:rsidR="003A1B97" w:rsidRPr="00027275" w:rsidRDefault="003A1B97" w:rsidP="002A09C9">
            <w:pPr>
              <w:pStyle w:val="infoblue0"/>
              <w:ind w:left="0"/>
              <w:rPr>
                <w:color w:val="auto"/>
              </w:rPr>
            </w:pPr>
            <w:r w:rsidRPr="00027275">
              <w:rPr>
                <w:color w:val="auto"/>
              </w:rPr>
              <w:t>Elaboration Phase will analyze requirements and develop architecture design model as well as UI design prototypes. The work products are detailed use case model document, detailed architecture design document, UI prototypes. The completion of these work products marks the end of Elaboration Phase</w:t>
            </w:r>
          </w:p>
        </w:tc>
      </w:tr>
      <w:tr w:rsidR="00027275" w:rsidRPr="00027275" w14:paraId="2A0A4E72" w14:textId="77777777" w:rsidTr="008F3F83">
        <w:tc>
          <w:tcPr>
            <w:tcW w:w="4788" w:type="dxa"/>
            <w:vAlign w:val="center"/>
          </w:tcPr>
          <w:p w14:paraId="633DABA8" w14:textId="77777777" w:rsidR="003A1B97" w:rsidRPr="00027275" w:rsidRDefault="003A1B97" w:rsidP="002A09C9">
            <w:pPr>
              <w:pStyle w:val="infoblue0"/>
              <w:ind w:left="0"/>
              <w:rPr>
                <w:color w:val="auto"/>
              </w:rPr>
            </w:pPr>
            <w:r w:rsidRPr="00027275">
              <w:rPr>
                <w:color w:val="auto"/>
              </w:rPr>
              <w:t>Construction</w:t>
            </w:r>
          </w:p>
        </w:tc>
        <w:tc>
          <w:tcPr>
            <w:tcW w:w="4788" w:type="dxa"/>
          </w:tcPr>
          <w:p w14:paraId="4FEF4A82" w14:textId="77777777" w:rsidR="003A1B97" w:rsidRPr="00027275" w:rsidRDefault="003A1B97" w:rsidP="002A09C9">
            <w:pPr>
              <w:pStyle w:val="infoblue0"/>
              <w:ind w:left="0"/>
              <w:rPr>
                <w:color w:val="auto"/>
              </w:rPr>
            </w:pPr>
            <w:r w:rsidRPr="00027275">
              <w:rPr>
                <w:color w:val="auto"/>
              </w:rPr>
              <w:t>Construction phase will base on documents by previous phase to conduct implementation and testing activities and produce Demo Release with complete functionality. In addition, Demo Release will be optimized for non-functional requirements and be well-tested to ensure functional behavior. Final Release after refining Demo Release marks the end of this phase</w:t>
            </w:r>
          </w:p>
        </w:tc>
      </w:tr>
      <w:tr w:rsidR="00027275" w:rsidRPr="00027275" w14:paraId="576A5632" w14:textId="77777777" w:rsidTr="008F3F83">
        <w:tc>
          <w:tcPr>
            <w:tcW w:w="4788" w:type="dxa"/>
            <w:vAlign w:val="center"/>
          </w:tcPr>
          <w:p w14:paraId="6870307F" w14:textId="77777777" w:rsidR="003A1B97" w:rsidRPr="00027275" w:rsidRDefault="003A1B97" w:rsidP="002A09C9">
            <w:pPr>
              <w:pStyle w:val="infoblue0"/>
              <w:ind w:left="0"/>
              <w:rPr>
                <w:color w:val="auto"/>
              </w:rPr>
            </w:pPr>
            <w:r w:rsidRPr="00027275">
              <w:rPr>
                <w:color w:val="auto"/>
              </w:rPr>
              <w:t>Transition</w:t>
            </w:r>
          </w:p>
        </w:tc>
        <w:tc>
          <w:tcPr>
            <w:tcW w:w="4788" w:type="dxa"/>
          </w:tcPr>
          <w:p w14:paraId="3301641C" w14:textId="77777777" w:rsidR="003A1B97" w:rsidRPr="00027275" w:rsidRDefault="003A1B97" w:rsidP="002A09C9">
            <w:pPr>
              <w:pStyle w:val="infoblue0"/>
              <w:ind w:left="0"/>
              <w:rPr>
                <w:color w:val="auto"/>
              </w:rPr>
            </w:pPr>
            <w:r w:rsidRPr="00027275">
              <w:rPr>
                <w:color w:val="auto"/>
              </w:rPr>
              <w:t>Transition phase will prepare Final Release for distribution. It provides the required support to ensure smooth installation including user training. At this point, all capabilities are installed and available for users</w:t>
            </w:r>
          </w:p>
        </w:tc>
      </w:tr>
    </w:tbl>
    <w:p w14:paraId="09BA5B13" w14:textId="1FF02E89" w:rsidR="003A1B97" w:rsidRPr="00027275" w:rsidRDefault="003A1B97" w:rsidP="003A1B97"/>
    <w:tbl>
      <w:tblPr>
        <w:tblStyle w:val="TableGrid"/>
        <w:tblW w:w="0" w:type="auto"/>
        <w:tblInd w:w="720" w:type="dxa"/>
        <w:tblLook w:val="04A0" w:firstRow="1" w:lastRow="0" w:firstColumn="1" w:lastColumn="0" w:noHBand="0" w:noVBand="1"/>
      </w:tblPr>
      <w:tblGrid>
        <w:gridCol w:w="1768"/>
        <w:gridCol w:w="1769"/>
        <w:gridCol w:w="1770"/>
        <w:gridCol w:w="1775"/>
        <w:gridCol w:w="1774"/>
      </w:tblGrid>
      <w:tr w:rsidR="00027275" w:rsidRPr="00027275" w14:paraId="677E1F58" w14:textId="77777777" w:rsidTr="002A09C9">
        <w:tc>
          <w:tcPr>
            <w:tcW w:w="1915" w:type="dxa"/>
          </w:tcPr>
          <w:p w14:paraId="1CBF8C33" w14:textId="77777777" w:rsidR="009D4C57" w:rsidRPr="00027275" w:rsidRDefault="009D4C57" w:rsidP="002A09C9">
            <w:pPr>
              <w:pStyle w:val="infoblue0"/>
              <w:ind w:left="0"/>
              <w:rPr>
                <w:color w:val="auto"/>
              </w:rPr>
            </w:pPr>
            <w:r w:rsidRPr="00027275">
              <w:rPr>
                <w:color w:val="auto"/>
              </w:rPr>
              <w:t>Phase</w:t>
            </w:r>
          </w:p>
        </w:tc>
        <w:tc>
          <w:tcPr>
            <w:tcW w:w="1915" w:type="dxa"/>
          </w:tcPr>
          <w:p w14:paraId="7B723B7E" w14:textId="77777777" w:rsidR="009D4C57" w:rsidRPr="00027275" w:rsidRDefault="009D4C57" w:rsidP="002A09C9">
            <w:pPr>
              <w:pStyle w:val="infoblue0"/>
              <w:ind w:left="0"/>
              <w:rPr>
                <w:color w:val="auto"/>
              </w:rPr>
            </w:pPr>
            <w:r w:rsidRPr="00027275">
              <w:rPr>
                <w:color w:val="auto"/>
              </w:rPr>
              <w:t>Iteration</w:t>
            </w:r>
          </w:p>
        </w:tc>
        <w:tc>
          <w:tcPr>
            <w:tcW w:w="1915" w:type="dxa"/>
          </w:tcPr>
          <w:p w14:paraId="68614F1A" w14:textId="77777777" w:rsidR="009D4C57" w:rsidRPr="00027275" w:rsidRDefault="009D4C57" w:rsidP="002A09C9">
            <w:pPr>
              <w:pStyle w:val="infoblue0"/>
              <w:ind w:left="0"/>
              <w:rPr>
                <w:color w:val="auto"/>
              </w:rPr>
            </w:pPr>
            <w:r w:rsidRPr="00027275">
              <w:rPr>
                <w:color w:val="auto"/>
              </w:rPr>
              <w:t>Description</w:t>
            </w:r>
          </w:p>
        </w:tc>
        <w:tc>
          <w:tcPr>
            <w:tcW w:w="1915" w:type="dxa"/>
          </w:tcPr>
          <w:p w14:paraId="78247BDF" w14:textId="77777777" w:rsidR="009D4C57" w:rsidRPr="00027275" w:rsidRDefault="009D4C57" w:rsidP="002A09C9">
            <w:pPr>
              <w:pStyle w:val="infoblue0"/>
              <w:ind w:left="0"/>
              <w:rPr>
                <w:color w:val="auto"/>
              </w:rPr>
            </w:pPr>
            <w:r w:rsidRPr="00027275">
              <w:rPr>
                <w:color w:val="auto"/>
              </w:rPr>
              <w:t>Associated Milestone</w:t>
            </w:r>
          </w:p>
        </w:tc>
        <w:tc>
          <w:tcPr>
            <w:tcW w:w="1916" w:type="dxa"/>
          </w:tcPr>
          <w:p w14:paraId="2AB11BA4" w14:textId="77777777" w:rsidR="009D4C57" w:rsidRPr="00027275" w:rsidRDefault="009D4C57" w:rsidP="002A09C9">
            <w:pPr>
              <w:pStyle w:val="infoblue0"/>
              <w:ind w:left="0"/>
              <w:rPr>
                <w:color w:val="auto"/>
              </w:rPr>
            </w:pPr>
            <w:r w:rsidRPr="00027275">
              <w:rPr>
                <w:color w:val="auto"/>
              </w:rPr>
              <w:t>Risks Addressed</w:t>
            </w:r>
          </w:p>
        </w:tc>
      </w:tr>
      <w:tr w:rsidR="00027275" w:rsidRPr="00027275" w14:paraId="0870147E" w14:textId="77777777" w:rsidTr="002A09C9">
        <w:tc>
          <w:tcPr>
            <w:tcW w:w="1915" w:type="dxa"/>
          </w:tcPr>
          <w:p w14:paraId="6C8558B8" w14:textId="77777777" w:rsidR="009D4C57" w:rsidRPr="00027275" w:rsidRDefault="009D4C57" w:rsidP="002A09C9">
            <w:pPr>
              <w:pStyle w:val="infoblue0"/>
              <w:ind w:left="0"/>
              <w:rPr>
                <w:color w:val="auto"/>
              </w:rPr>
            </w:pPr>
            <w:r w:rsidRPr="00027275">
              <w:rPr>
                <w:color w:val="auto"/>
              </w:rPr>
              <w:t>Inception</w:t>
            </w:r>
          </w:p>
        </w:tc>
        <w:tc>
          <w:tcPr>
            <w:tcW w:w="1915" w:type="dxa"/>
          </w:tcPr>
          <w:p w14:paraId="52A97E4F" w14:textId="77777777" w:rsidR="009D4C57" w:rsidRPr="00027275" w:rsidRDefault="009D4C57" w:rsidP="002A09C9">
            <w:pPr>
              <w:pStyle w:val="infoblue0"/>
              <w:ind w:left="0"/>
              <w:rPr>
                <w:color w:val="auto"/>
              </w:rPr>
            </w:pPr>
            <w:r w:rsidRPr="00027275">
              <w:rPr>
                <w:color w:val="auto"/>
              </w:rPr>
              <w:t>Preliminary Iteration</w:t>
            </w:r>
          </w:p>
        </w:tc>
        <w:tc>
          <w:tcPr>
            <w:tcW w:w="1915" w:type="dxa"/>
          </w:tcPr>
          <w:p w14:paraId="4B5F7317" w14:textId="77777777" w:rsidR="009D4C57" w:rsidRPr="00027275" w:rsidRDefault="009D4C57" w:rsidP="002A09C9">
            <w:pPr>
              <w:pStyle w:val="infoblue0"/>
              <w:ind w:left="0"/>
              <w:rPr>
                <w:color w:val="auto"/>
              </w:rPr>
            </w:pPr>
            <w:r w:rsidRPr="00027275">
              <w:rPr>
                <w:color w:val="auto"/>
              </w:rPr>
              <w:t>Define product requirements and initial use case model</w:t>
            </w:r>
          </w:p>
        </w:tc>
        <w:tc>
          <w:tcPr>
            <w:tcW w:w="1915" w:type="dxa"/>
          </w:tcPr>
          <w:p w14:paraId="27CF23C1" w14:textId="77777777" w:rsidR="009D4C57" w:rsidRPr="00027275" w:rsidRDefault="009D4C57" w:rsidP="002A09C9">
            <w:pPr>
              <w:pStyle w:val="infoblue0"/>
              <w:ind w:left="0"/>
              <w:rPr>
                <w:color w:val="auto"/>
              </w:rPr>
            </w:pPr>
            <w:r w:rsidRPr="00027275">
              <w:rPr>
                <w:color w:val="auto"/>
              </w:rPr>
              <w:t>Functionality Document, Application Overview Document</w:t>
            </w:r>
          </w:p>
        </w:tc>
        <w:tc>
          <w:tcPr>
            <w:tcW w:w="1916" w:type="dxa"/>
          </w:tcPr>
          <w:p w14:paraId="509B7A41" w14:textId="77777777" w:rsidR="009D4C57" w:rsidRPr="00027275" w:rsidRDefault="009D4C57" w:rsidP="002A09C9">
            <w:pPr>
              <w:widowControl/>
              <w:spacing w:line="240" w:lineRule="auto"/>
              <w:rPr>
                <w:i/>
                <w:iCs/>
              </w:rPr>
            </w:pPr>
            <w:r w:rsidRPr="00027275">
              <w:rPr>
                <w:i/>
                <w:iCs/>
              </w:rPr>
              <w:t>Clarifies user requirements up front.</w:t>
            </w:r>
          </w:p>
          <w:p w14:paraId="77ADF2F7" w14:textId="77777777" w:rsidR="009D4C57" w:rsidRPr="00027275" w:rsidRDefault="009D4C57" w:rsidP="002A09C9">
            <w:pPr>
              <w:widowControl/>
              <w:shd w:val="clear" w:color="auto" w:fill="FFFFFF"/>
              <w:spacing w:before="100" w:beforeAutospacing="1" w:after="100" w:afterAutospacing="1" w:line="240" w:lineRule="auto"/>
              <w:rPr>
                <w:i/>
                <w:iCs/>
              </w:rPr>
            </w:pPr>
            <w:r w:rsidRPr="00027275">
              <w:rPr>
                <w:i/>
                <w:iCs/>
              </w:rPr>
              <w:t>Develops realistic project plans and scope.</w:t>
            </w:r>
          </w:p>
          <w:p w14:paraId="674EE863" w14:textId="77777777" w:rsidR="009D4C57" w:rsidRPr="00027275" w:rsidRDefault="009D4C57" w:rsidP="002A09C9">
            <w:pPr>
              <w:widowControl/>
              <w:shd w:val="clear" w:color="auto" w:fill="FFFFFF"/>
              <w:spacing w:before="100" w:beforeAutospacing="1" w:after="100" w:afterAutospacing="1" w:line="240" w:lineRule="auto"/>
              <w:rPr>
                <w:i/>
                <w:iCs/>
              </w:rPr>
            </w:pPr>
            <w:r w:rsidRPr="00027275">
              <w:rPr>
                <w:i/>
                <w:iCs/>
              </w:rPr>
              <w:t xml:space="preserve">Determines feasibility of project from a business point of </w:t>
            </w:r>
            <w:r w:rsidRPr="00027275">
              <w:rPr>
                <w:i/>
                <w:iCs/>
              </w:rPr>
              <w:lastRenderedPageBreak/>
              <w:t>view</w:t>
            </w:r>
          </w:p>
          <w:p w14:paraId="59360524" w14:textId="77777777" w:rsidR="009D4C57" w:rsidRPr="00027275" w:rsidRDefault="009D4C57" w:rsidP="002A09C9">
            <w:pPr>
              <w:pStyle w:val="infoblue0"/>
              <w:ind w:left="0"/>
              <w:rPr>
                <w:color w:val="auto"/>
              </w:rPr>
            </w:pPr>
          </w:p>
        </w:tc>
      </w:tr>
      <w:tr w:rsidR="00027275" w:rsidRPr="00027275" w14:paraId="230975B3" w14:textId="77777777" w:rsidTr="002A09C9">
        <w:tc>
          <w:tcPr>
            <w:tcW w:w="1915" w:type="dxa"/>
          </w:tcPr>
          <w:p w14:paraId="4ECED427" w14:textId="77777777" w:rsidR="009D4C57" w:rsidRPr="00027275" w:rsidRDefault="009D4C57" w:rsidP="002A09C9">
            <w:pPr>
              <w:pStyle w:val="infoblue0"/>
              <w:ind w:left="0"/>
              <w:rPr>
                <w:color w:val="auto"/>
              </w:rPr>
            </w:pPr>
            <w:r w:rsidRPr="00027275">
              <w:rPr>
                <w:color w:val="auto"/>
              </w:rPr>
              <w:lastRenderedPageBreak/>
              <w:t>Elaboration</w:t>
            </w:r>
          </w:p>
        </w:tc>
        <w:tc>
          <w:tcPr>
            <w:tcW w:w="1915" w:type="dxa"/>
          </w:tcPr>
          <w:p w14:paraId="6FADC6B7" w14:textId="77777777" w:rsidR="009D4C57" w:rsidRPr="00027275" w:rsidRDefault="009D4C57" w:rsidP="002A09C9">
            <w:pPr>
              <w:pStyle w:val="infoblue0"/>
              <w:ind w:left="0"/>
              <w:rPr>
                <w:color w:val="auto"/>
              </w:rPr>
            </w:pPr>
            <w:r w:rsidRPr="00027275">
              <w:rPr>
                <w:color w:val="auto"/>
              </w:rPr>
              <w:t>Develop Architecture, UI prototypes, detailed use case model</w:t>
            </w:r>
          </w:p>
        </w:tc>
        <w:tc>
          <w:tcPr>
            <w:tcW w:w="1915" w:type="dxa"/>
          </w:tcPr>
          <w:p w14:paraId="78AD3F8E" w14:textId="77777777" w:rsidR="009D4C57" w:rsidRPr="00027275" w:rsidRDefault="009D4C57" w:rsidP="002A09C9">
            <w:pPr>
              <w:widowControl/>
              <w:spacing w:line="240" w:lineRule="auto"/>
              <w:rPr>
                <w:i/>
                <w:iCs/>
              </w:rPr>
            </w:pPr>
            <w:r w:rsidRPr="00027275">
              <w:rPr>
                <w:i/>
                <w:iCs/>
              </w:rPr>
              <w:t>Completes analysis &amp; design for all use cases. Develops the architectural prototype.</w:t>
            </w:r>
          </w:p>
          <w:p w14:paraId="296C2C23" w14:textId="77777777" w:rsidR="009D4C57" w:rsidRPr="00027275" w:rsidRDefault="009D4C57" w:rsidP="002A09C9">
            <w:pPr>
              <w:pStyle w:val="infoblue0"/>
              <w:ind w:left="0"/>
              <w:rPr>
                <w:color w:val="auto"/>
              </w:rPr>
            </w:pPr>
          </w:p>
        </w:tc>
        <w:tc>
          <w:tcPr>
            <w:tcW w:w="1915" w:type="dxa"/>
          </w:tcPr>
          <w:p w14:paraId="35E616CD" w14:textId="77777777" w:rsidR="009D4C57" w:rsidRPr="00027275" w:rsidRDefault="009D4C57" w:rsidP="002A09C9">
            <w:pPr>
              <w:widowControl/>
              <w:spacing w:line="240" w:lineRule="auto"/>
              <w:rPr>
                <w:i/>
                <w:iCs/>
              </w:rPr>
            </w:pPr>
            <w:r w:rsidRPr="00027275">
              <w:rPr>
                <w:i/>
                <w:iCs/>
              </w:rPr>
              <w:t>Architectural Prototype</w:t>
            </w:r>
          </w:p>
          <w:p w14:paraId="57059960" w14:textId="77777777" w:rsidR="009D4C57" w:rsidRPr="00027275" w:rsidRDefault="009D4C57" w:rsidP="002A09C9">
            <w:pPr>
              <w:pStyle w:val="infoblue0"/>
              <w:ind w:left="0"/>
              <w:rPr>
                <w:color w:val="auto"/>
              </w:rPr>
            </w:pPr>
          </w:p>
        </w:tc>
        <w:tc>
          <w:tcPr>
            <w:tcW w:w="1916" w:type="dxa"/>
          </w:tcPr>
          <w:p w14:paraId="0CD9EF17" w14:textId="77777777" w:rsidR="009D4C57" w:rsidRPr="00027275" w:rsidRDefault="009D4C57" w:rsidP="002A09C9">
            <w:pPr>
              <w:widowControl/>
              <w:spacing w:line="240" w:lineRule="auto"/>
              <w:rPr>
                <w:i/>
                <w:iCs/>
              </w:rPr>
            </w:pPr>
            <w:r w:rsidRPr="00027275">
              <w:rPr>
                <w:i/>
                <w:iCs/>
              </w:rPr>
              <w:t>Architectural issues clarified.</w:t>
            </w:r>
          </w:p>
          <w:p w14:paraId="1FB5F875" w14:textId="77777777" w:rsidR="009D4C57" w:rsidRPr="00027275" w:rsidRDefault="009D4C57" w:rsidP="002A09C9">
            <w:pPr>
              <w:pStyle w:val="infoblue0"/>
              <w:ind w:left="0"/>
              <w:rPr>
                <w:color w:val="auto"/>
              </w:rPr>
            </w:pPr>
          </w:p>
        </w:tc>
      </w:tr>
      <w:tr w:rsidR="00027275" w:rsidRPr="00027275" w14:paraId="56EFCC2B" w14:textId="77777777" w:rsidTr="002A09C9">
        <w:tc>
          <w:tcPr>
            <w:tcW w:w="1915" w:type="dxa"/>
          </w:tcPr>
          <w:p w14:paraId="3CF51BA9" w14:textId="77777777" w:rsidR="009D4C57" w:rsidRPr="00027275" w:rsidRDefault="009D4C57" w:rsidP="002A09C9">
            <w:pPr>
              <w:pStyle w:val="infoblue0"/>
              <w:ind w:left="0"/>
              <w:rPr>
                <w:color w:val="auto"/>
              </w:rPr>
            </w:pPr>
            <w:r w:rsidRPr="00027275">
              <w:rPr>
                <w:color w:val="auto"/>
              </w:rPr>
              <w:t>Construction</w:t>
            </w:r>
          </w:p>
        </w:tc>
        <w:tc>
          <w:tcPr>
            <w:tcW w:w="1915" w:type="dxa"/>
          </w:tcPr>
          <w:p w14:paraId="2232EEC0" w14:textId="77777777" w:rsidR="009D4C57" w:rsidRPr="00027275" w:rsidRDefault="009D4C57" w:rsidP="002A09C9">
            <w:pPr>
              <w:pStyle w:val="infoblue0"/>
              <w:ind w:left="0"/>
              <w:rPr>
                <w:color w:val="auto"/>
              </w:rPr>
            </w:pPr>
            <w:r w:rsidRPr="00027275">
              <w:rPr>
                <w:color w:val="auto"/>
              </w:rPr>
              <w:t xml:space="preserve">C1 Iteration </w:t>
            </w:r>
          </w:p>
          <w:p w14:paraId="16FDF2C0" w14:textId="77777777" w:rsidR="009D4C57" w:rsidRPr="00027275" w:rsidRDefault="009D4C57" w:rsidP="002A09C9">
            <w:pPr>
              <w:pStyle w:val="infoblue0"/>
              <w:ind w:left="0"/>
              <w:rPr>
                <w:color w:val="auto"/>
              </w:rPr>
            </w:pPr>
            <w:r w:rsidRPr="00027275">
              <w:rPr>
                <w:color w:val="auto"/>
              </w:rPr>
              <w:t>Develop Demo</w:t>
            </w:r>
          </w:p>
        </w:tc>
        <w:tc>
          <w:tcPr>
            <w:tcW w:w="1915" w:type="dxa"/>
          </w:tcPr>
          <w:p w14:paraId="27566FAA" w14:textId="77777777" w:rsidR="009D4C57" w:rsidRPr="00027275" w:rsidRDefault="009D4C57" w:rsidP="002A09C9">
            <w:pPr>
              <w:pStyle w:val="infoblue0"/>
              <w:ind w:left="0"/>
              <w:rPr>
                <w:color w:val="auto"/>
              </w:rPr>
            </w:pPr>
            <w:r w:rsidRPr="00027275">
              <w:rPr>
                <w:color w:val="auto"/>
              </w:rPr>
              <w:t>Implement and test use cases with complete functionality</w:t>
            </w:r>
          </w:p>
        </w:tc>
        <w:tc>
          <w:tcPr>
            <w:tcW w:w="1915" w:type="dxa"/>
          </w:tcPr>
          <w:p w14:paraId="3A06A446" w14:textId="77777777" w:rsidR="009D4C57" w:rsidRPr="00027275" w:rsidRDefault="009D4C57" w:rsidP="002A09C9">
            <w:pPr>
              <w:pStyle w:val="infoblue0"/>
              <w:ind w:left="0"/>
              <w:rPr>
                <w:color w:val="auto"/>
              </w:rPr>
            </w:pPr>
            <w:r w:rsidRPr="00027275">
              <w:rPr>
                <w:color w:val="auto"/>
              </w:rPr>
              <w:t>Demo Release</w:t>
            </w:r>
          </w:p>
        </w:tc>
        <w:tc>
          <w:tcPr>
            <w:tcW w:w="1916" w:type="dxa"/>
          </w:tcPr>
          <w:p w14:paraId="2BD8F144" w14:textId="77777777" w:rsidR="009D4C57" w:rsidRPr="00027275" w:rsidRDefault="009D4C57" w:rsidP="009D4C57">
            <w:pPr>
              <w:pStyle w:val="infoblue0"/>
              <w:ind w:left="0"/>
              <w:rPr>
                <w:color w:val="auto"/>
              </w:rPr>
            </w:pPr>
            <w:r w:rsidRPr="00027275">
              <w:rPr>
                <w:color w:val="auto"/>
              </w:rPr>
              <w:t>All key features from a user and architectural prospective implemented in the Beta.</w:t>
            </w:r>
          </w:p>
          <w:p w14:paraId="3CAC7D65" w14:textId="77777777" w:rsidR="009D4C57" w:rsidRPr="00027275" w:rsidRDefault="009D4C57" w:rsidP="009D4C57">
            <w:pPr>
              <w:pStyle w:val="infoblue0"/>
              <w:ind w:left="0"/>
              <w:rPr>
                <w:color w:val="auto"/>
              </w:rPr>
            </w:pPr>
            <w:r w:rsidRPr="00027275">
              <w:rPr>
                <w:color w:val="auto"/>
              </w:rPr>
              <w:t>User feedback prior to release of software.</w:t>
            </w:r>
          </w:p>
          <w:p w14:paraId="40534E4E" w14:textId="77777777" w:rsidR="009D4C57" w:rsidRPr="00027275" w:rsidRDefault="009D4C57" w:rsidP="009D4C57">
            <w:pPr>
              <w:pStyle w:val="infoblue0"/>
              <w:ind w:left="0"/>
              <w:rPr>
                <w:color w:val="auto"/>
              </w:rPr>
            </w:pPr>
          </w:p>
        </w:tc>
      </w:tr>
      <w:tr w:rsidR="00027275" w:rsidRPr="00027275" w14:paraId="51FD1117" w14:textId="77777777" w:rsidTr="002A09C9">
        <w:tc>
          <w:tcPr>
            <w:tcW w:w="1915" w:type="dxa"/>
          </w:tcPr>
          <w:p w14:paraId="4878728D" w14:textId="77777777" w:rsidR="009D4C57" w:rsidRPr="00027275" w:rsidRDefault="009D4C57" w:rsidP="002A09C9">
            <w:pPr>
              <w:pStyle w:val="infoblue0"/>
              <w:ind w:left="0"/>
              <w:rPr>
                <w:color w:val="auto"/>
              </w:rPr>
            </w:pPr>
          </w:p>
        </w:tc>
        <w:tc>
          <w:tcPr>
            <w:tcW w:w="1915" w:type="dxa"/>
          </w:tcPr>
          <w:p w14:paraId="4FCF5866" w14:textId="77777777" w:rsidR="009D4C57" w:rsidRPr="00027275" w:rsidRDefault="009D4C57" w:rsidP="002A09C9">
            <w:pPr>
              <w:pStyle w:val="infoblue0"/>
              <w:ind w:left="0"/>
              <w:rPr>
                <w:color w:val="auto"/>
              </w:rPr>
            </w:pPr>
            <w:r w:rsidRPr="00027275">
              <w:rPr>
                <w:color w:val="auto"/>
              </w:rPr>
              <w:t>C2 Iteration</w:t>
            </w:r>
          </w:p>
          <w:p w14:paraId="607F1E57" w14:textId="77777777" w:rsidR="009D4C57" w:rsidRPr="00027275" w:rsidRDefault="009D4C57" w:rsidP="002A09C9">
            <w:pPr>
              <w:pStyle w:val="infoblue0"/>
              <w:ind w:left="0"/>
              <w:rPr>
                <w:color w:val="auto"/>
              </w:rPr>
            </w:pPr>
            <w:r w:rsidRPr="00027275">
              <w:rPr>
                <w:color w:val="auto"/>
              </w:rPr>
              <w:t>Develop Full</w:t>
            </w:r>
          </w:p>
        </w:tc>
        <w:tc>
          <w:tcPr>
            <w:tcW w:w="1915" w:type="dxa"/>
          </w:tcPr>
          <w:p w14:paraId="07BBCEEB" w14:textId="77777777" w:rsidR="009D4C57" w:rsidRPr="00027275" w:rsidRDefault="009D4C57" w:rsidP="002A09C9">
            <w:pPr>
              <w:pStyle w:val="infoblue0"/>
              <w:ind w:left="0"/>
              <w:rPr>
                <w:color w:val="auto"/>
              </w:rPr>
            </w:pPr>
            <w:r w:rsidRPr="00027275">
              <w:rPr>
                <w:color w:val="auto"/>
              </w:rPr>
              <w:t>Highly optimized code and well-tested to ensure functionality behave correctly</w:t>
            </w:r>
          </w:p>
        </w:tc>
        <w:tc>
          <w:tcPr>
            <w:tcW w:w="1915" w:type="dxa"/>
          </w:tcPr>
          <w:p w14:paraId="4AFDC2A5" w14:textId="77777777" w:rsidR="009D4C57" w:rsidRPr="00027275" w:rsidRDefault="009D4C57" w:rsidP="002A09C9">
            <w:pPr>
              <w:pStyle w:val="infoblue0"/>
              <w:ind w:left="0"/>
              <w:rPr>
                <w:color w:val="auto"/>
              </w:rPr>
            </w:pPr>
            <w:r w:rsidRPr="00027275">
              <w:rPr>
                <w:color w:val="auto"/>
              </w:rPr>
              <w:t>Full release</w:t>
            </w:r>
          </w:p>
        </w:tc>
        <w:tc>
          <w:tcPr>
            <w:tcW w:w="1916" w:type="dxa"/>
          </w:tcPr>
          <w:p w14:paraId="04211367" w14:textId="77777777" w:rsidR="009D4C57" w:rsidRPr="00027275" w:rsidRDefault="009D4C57" w:rsidP="009D4C57">
            <w:pPr>
              <w:pStyle w:val="infoblue0"/>
              <w:ind w:left="0"/>
              <w:rPr>
                <w:color w:val="auto"/>
              </w:rPr>
            </w:pPr>
            <w:r w:rsidRPr="00027275">
              <w:rPr>
                <w:color w:val="auto"/>
              </w:rPr>
              <w:t>Software fully reviewed by user community.</w:t>
            </w:r>
          </w:p>
          <w:p w14:paraId="03F219A2" w14:textId="77777777" w:rsidR="009D4C57" w:rsidRPr="00027275" w:rsidRDefault="009D4C57" w:rsidP="009D4C57">
            <w:pPr>
              <w:pStyle w:val="infoblue0"/>
              <w:ind w:left="0"/>
              <w:rPr>
                <w:color w:val="auto"/>
              </w:rPr>
            </w:pPr>
            <w:r w:rsidRPr="00027275">
              <w:rPr>
                <w:color w:val="auto"/>
              </w:rPr>
              <w:t>Product quality should be high.</w:t>
            </w:r>
          </w:p>
          <w:p w14:paraId="79CE0CB4" w14:textId="77777777" w:rsidR="009D4C57" w:rsidRPr="00027275" w:rsidRDefault="009D4C57" w:rsidP="009D4C57">
            <w:pPr>
              <w:pStyle w:val="infoblue0"/>
              <w:ind w:left="0"/>
              <w:rPr>
                <w:color w:val="auto"/>
              </w:rPr>
            </w:pPr>
            <w:r w:rsidRPr="00027275">
              <w:rPr>
                <w:color w:val="auto"/>
              </w:rPr>
              <w:t>Defects minimized.</w:t>
            </w:r>
          </w:p>
          <w:p w14:paraId="70CA3FB6" w14:textId="77777777" w:rsidR="009D4C57" w:rsidRPr="00027275" w:rsidRDefault="009D4C57" w:rsidP="009D4C57">
            <w:pPr>
              <w:pStyle w:val="infoblue0"/>
              <w:ind w:left="0"/>
              <w:rPr>
                <w:color w:val="auto"/>
              </w:rPr>
            </w:pPr>
            <w:r w:rsidRPr="00027275">
              <w:rPr>
                <w:color w:val="auto"/>
              </w:rPr>
              <w:t>Cost of quality reduced.</w:t>
            </w:r>
          </w:p>
          <w:p w14:paraId="19FB1FBB" w14:textId="77777777" w:rsidR="009D4C57" w:rsidRPr="00027275" w:rsidRDefault="009D4C57" w:rsidP="009D4C57">
            <w:pPr>
              <w:pStyle w:val="infoblue0"/>
              <w:ind w:left="0"/>
              <w:rPr>
                <w:color w:val="auto"/>
              </w:rPr>
            </w:pPr>
          </w:p>
        </w:tc>
      </w:tr>
      <w:tr w:rsidR="00027275" w:rsidRPr="00027275" w14:paraId="3ED57955" w14:textId="77777777" w:rsidTr="002A09C9">
        <w:tc>
          <w:tcPr>
            <w:tcW w:w="1915" w:type="dxa"/>
          </w:tcPr>
          <w:p w14:paraId="7485761F" w14:textId="77777777" w:rsidR="009D4C57" w:rsidRPr="00027275" w:rsidRDefault="009D4C57" w:rsidP="002A09C9">
            <w:pPr>
              <w:pStyle w:val="infoblue0"/>
              <w:ind w:left="0"/>
              <w:rPr>
                <w:color w:val="auto"/>
              </w:rPr>
            </w:pPr>
            <w:r w:rsidRPr="00027275">
              <w:rPr>
                <w:color w:val="auto"/>
              </w:rPr>
              <w:t>Transition</w:t>
            </w:r>
          </w:p>
        </w:tc>
        <w:tc>
          <w:tcPr>
            <w:tcW w:w="1915" w:type="dxa"/>
          </w:tcPr>
          <w:p w14:paraId="3F116A23" w14:textId="77777777" w:rsidR="009D4C57" w:rsidRPr="00027275" w:rsidRDefault="009D4C57" w:rsidP="002A09C9">
            <w:pPr>
              <w:pStyle w:val="infoblue0"/>
              <w:ind w:left="0"/>
              <w:rPr>
                <w:color w:val="auto"/>
              </w:rPr>
            </w:pPr>
            <w:r w:rsidRPr="00027275">
              <w:rPr>
                <w:color w:val="auto"/>
              </w:rPr>
              <w:t>Software Release</w:t>
            </w:r>
          </w:p>
        </w:tc>
        <w:tc>
          <w:tcPr>
            <w:tcW w:w="1915" w:type="dxa"/>
          </w:tcPr>
          <w:p w14:paraId="1A21A9B1" w14:textId="77777777" w:rsidR="009D4C57" w:rsidRPr="00027275" w:rsidRDefault="009D4C57" w:rsidP="002A09C9">
            <w:pPr>
              <w:pStyle w:val="infoblue0"/>
              <w:ind w:left="0"/>
              <w:rPr>
                <w:color w:val="auto"/>
              </w:rPr>
            </w:pPr>
            <w:r w:rsidRPr="00027275">
              <w:rPr>
                <w:color w:val="auto"/>
              </w:rPr>
              <w:t>Package, distribute and install Release</w:t>
            </w:r>
          </w:p>
        </w:tc>
        <w:tc>
          <w:tcPr>
            <w:tcW w:w="1915" w:type="dxa"/>
          </w:tcPr>
          <w:p w14:paraId="1877B123" w14:textId="77777777" w:rsidR="009D4C57" w:rsidRPr="00027275" w:rsidRDefault="009D4C57" w:rsidP="002A09C9">
            <w:pPr>
              <w:pStyle w:val="infoblue0"/>
              <w:ind w:left="0"/>
              <w:rPr>
                <w:color w:val="auto"/>
              </w:rPr>
            </w:pPr>
            <w:r w:rsidRPr="00027275">
              <w:rPr>
                <w:color w:val="auto"/>
              </w:rPr>
              <w:t>Software Released</w:t>
            </w:r>
          </w:p>
        </w:tc>
        <w:tc>
          <w:tcPr>
            <w:tcW w:w="1916" w:type="dxa"/>
          </w:tcPr>
          <w:p w14:paraId="42D34A48" w14:textId="77777777" w:rsidR="009D4C57" w:rsidRPr="00027275" w:rsidRDefault="009D4C57" w:rsidP="002A09C9">
            <w:pPr>
              <w:pStyle w:val="infoblue0"/>
              <w:ind w:left="0"/>
              <w:rPr>
                <w:color w:val="auto"/>
              </w:rPr>
            </w:pPr>
          </w:p>
        </w:tc>
      </w:tr>
    </w:tbl>
    <w:p w14:paraId="5C35F331" w14:textId="77777777" w:rsidR="009D4C57" w:rsidRPr="00027275" w:rsidRDefault="009D4C57" w:rsidP="003A1B97"/>
    <w:p w14:paraId="37050008" w14:textId="49BE14C7" w:rsidR="007C47A5" w:rsidRPr="00027275" w:rsidRDefault="007C47A5">
      <w:pPr>
        <w:pStyle w:val="Heading3"/>
      </w:pPr>
      <w:bookmarkStart w:id="40" w:name="_Toc524312846"/>
      <w:bookmarkStart w:id="41" w:name="_Toc307271027"/>
      <w:bookmarkStart w:id="42" w:name="_Toc413446317"/>
      <w:r w:rsidRPr="00027275">
        <w:t>Releases</w:t>
      </w:r>
      <w:bookmarkEnd w:id="40"/>
      <w:bookmarkEnd w:id="41"/>
      <w:bookmarkEnd w:id="42"/>
    </w:p>
    <w:p w14:paraId="7655976F" w14:textId="77777777" w:rsidR="000E132B" w:rsidRPr="00027275" w:rsidRDefault="000E132B" w:rsidP="000E132B">
      <w:pPr>
        <w:pStyle w:val="infoblue0"/>
        <w:rPr>
          <w:color w:val="auto"/>
        </w:rPr>
      </w:pPr>
      <w:r w:rsidRPr="00027275">
        <w:rPr>
          <w:color w:val="auto"/>
        </w:rPr>
        <w:t>Demo Release: Complete Functionality</w:t>
      </w:r>
    </w:p>
    <w:p w14:paraId="1C2FF1A2" w14:textId="36E8BBB5" w:rsidR="000E132B" w:rsidRPr="00027275" w:rsidRDefault="000E132B" w:rsidP="000E132B">
      <w:pPr>
        <w:pStyle w:val="infoblue0"/>
        <w:rPr>
          <w:color w:val="auto"/>
        </w:rPr>
      </w:pPr>
      <w:r w:rsidRPr="00027275">
        <w:rPr>
          <w:color w:val="auto"/>
        </w:rPr>
        <w:t>Full Release: Highly Optimized Software, Interactive UI</w:t>
      </w:r>
    </w:p>
    <w:p w14:paraId="6A435E2F" w14:textId="4B9F3528" w:rsidR="007C47A5" w:rsidRDefault="007C47A5">
      <w:pPr>
        <w:pStyle w:val="Heading3"/>
      </w:pPr>
      <w:bookmarkStart w:id="43" w:name="_Toc524312847"/>
      <w:bookmarkStart w:id="44" w:name="_Toc307271028"/>
      <w:bookmarkStart w:id="45" w:name="_Toc413446318"/>
      <w:r>
        <w:t>Project Schedule</w:t>
      </w:r>
      <w:bookmarkEnd w:id="43"/>
      <w:bookmarkEnd w:id="44"/>
      <w:bookmarkEnd w:id="45"/>
    </w:p>
    <w:tbl>
      <w:tblPr>
        <w:tblStyle w:val="TableGrid"/>
        <w:tblW w:w="0" w:type="auto"/>
        <w:tblInd w:w="738" w:type="dxa"/>
        <w:tblLook w:val="04A0" w:firstRow="1" w:lastRow="0" w:firstColumn="1" w:lastColumn="0" w:noHBand="0" w:noVBand="1"/>
      </w:tblPr>
      <w:tblGrid>
        <w:gridCol w:w="3514"/>
        <w:gridCol w:w="2662"/>
        <w:gridCol w:w="2662"/>
      </w:tblGrid>
      <w:tr w:rsidR="00E048A3" w14:paraId="0F68B7A9" w14:textId="77777777" w:rsidTr="002A09C9">
        <w:tc>
          <w:tcPr>
            <w:tcW w:w="3514" w:type="dxa"/>
          </w:tcPr>
          <w:p w14:paraId="30B253DE" w14:textId="77777777" w:rsidR="00E048A3" w:rsidRDefault="00E048A3" w:rsidP="002A09C9">
            <w:pPr>
              <w:pStyle w:val="infoblue0"/>
              <w:ind w:left="0"/>
              <w:rPr>
                <w:b/>
                <w:i w:val="0"/>
                <w:color w:val="000000" w:themeColor="text1"/>
              </w:rPr>
            </w:pPr>
            <w:r>
              <w:rPr>
                <w:b/>
                <w:i w:val="0"/>
                <w:color w:val="000000" w:themeColor="text1"/>
              </w:rPr>
              <w:t>Task</w:t>
            </w:r>
          </w:p>
        </w:tc>
        <w:tc>
          <w:tcPr>
            <w:tcW w:w="2662" w:type="dxa"/>
          </w:tcPr>
          <w:p w14:paraId="44483F91" w14:textId="77777777" w:rsidR="00E048A3" w:rsidRDefault="00E048A3" w:rsidP="002A09C9">
            <w:pPr>
              <w:pStyle w:val="infoblue0"/>
              <w:ind w:left="0"/>
              <w:rPr>
                <w:b/>
                <w:i w:val="0"/>
                <w:color w:val="000000" w:themeColor="text1"/>
              </w:rPr>
            </w:pPr>
            <w:r>
              <w:rPr>
                <w:b/>
                <w:i w:val="0"/>
                <w:color w:val="000000" w:themeColor="text1"/>
              </w:rPr>
              <w:t>Start</w:t>
            </w:r>
          </w:p>
        </w:tc>
        <w:tc>
          <w:tcPr>
            <w:tcW w:w="2662" w:type="dxa"/>
          </w:tcPr>
          <w:p w14:paraId="22BB884D" w14:textId="77777777" w:rsidR="00E048A3" w:rsidRDefault="00E048A3" w:rsidP="002A09C9">
            <w:pPr>
              <w:pStyle w:val="infoblue0"/>
              <w:ind w:left="0"/>
              <w:rPr>
                <w:b/>
                <w:i w:val="0"/>
                <w:color w:val="000000" w:themeColor="text1"/>
              </w:rPr>
            </w:pPr>
            <w:r>
              <w:rPr>
                <w:b/>
                <w:i w:val="0"/>
                <w:color w:val="000000" w:themeColor="text1"/>
              </w:rPr>
              <w:t>End</w:t>
            </w:r>
          </w:p>
        </w:tc>
      </w:tr>
      <w:tr w:rsidR="00E048A3" w14:paraId="49E11540" w14:textId="77777777" w:rsidTr="002A09C9">
        <w:tc>
          <w:tcPr>
            <w:tcW w:w="3514" w:type="dxa"/>
          </w:tcPr>
          <w:p w14:paraId="3F5A7F06" w14:textId="77777777" w:rsidR="00E048A3" w:rsidRDefault="00E048A3" w:rsidP="002A09C9">
            <w:pPr>
              <w:pStyle w:val="infoblue0"/>
              <w:ind w:left="0"/>
              <w:rPr>
                <w:b/>
                <w:i w:val="0"/>
                <w:color w:val="000000" w:themeColor="text1"/>
              </w:rPr>
            </w:pPr>
            <w:r>
              <w:rPr>
                <w:b/>
                <w:i w:val="0"/>
                <w:color w:val="000000" w:themeColor="text1"/>
              </w:rPr>
              <w:t>INCEPTION</w:t>
            </w:r>
          </w:p>
        </w:tc>
        <w:tc>
          <w:tcPr>
            <w:tcW w:w="2662" w:type="dxa"/>
          </w:tcPr>
          <w:p w14:paraId="0DC7DE9A" w14:textId="77777777" w:rsidR="00E048A3" w:rsidRDefault="00E048A3" w:rsidP="002A09C9">
            <w:pPr>
              <w:pStyle w:val="infoblue0"/>
              <w:ind w:left="0"/>
              <w:rPr>
                <w:b/>
                <w:i w:val="0"/>
                <w:color w:val="000000" w:themeColor="text1"/>
              </w:rPr>
            </w:pPr>
            <w:r>
              <w:rPr>
                <w:b/>
                <w:i w:val="0"/>
                <w:color w:val="000000" w:themeColor="text1"/>
              </w:rPr>
              <w:t>9/10/2017</w:t>
            </w:r>
          </w:p>
        </w:tc>
        <w:tc>
          <w:tcPr>
            <w:tcW w:w="2662" w:type="dxa"/>
          </w:tcPr>
          <w:p w14:paraId="47B3701E" w14:textId="77777777" w:rsidR="00E048A3" w:rsidRDefault="00E048A3" w:rsidP="002A09C9">
            <w:pPr>
              <w:pStyle w:val="infoblue0"/>
              <w:ind w:left="0"/>
              <w:rPr>
                <w:b/>
                <w:i w:val="0"/>
                <w:color w:val="000000" w:themeColor="text1"/>
              </w:rPr>
            </w:pPr>
            <w:r>
              <w:rPr>
                <w:b/>
                <w:i w:val="0"/>
                <w:color w:val="000000" w:themeColor="text1"/>
              </w:rPr>
              <w:t>20/10/2017</w:t>
            </w:r>
          </w:p>
        </w:tc>
      </w:tr>
      <w:tr w:rsidR="00E048A3" w14:paraId="7C9CFA9E" w14:textId="77777777" w:rsidTr="002A09C9">
        <w:tc>
          <w:tcPr>
            <w:tcW w:w="3514" w:type="dxa"/>
          </w:tcPr>
          <w:p w14:paraId="5AF916BC" w14:textId="77777777" w:rsidR="00E048A3" w:rsidRPr="008B5D37" w:rsidRDefault="00E048A3" w:rsidP="002A09C9">
            <w:pPr>
              <w:pStyle w:val="infoblue0"/>
              <w:ind w:left="0"/>
              <w:rPr>
                <w:i w:val="0"/>
                <w:color w:val="000000" w:themeColor="text1"/>
              </w:rPr>
            </w:pPr>
            <w:r w:rsidRPr="008B5D37">
              <w:rPr>
                <w:i w:val="0"/>
                <w:color w:val="000000" w:themeColor="text1"/>
              </w:rPr>
              <w:t>Team formation</w:t>
            </w:r>
          </w:p>
        </w:tc>
        <w:tc>
          <w:tcPr>
            <w:tcW w:w="2662" w:type="dxa"/>
          </w:tcPr>
          <w:p w14:paraId="20EA0603" w14:textId="77777777" w:rsidR="00E048A3" w:rsidRPr="008B5D37" w:rsidRDefault="00E048A3" w:rsidP="002A09C9">
            <w:pPr>
              <w:pStyle w:val="infoblue0"/>
              <w:ind w:left="0"/>
              <w:rPr>
                <w:i w:val="0"/>
                <w:color w:val="000000" w:themeColor="text1"/>
              </w:rPr>
            </w:pPr>
            <w:r w:rsidRPr="008B5D37">
              <w:rPr>
                <w:i w:val="0"/>
                <w:color w:val="000000" w:themeColor="text1"/>
              </w:rPr>
              <w:t>9/10/2017</w:t>
            </w:r>
          </w:p>
        </w:tc>
        <w:tc>
          <w:tcPr>
            <w:tcW w:w="2662" w:type="dxa"/>
          </w:tcPr>
          <w:p w14:paraId="4CF56127" w14:textId="77777777" w:rsidR="00E048A3" w:rsidRPr="008B5D37" w:rsidRDefault="00E048A3" w:rsidP="002A09C9">
            <w:pPr>
              <w:pStyle w:val="infoblue0"/>
              <w:ind w:left="0"/>
              <w:rPr>
                <w:i w:val="0"/>
                <w:color w:val="000000" w:themeColor="text1"/>
              </w:rPr>
            </w:pPr>
            <w:r w:rsidRPr="008B5D37">
              <w:rPr>
                <w:i w:val="0"/>
                <w:color w:val="000000" w:themeColor="text1"/>
              </w:rPr>
              <w:t>9/10/2017</w:t>
            </w:r>
          </w:p>
        </w:tc>
      </w:tr>
      <w:tr w:rsidR="00E048A3" w14:paraId="03860D6B" w14:textId="77777777" w:rsidTr="002A09C9">
        <w:tc>
          <w:tcPr>
            <w:tcW w:w="3514" w:type="dxa"/>
          </w:tcPr>
          <w:p w14:paraId="2D477D5B" w14:textId="77777777" w:rsidR="00E048A3" w:rsidRPr="008B5D37" w:rsidRDefault="00E048A3" w:rsidP="002A09C9">
            <w:pPr>
              <w:pStyle w:val="infoblue0"/>
              <w:ind w:left="0"/>
              <w:rPr>
                <w:i w:val="0"/>
                <w:color w:val="000000" w:themeColor="text1"/>
              </w:rPr>
            </w:pPr>
            <w:r w:rsidRPr="008B5D37">
              <w:rPr>
                <w:i w:val="0"/>
                <w:color w:val="000000" w:themeColor="text1"/>
              </w:rPr>
              <w:t>Set up tools for teamwork</w:t>
            </w:r>
          </w:p>
        </w:tc>
        <w:tc>
          <w:tcPr>
            <w:tcW w:w="2662" w:type="dxa"/>
          </w:tcPr>
          <w:p w14:paraId="2AA0CC93" w14:textId="77777777" w:rsidR="00E048A3" w:rsidRPr="008B5D37" w:rsidRDefault="00E048A3" w:rsidP="002A09C9">
            <w:pPr>
              <w:pStyle w:val="infoblue0"/>
              <w:ind w:left="0"/>
              <w:rPr>
                <w:i w:val="0"/>
                <w:color w:val="000000" w:themeColor="text1"/>
              </w:rPr>
            </w:pPr>
            <w:r w:rsidRPr="008B5D37">
              <w:rPr>
                <w:i w:val="0"/>
                <w:color w:val="000000" w:themeColor="text1"/>
              </w:rPr>
              <w:t>9/10/2017</w:t>
            </w:r>
          </w:p>
        </w:tc>
        <w:tc>
          <w:tcPr>
            <w:tcW w:w="2662" w:type="dxa"/>
          </w:tcPr>
          <w:p w14:paraId="75D4E5F0" w14:textId="77777777" w:rsidR="00E048A3" w:rsidRPr="008B5D37" w:rsidRDefault="00E048A3" w:rsidP="002A09C9">
            <w:pPr>
              <w:pStyle w:val="infoblue0"/>
              <w:ind w:left="0"/>
              <w:rPr>
                <w:i w:val="0"/>
                <w:color w:val="000000" w:themeColor="text1"/>
              </w:rPr>
            </w:pPr>
            <w:r w:rsidRPr="008B5D37">
              <w:rPr>
                <w:i w:val="0"/>
                <w:color w:val="000000" w:themeColor="text1"/>
              </w:rPr>
              <w:t>9/10/2017</w:t>
            </w:r>
          </w:p>
        </w:tc>
      </w:tr>
      <w:tr w:rsidR="00E048A3" w14:paraId="4AB8F7B4" w14:textId="77777777" w:rsidTr="002A09C9">
        <w:tc>
          <w:tcPr>
            <w:tcW w:w="3514" w:type="dxa"/>
          </w:tcPr>
          <w:p w14:paraId="48BD84A2" w14:textId="77777777" w:rsidR="00E048A3" w:rsidRPr="008B5D37" w:rsidRDefault="00E048A3" w:rsidP="002A09C9">
            <w:pPr>
              <w:pStyle w:val="infoblue0"/>
              <w:ind w:left="0"/>
              <w:rPr>
                <w:i w:val="0"/>
                <w:color w:val="000000" w:themeColor="text1"/>
              </w:rPr>
            </w:pPr>
            <w:r w:rsidRPr="008B5D37">
              <w:rPr>
                <w:i w:val="0"/>
                <w:color w:val="000000" w:themeColor="text1"/>
              </w:rPr>
              <w:t>Brainstorm Ideas</w:t>
            </w:r>
          </w:p>
        </w:tc>
        <w:tc>
          <w:tcPr>
            <w:tcW w:w="2662" w:type="dxa"/>
          </w:tcPr>
          <w:p w14:paraId="29960EA0" w14:textId="77777777" w:rsidR="00E048A3" w:rsidRPr="008B5D37" w:rsidRDefault="00E048A3" w:rsidP="002A09C9">
            <w:pPr>
              <w:pStyle w:val="infoblue0"/>
              <w:ind w:left="0"/>
              <w:rPr>
                <w:i w:val="0"/>
                <w:color w:val="000000" w:themeColor="text1"/>
              </w:rPr>
            </w:pPr>
            <w:r w:rsidRPr="008B5D37">
              <w:rPr>
                <w:i w:val="0"/>
                <w:color w:val="000000" w:themeColor="text1"/>
              </w:rPr>
              <w:t>10/10/2017</w:t>
            </w:r>
          </w:p>
        </w:tc>
        <w:tc>
          <w:tcPr>
            <w:tcW w:w="2662" w:type="dxa"/>
          </w:tcPr>
          <w:p w14:paraId="7CBBC672" w14:textId="77777777" w:rsidR="00E048A3" w:rsidRPr="008B5D37" w:rsidRDefault="00E048A3" w:rsidP="002A09C9">
            <w:pPr>
              <w:pStyle w:val="infoblue0"/>
              <w:ind w:left="0"/>
              <w:rPr>
                <w:i w:val="0"/>
                <w:color w:val="000000" w:themeColor="text1"/>
              </w:rPr>
            </w:pPr>
            <w:r w:rsidRPr="008B5D37">
              <w:rPr>
                <w:i w:val="0"/>
                <w:color w:val="000000" w:themeColor="text1"/>
              </w:rPr>
              <w:t>12/10/2017</w:t>
            </w:r>
          </w:p>
        </w:tc>
      </w:tr>
      <w:tr w:rsidR="00E048A3" w14:paraId="06AF1106" w14:textId="77777777" w:rsidTr="002A09C9">
        <w:tc>
          <w:tcPr>
            <w:tcW w:w="3514" w:type="dxa"/>
          </w:tcPr>
          <w:p w14:paraId="35038AA2" w14:textId="77777777" w:rsidR="00E048A3" w:rsidRPr="008B5D37" w:rsidRDefault="00E048A3" w:rsidP="002A09C9">
            <w:pPr>
              <w:pStyle w:val="infoblue0"/>
              <w:ind w:left="0"/>
              <w:rPr>
                <w:i w:val="0"/>
                <w:color w:val="000000" w:themeColor="text1"/>
              </w:rPr>
            </w:pPr>
            <w:r w:rsidRPr="008B5D37">
              <w:rPr>
                <w:i w:val="0"/>
                <w:color w:val="000000" w:themeColor="text1"/>
              </w:rPr>
              <w:lastRenderedPageBreak/>
              <w:t>Meeting and Vote Idea</w:t>
            </w:r>
          </w:p>
        </w:tc>
        <w:tc>
          <w:tcPr>
            <w:tcW w:w="2662" w:type="dxa"/>
          </w:tcPr>
          <w:p w14:paraId="63EA4550" w14:textId="77777777" w:rsidR="00E048A3" w:rsidRPr="008B5D37" w:rsidRDefault="00E048A3" w:rsidP="002A09C9">
            <w:pPr>
              <w:pStyle w:val="infoblue0"/>
              <w:ind w:left="0"/>
              <w:rPr>
                <w:i w:val="0"/>
                <w:color w:val="000000" w:themeColor="text1"/>
              </w:rPr>
            </w:pPr>
            <w:r w:rsidRPr="008B5D37">
              <w:rPr>
                <w:i w:val="0"/>
                <w:color w:val="000000" w:themeColor="text1"/>
              </w:rPr>
              <w:t>13/10/2017</w:t>
            </w:r>
          </w:p>
        </w:tc>
        <w:tc>
          <w:tcPr>
            <w:tcW w:w="2662" w:type="dxa"/>
          </w:tcPr>
          <w:p w14:paraId="2D71ED73" w14:textId="77777777" w:rsidR="00E048A3" w:rsidRPr="008B5D37" w:rsidRDefault="00E048A3" w:rsidP="002A09C9">
            <w:pPr>
              <w:pStyle w:val="infoblue0"/>
              <w:ind w:left="0"/>
              <w:rPr>
                <w:i w:val="0"/>
                <w:color w:val="000000" w:themeColor="text1"/>
              </w:rPr>
            </w:pPr>
            <w:r w:rsidRPr="008B5D37">
              <w:rPr>
                <w:i w:val="0"/>
                <w:color w:val="000000" w:themeColor="text1"/>
              </w:rPr>
              <w:t>13/10/2017</w:t>
            </w:r>
          </w:p>
        </w:tc>
      </w:tr>
      <w:tr w:rsidR="00E048A3" w14:paraId="49AEA0F0" w14:textId="77777777" w:rsidTr="002A09C9">
        <w:tc>
          <w:tcPr>
            <w:tcW w:w="3514" w:type="dxa"/>
          </w:tcPr>
          <w:p w14:paraId="052CC828" w14:textId="77777777" w:rsidR="00E048A3" w:rsidRPr="008B5D37" w:rsidRDefault="00E048A3" w:rsidP="002A09C9">
            <w:pPr>
              <w:pStyle w:val="infoblue0"/>
              <w:ind w:left="0"/>
              <w:rPr>
                <w:i w:val="0"/>
                <w:color w:val="000000" w:themeColor="text1"/>
              </w:rPr>
            </w:pPr>
            <w:r w:rsidRPr="008B5D37">
              <w:rPr>
                <w:i w:val="0"/>
                <w:color w:val="000000" w:themeColor="text1"/>
              </w:rPr>
              <w:t>Define Functionality and create Functionality Document</w:t>
            </w:r>
          </w:p>
        </w:tc>
        <w:tc>
          <w:tcPr>
            <w:tcW w:w="2662" w:type="dxa"/>
          </w:tcPr>
          <w:p w14:paraId="22076A1E" w14:textId="77777777" w:rsidR="00E048A3" w:rsidRPr="008B5D37" w:rsidRDefault="00E048A3" w:rsidP="002A09C9">
            <w:pPr>
              <w:pStyle w:val="infoblue0"/>
              <w:ind w:left="0"/>
              <w:rPr>
                <w:i w:val="0"/>
                <w:color w:val="000000" w:themeColor="text1"/>
              </w:rPr>
            </w:pPr>
            <w:r w:rsidRPr="008B5D37">
              <w:rPr>
                <w:i w:val="0"/>
                <w:color w:val="000000" w:themeColor="text1"/>
              </w:rPr>
              <w:t>14/10/2017</w:t>
            </w:r>
          </w:p>
        </w:tc>
        <w:tc>
          <w:tcPr>
            <w:tcW w:w="2662" w:type="dxa"/>
          </w:tcPr>
          <w:p w14:paraId="117ED499" w14:textId="77777777" w:rsidR="00E048A3" w:rsidRPr="008B5D37" w:rsidRDefault="00E048A3" w:rsidP="002A09C9">
            <w:pPr>
              <w:pStyle w:val="infoblue0"/>
              <w:ind w:left="0"/>
              <w:rPr>
                <w:i w:val="0"/>
                <w:color w:val="000000" w:themeColor="text1"/>
              </w:rPr>
            </w:pPr>
            <w:r w:rsidRPr="008B5D37">
              <w:rPr>
                <w:i w:val="0"/>
                <w:color w:val="000000" w:themeColor="text1"/>
              </w:rPr>
              <w:t>15/10/2017</w:t>
            </w:r>
          </w:p>
        </w:tc>
      </w:tr>
      <w:tr w:rsidR="00E048A3" w14:paraId="3123D3A6" w14:textId="77777777" w:rsidTr="002A09C9">
        <w:tc>
          <w:tcPr>
            <w:tcW w:w="3514" w:type="dxa"/>
          </w:tcPr>
          <w:p w14:paraId="4B60E93C" w14:textId="77777777" w:rsidR="00E048A3" w:rsidRPr="008B5D37" w:rsidRDefault="00E048A3" w:rsidP="002A09C9">
            <w:pPr>
              <w:pStyle w:val="infoblue0"/>
              <w:ind w:left="0"/>
              <w:rPr>
                <w:i w:val="0"/>
                <w:color w:val="000000" w:themeColor="text1"/>
              </w:rPr>
            </w:pPr>
            <w:r w:rsidRPr="008B5D37">
              <w:rPr>
                <w:i w:val="0"/>
                <w:color w:val="000000" w:themeColor="text1"/>
              </w:rPr>
              <w:t>Revise Functionality Document, Prioritize basic and feasible Features</w:t>
            </w:r>
          </w:p>
        </w:tc>
        <w:tc>
          <w:tcPr>
            <w:tcW w:w="2662" w:type="dxa"/>
          </w:tcPr>
          <w:p w14:paraId="5FE078AA" w14:textId="77777777" w:rsidR="00E048A3" w:rsidRPr="008B5D37" w:rsidRDefault="00E048A3" w:rsidP="002A09C9">
            <w:pPr>
              <w:pStyle w:val="infoblue0"/>
              <w:ind w:left="0"/>
              <w:rPr>
                <w:i w:val="0"/>
                <w:color w:val="000000" w:themeColor="text1"/>
              </w:rPr>
            </w:pPr>
            <w:r w:rsidRPr="008B5D37">
              <w:rPr>
                <w:i w:val="0"/>
                <w:color w:val="000000" w:themeColor="text1"/>
              </w:rPr>
              <w:t>15/10/2017</w:t>
            </w:r>
          </w:p>
        </w:tc>
        <w:tc>
          <w:tcPr>
            <w:tcW w:w="2662" w:type="dxa"/>
          </w:tcPr>
          <w:p w14:paraId="4181F1BE" w14:textId="77777777" w:rsidR="00E048A3" w:rsidRPr="008B5D37" w:rsidRDefault="00E048A3" w:rsidP="002A09C9">
            <w:pPr>
              <w:pStyle w:val="infoblue0"/>
              <w:ind w:left="0"/>
              <w:rPr>
                <w:i w:val="0"/>
                <w:color w:val="000000" w:themeColor="text1"/>
              </w:rPr>
            </w:pPr>
            <w:r w:rsidRPr="008B5D37">
              <w:rPr>
                <w:i w:val="0"/>
                <w:color w:val="000000" w:themeColor="text1"/>
              </w:rPr>
              <w:t>15/10/2017</w:t>
            </w:r>
          </w:p>
        </w:tc>
      </w:tr>
      <w:tr w:rsidR="00E048A3" w14:paraId="1766DBFB" w14:textId="77777777" w:rsidTr="002A09C9">
        <w:trPr>
          <w:trHeight w:val="377"/>
        </w:trPr>
        <w:tc>
          <w:tcPr>
            <w:tcW w:w="3514" w:type="dxa"/>
          </w:tcPr>
          <w:p w14:paraId="467B6809" w14:textId="54A2CAD5" w:rsidR="00E048A3" w:rsidRPr="008B5D37" w:rsidRDefault="001B6CEB" w:rsidP="002A09C9">
            <w:pPr>
              <w:pStyle w:val="infoblue0"/>
              <w:ind w:left="0"/>
              <w:rPr>
                <w:i w:val="0"/>
                <w:color w:val="000000" w:themeColor="text1"/>
              </w:rPr>
            </w:pPr>
            <w:r>
              <w:rPr>
                <w:i w:val="0"/>
                <w:color w:val="000000" w:themeColor="text1"/>
              </w:rPr>
              <w:t>Create Preliminary Use-</w:t>
            </w:r>
            <w:r w:rsidR="00E048A3" w:rsidRPr="008B5D37">
              <w:rPr>
                <w:i w:val="0"/>
                <w:color w:val="000000" w:themeColor="text1"/>
              </w:rPr>
              <w:t>case Model</w:t>
            </w:r>
          </w:p>
        </w:tc>
        <w:tc>
          <w:tcPr>
            <w:tcW w:w="2662" w:type="dxa"/>
          </w:tcPr>
          <w:p w14:paraId="07530E38" w14:textId="77777777" w:rsidR="00E048A3" w:rsidRPr="008B5D37" w:rsidRDefault="00E048A3" w:rsidP="002A09C9">
            <w:pPr>
              <w:pStyle w:val="infoblue0"/>
              <w:ind w:left="0"/>
              <w:rPr>
                <w:i w:val="0"/>
                <w:color w:val="000000" w:themeColor="text1"/>
              </w:rPr>
            </w:pPr>
            <w:r w:rsidRPr="008B5D37">
              <w:rPr>
                <w:i w:val="0"/>
                <w:color w:val="000000" w:themeColor="text1"/>
              </w:rPr>
              <w:t>16/10/2017</w:t>
            </w:r>
          </w:p>
        </w:tc>
        <w:tc>
          <w:tcPr>
            <w:tcW w:w="2662" w:type="dxa"/>
          </w:tcPr>
          <w:p w14:paraId="185531DE" w14:textId="77777777" w:rsidR="00E048A3" w:rsidRPr="008B5D37" w:rsidRDefault="00E048A3" w:rsidP="002A09C9">
            <w:pPr>
              <w:pStyle w:val="infoblue0"/>
              <w:ind w:left="0"/>
              <w:rPr>
                <w:i w:val="0"/>
                <w:color w:val="000000" w:themeColor="text1"/>
              </w:rPr>
            </w:pPr>
            <w:r w:rsidRPr="008B5D37">
              <w:rPr>
                <w:i w:val="0"/>
                <w:color w:val="000000" w:themeColor="text1"/>
              </w:rPr>
              <w:t>16/10/2017</w:t>
            </w:r>
          </w:p>
        </w:tc>
      </w:tr>
      <w:tr w:rsidR="00E048A3" w14:paraId="2E2BB55E" w14:textId="77777777" w:rsidTr="002A09C9">
        <w:trPr>
          <w:trHeight w:val="377"/>
        </w:trPr>
        <w:tc>
          <w:tcPr>
            <w:tcW w:w="3514" w:type="dxa"/>
          </w:tcPr>
          <w:p w14:paraId="6011E6DA" w14:textId="77777777" w:rsidR="00E048A3" w:rsidRPr="008B5D37" w:rsidRDefault="00E048A3" w:rsidP="002A09C9">
            <w:pPr>
              <w:pStyle w:val="infoblue0"/>
              <w:ind w:left="0"/>
              <w:rPr>
                <w:i w:val="0"/>
                <w:color w:val="000000" w:themeColor="text1"/>
              </w:rPr>
            </w:pPr>
            <w:r w:rsidRPr="008B5D37">
              <w:rPr>
                <w:i w:val="0"/>
                <w:color w:val="000000" w:themeColor="text1"/>
              </w:rPr>
              <w:t>Meeting for discussion about target users, developing environment and tools, create Application Overview document</w:t>
            </w:r>
          </w:p>
        </w:tc>
        <w:tc>
          <w:tcPr>
            <w:tcW w:w="2662" w:type="dxa"/>
          </w:tcPr>
          <w:p w14:paraId="29D21BA7" w14:textId="77777777" w:rsidR="00E048A3" w:rsidRPr="008B5D37" w:rsidRDefault="00E048A3" w:rsidP="002A09C9">
            <w:pPr>
              <w:pStyle w:val="infoblue0"/>
              <w:ind w:left="0"/>
              <w:rPr>
                <w:i w:val="0"/>
                <w:color w:val="000000" w:themeColor="text1"/>
              </w:rPr>
            </w:pPr>
            <w:r w:rsidRPr="008B5D37">
              <w:rPr>
                <w:i w:val="0"/>
                <w:color w:val="000000" w:themeColor="text1"/>
              </w:rPr>
              <w:t>17/10/2017</w:t>
            </w:r>
          </w:p>
        </w:tc>
        <w:tc>
          <w:tcPr>
            <w:tcW w:w="2662" w:type="dxa"/>
          </w:tcPr>
          <w:p w14:paraId="7C7BA311" w14:textId="77777777" w:rsidR="00E048A3" w:rsidRPr="008B5D37" w:rsidRDefault="00E048A3" w:rsidP="002A09C9">
            <w:pPr>
              <w:pStyle w:val="infoblue0"/>
              <w:ind w:left="0"/>
              <w:rPr>
                <w:i w:val="0"/>
                <w:color w:val="000000" w:themeColor="text1"/>
              </w:rPr>
            </w:pPr>
            <w:r w:rsidRPr="008B5D37">
              <w:rPr>
                <w:i w:val="0"/>
                <w:color w:val="000000" w:themeColor="text1"/>
              </w:rPr>
              <w:t>19/10/2017</w:t>
            </w:r>
          </w:p>
        </w:tc>
      </w:tr>
      <w:tr w:rsidR="00E048A3" w14:paraId="4ACD85E4" w14:textId="77777777" w:rsidTr="002A09C9">
        <w:tc>
          <w:tcPr>
            <w:tcW w:w="3514" w:type="dxa"/>
          </w:tcPr>
          <w:p w14:paraId="5DD9AA18" w14:textId="77777777" w:rsidR="00E048A3" w:rsidRPr="008B5D37" w:rsidRDefault="00E048A3" w:rsidP="002A09C9">
            <w:pPr>
              <w:pStyle w:val="infoblue0"/>
              <w:ind w:left="0"/>
              <w:rPr>
                <w:i w:val="0"/>
                <w:color w:val="000000" w:themeColor="text1"/>
              </w:rPr>
            </w:pPr>
            <w:r w:rsidRPr="008B5D37">
              <w:rPr>
                <w:i w:val="0"/>
                <w:color w:val="000000" w:themeColor="text1"/>
              </w:rPr>
              <w:t>Application Overview deliverables</w:t>
            </w:r>
          </w:p>
        </w:tc>
        <w:tc>
          <w:tcPr>
            <w:tcW w:w="2662" w:type="dxa"/>
          </w:tcPr>
          <w:p w14:paraId="025F377C" w14:textId="77777777" w:rsidR="00E048A3" w:rsidRPr="008B5D37" w:rsidRDefault="00E048A3" w:rsidP="002A09C9">
            <w:pPr>
              <w:pStyle w:val="infoblue0"/>
              <w:ind w:left="0"/>
              <w:rPr>
                <w:i w:val="0"/>
                <w:color w:val="000000" w:themeColor="text1"/>
              </w:rPr>
            </w:pPr>
            <w:r w:rsidRPr="008B5D37">
              <w:rPr>
                <w:i w:val="0"/>
                <w:color w:val="000000" w:themeColor="text1"/>
              </w:rPr>
              <w:t>20/10/2017</w:t>
            </w:r>
          </w:p>
        </w:tc>
        <w:tc>
          <w:tcPr>
            <w:tcW w:w="2662" w:type="dxa"/>
          </w:tcPr>
          <w:p w14:paraId="19E03E94" w14:textId="77777777" w:rsidR="00E048A3" w:rsidRPr="008B5D37" w:rsidRDefault="00E048A3" w:rsidP="002A09C9">
            <w:pPr>
              <w:pStyle w:val="infoblue0"/>
              <w:ind w:left="0"/>
              <w:rPr>
                <w:i w:val="0"/>
                <w:color w:val="000000" w:themeColor="text1"/>
              </w:rPr>
            </w:pPr>
            <w:r w:rsidRPr="008B5D37">
              <w:rPr>
                <w:i w:val="0"/>
                <w:color w:val="000000" w:themeColor="text1"/>
              </w:rPr>
              <w:t>20/10/2017</w:t>
            </w:r>
          </w:p>
        </w:tc>
      </w:tr>
      <w:tr w:rsidR="00E048A3" w14:paraId="38CBCE7C" w14:textId="77777777" w:rsidTr="002A09C9">
        <w:tc>
          <w:tcPr>
            <w:tcW w:w="3514" w:type="dxa"/>
          </w:tcPr>
          <w:p w14:paraId="4996494E" w14:textId="77777777" w:rsidR="00E048A3" w:rsidRDefault="00E048A3" w:rsidP="002A09C9">
            <w:pPr>
              <w:pStyle w:val="infoblue0"/>
              <w:ind w:left="0"/>
              <w:rPr>
                <w:b/>
                <w:i w:val="0"/>
                <w:color w:val="000000" w:themeColor="text1"/>
              </w:rPr>
            </w:pPr>
            <w:r>
              <w:rPr>
                <w:b/>
                <w:i w:val="0"/>
                <w:color w:val="000000" w:themeColor="text1"/>
              </w:rPr>
              <w:t>INCEPTION completes</w:t>
            </w:r>
          </w:p>
        </w:tc>
        <w:tc>
          <w:tcPr>
            <w:tcW w:w="2662" w:type="dxa"/>
          </w:tcPr>
          <w:p w14:paraId="25870822" w14:textId="77777777" w:rsidR="00E048A3" w:rsidRDefault="00E048A3" w:rsidP="002A09C9">
            <w:pPr>
              <w:pStyle w:val="infoblue0"/>
              <w:ind w:left="0"/>
              <w:rPr>
                <w:b/>
                <w:i w:val="0"/>
                <w:color w:val="000000" w:themeColor="text1"/>
              </w:rPr>
            </w:pPr>
            <w:r>
              <w:rPr>
                <w:b/>
                <w:i w:val="0"/>
                <w:color w:val="000000" w:themeColor="text1"/>
              </w:rPr>
              <w:t>20/10/2017</w:t>
            </w:r>
          </w:p>
        </w:tc>
        <w:tc>
          <w:tcPr>
            <w:tcW w:w="2662" w:type="dxa"/>
          </w:tcPr>
          <w:p w14:paraId="484FCF2D" w14:textId="77777777" w:rsidR="00E048A3" w:rsidRDefault="00E048A3" w:rsidP="002A09C9">
            <w:pPr>
              <w:pStyle w:val="infoblue0"/>
              <w:ind w:left="0"/>
              <w:rPr>
                <w:b/>
                <w:i w:val="0"/>
                <w:color w:val="000000" w:themeColor="text1"/>
              </w:rPr>
            </w:pPr>
            <w:r>
              <w:rPr>
                <w:b/>
                <w:i w:val="0"/>
                <w:color w:val="000000" w:themeColor="text1"/>
              </w:rPr>
              <w:t>20/10/2017</w:t>
            </w:r>
          </w:p>
        </w:tc>
      </w:tr>
      <w:tr w:rsidR="00E048A3" w14:paraId="1F1D64FE" w14:textId="77777777" w:rsidTr="002A09C9">
        <w:tc>
          <w:tcPr>
            <w:tcW w:w="3514" w:type="dxa"/>
          </w:tcPr>
          <w:p w14:paraId="7DBD3C6A" w14:textId="77777777" w:rsidR="00E048A3" w:rsidRDefault="00E048A3" w:rsidP="002A09C9">
            <w:pPr>
              <w:pStyle w:val="infoblue0"/>
              <w:ind w:left="0"/>
              <w:rPr>
                <w:b/>
                <w:i w:val="0"/>
                <w:color w:val="000000" w:themeColor="text1"/>
              </w:rPr>
            </w:pPr>
            <w:r>
              <w:rPr>
                <w:b/>
                <w:i w:val="0"/>
                <w:color w:val="000000" w:themeColor="text1"/>
              </w:rPr>
              <w:t>ELABORATION</w:t>
            </w:r>
          </w:p>
        </w:tc>
        <w:tc>
          <w:tcPr>
            <w:tcW w:w="2662" w:type="dxa"/>
          </w:tcPr>
          <w:p w14:paraId="5FC3B8C0" w14:textId="77777777" w:rsidR="00E048A3" w:rsidRDefault="00E048A3" w:rsidP="002A09C9">
            <w:pPr>
              <w:pStyle w:val="infoblue0"/>
              <w:ind w:left="0"/>
              <w:rPr>
                <w:b/>
                <w:i w:val="0"/>
                <w:color w:val="000000" w:themeColor="text1"/>
              </w:rPr>
            </w:pPr>
            <w:r>
              <w:rPr>
                <w:b/>
                <w:i w:val="0"/>
                <w:color w:val="000000" w:themeColor="text1"/>
              </w:rPr>
              <w:t>23/10/2017</w:t>
            </w:r>
          </w:p>
        </w:tc>
        <w:tc>
          <w:tcPr>
            <w:tcW w:w="2662" w:type="dxa"/>
          </w:tcPr>
          <w:p w14:paraId="72937C88" w14:textId="77777777" w:rsidR="00E048A3" w:rsidRDefault="00E048A3" w:rsidP="002A09C9">
            <w:pPr>
              <w:pStyle w:val="infoblue0"/>
              <w:ind w:left="0"/>
              <w:rPr>
                <w:b/>
                <w:i w:val="0"/>
                <w:color w:val="000000" w:themeColor="text1"/>
              </w:rPr>
            </w:pPr>
            <w:r>
              <w:rPr>
                <w:b/>
                <w:i w:val="0"/>
                <w:color w:val="000000" w:themeColor="text1"/>
              </w:rPr>
              <w:t>10/11/2017</w:t>
            </w:r>
          </w:p>
        </w:tc>
      </w:tr>
      <w:tr w:rsidR="00E048A3" w14:paraId="05B3CFA0" w14:textId="77777777" w:rsidTr="002A09C9">
        <w:tc>
          <w:tcPr>
            <w:tcW w:w="3514" w:type="dxa"/>
          </w:tcPr>
          <w:p w14:paraId="45B83A37" w14:textId="67C7F28C" w:rsidR="00E048A3" w:rsidRPr="008B5D37" w:rsidRDefault="00E048A3" w:rsidP="002A09C9">
            <w:pPr>
              <w:pStyle w:val="infoblue0"/>
              <w:ind w:left="0"/>
              <w:rPr>
                <w:i w:val="0"/>
                <w:color w:val="000000" w:themeColor="text1"/>
              </w:rPr>
            </w:pPr>
            <w:r w:rsidRPr="008B5D37">
              <w:rPr>
                <w:i w:val="0"/>
                <w:color w:val="000000" w:themeColor="text1"/>
              </w:rPr>
              <w:t>Business Analysts analyze functi</w:t>
            </w:r>
            <w:r w:rsidR="005D5C2B">
              <w:rPr>
                <w:i w:val="0"/>
                <w:color w:val="000000" w:themeColor="text1"/>
              </w:rPr>
              <w:t>onality and create Detailed Use-c</w:t>
            </w:r>
            <w:r w:rsidRPr="008B5D37">
              <w:rPr>
                <w:i w:val="0"/>
                <w:color w:val="000000" w:themeColor="text1"/>
              </w:rPr>
              <w:t>ase Model document</w:t>
            </w:r>
          </w:p>
        </w:tc>
        <w:tc>
          <w:tcPr>
            <w:tcW w:w="2662" w:type="dxa"/>
          </w:tcPr>
          <w:p w14:paraId="479E36EF" w14:textId="77777777" w:rsidR="00E048A3" w:rsidRPr="008B5D37" w:rsidRDefault="00E048A3" w:rsidP="002A09C9">
            <w:pPr>
              <w:pStyle w:val="infoblue0"/>
              <w:ind w:left="0"/>
              <w:rPr>
                <w:i w:val="0"/>
                <w:color w:val="000000" w:themeColor="text1"/>
              </w:rPr>
            </w:pPr>
            <w:r w:rsidRPr="008B5D37">
              <w:rPr>
                <w:i w:val="0"/>
                <w:color w:val="000000" w:themeColor="text1"/>
              </w:rPr>
              <w:t>23/10/2017</w:t>
            </w:r>
          </w:p>
        </w:tc>
        <w:tc>
          <w:tcPr>
            <w:tcW w:w="2662" w:type="dxa"/>
          </w:tcPr>
          <w:p w14:paraId="1BAE3855" w14:textId="77777777" w:rsidR="00E048A3" w:rsidRPr="008B5D37" w:rsidRDefault="00E048A3" w:rsidP="002A09C9">
            <w:pPr>
              <w:pStyle w:val="infoblue0"/>
              <w:ind w:left="0"/>
              <w:rPr>
                <w:i w:val="0"/>
                <w:color w:val="000000" w:themeColor="text1"/>
              </w:rPr>
            </w:pPr>
            <w:r w:rsidRPr="008B5D37">
              <w:rPr>
                <w:i w:val="0"/>
                <w:color w:val="000000" w:themeColor="text1"/>
              </w:rPr>
              <w:t>26/10/2017</w:t>
            </w:r>
          </w:p>
        </w:tc>
      </w:tr>
      <w:tr w:rsidR="00E048A3" w14:paraId="618918C8" w14:textId="77777777" w:rsidTr="002A09C9">
        <w:tc>
          <w:tcPr>
            <w:tcW w:w="3514" w:type="dxa"/>
          </w:tcPr>
          <w:p w14:paraId="5E30F02F" w14:textId="65E513BF" w:rsidR="00E048A3" w:rsidRPr="008B5D37" w:rsidRDefault="005D5C2B" w:rsidP="002A09C9">
            <w:pPr>
              <w:pStyle w:val="infoblue0"/>
              <w:ind w:left="0"/>
              <w:rPr>
                <w:i w:val="0"/>
                <w:color w:val="000000" w:themeColor="text1"/>
              </w:rPr>
            </w:pPr>
            <w:r>
              <w:rPr>
                <w:i w:val="0"/>
                <w:color w:val="000000" w:themeColor="text1"/>
              </w:rPr>
              <w:t>Detailed Use-c</w:t>
            </w:r>
            <w:r w:rsidR="00E048A3" w:rsidRPr="008B5D37">
              <w:rPr>
                <w:i w:val="0"/>
                <w:color w:val="000000" w:themeColor="text1"/>
              </w:rPr>
              <w:t>ase Model reviewed and approved</w:t>
            </w:r>
          </w:p>
        </w:tc>
        <w:tc>
          <w:tcPr>
            <w:tcW w:w="2662" w:type="dxa"/>
          </w:tcPr>
          <w:p w14:paraId="167B2AB8" w14:textId="77777777" w:rsidR="00E048A3" w:rsidRPr="008B5D37" w:rsidRDefault="00E048A3" w:rsidP="002A09C9">
            <w:pPr>
              <w:pStyle w:val="infoblue0"/>
              <w:ind w:left="0"/>
              <w:rPr>
                <w:i w:val="0"/>
                <w:color w:val="000000" w:themeColor="text1"/>
              </w:rPr>
            </w:pPr>
            <w:r w:rsidRPr="008B5D37">
              <w:rPr>
                <w:i w:val="0"/>
                <w:color w:val="000000" w:themeColor="text1"/>
              </w:rPr>
              <w:t>27/10/2017</w:t>
            </w:r>
          </w:p>
        </w:tc>
        <w:tc>
          <w:tcPr>
            <w:tcW w:w="2662" w:type="dxa"/>
          </w:tcPr>
          <w:p w14:paraId="0E22A10D" w14:textId="77777777" w:rsidR="00E048A3" w:rsidRPr="008B5D37" w:rsidRDefault="00E048A3" w:rsidP="002A09C9">
            <w:pPr>
              <w:pStyle w:val="infoblue0"/>
              <w:ind w:left="0"/>
              <w:rPr>
                <w:i w:val="0"/>
                <w:color w:val="000000" w:themeColor="text1"/>
              </w:rPr>
            </w:pPr>
            <w:r w:rsidRPr="008B5D37">
              <w:rPr>
                <w:i w:val="0"/>
                <w:color w:val="000000" w:themeColor="text1"/>
              </w:rPr>
              <w:t>28/10/2017</w:t>
            </w:r>
          </w:p>
        </w:tc>
      </w:tr>
      <w:tr w:rsidR="00E048A3" w14:paraId="1CFEA00C" w14:textId="77777777" w:rsidTr="002A09C9">
        <w:tc>
          <w:tcPr>
            <w:tcW w:w="3514" w:type="dxa"/>
          </w:tcPr>
          <w:p w14:paraId="63889F2C" w14:textId="77777777" w:rsidR="00E048A3" w:rsidRPr="008B5D37" w:rsidRDefault="00E048A3" w:rsidP="002A09C9">
            <w:pPr>
              <w:pStyle w:val="infoblue0"/>
              <w:ind w:left="0"/>
              <w:rPr>
                <w:i w:val="0"/>
                <w:color w:val="000000" w:themeColor="text1"/>
              </w:rPr>
            </w:pPr>
            <w:r w:rsidRPr="008B5D37">
              <w:rPr>
                <w:i w:val="0"/>
                <w:color w:val="000000" w:themeColor="text1"/>
              </w:rPr>
              <w:t>Architecture Designers analyze components and create Detailed Architecture Design document</w:t>
            </w:r>
          </w:p>
        </w:tc>
        <w:tc>
          <w:tcPr>
            <w:tcW w:w="2662" w:type="dxa"/>
          </w:tcPr>
          <w:p w14:paraId="0B4F581E" w14:textId="77777777" w:rsidR="00E048A3" w:rsidRPr="008B5D37" w:rsidRDefault="00E048A3" w:rsidP="002A09C9">
            <w:pPr>
              <w:pStyle w:val="infoblue0"/>
              <w:ind w:left="0"/>
              <w:rPr>
                <w:i w:val="0"/>
                <w:color w:val="000000" w:themeColor="text1"/>
              </w:rPr>
            </w:pPr>
            <w:r w:rsidRPr="008B5D37">
              <w:rPr>
                <w:i w:val="0"/>
                <w:color w:val="000000" w:themeColor="text1"/>
              </w:rPr>
              <w:t>29/10/2017</w:t>
            </w:r>
          </w:p>
        </w:tc>
        <w:tc>
          <w:tcPr>
            <w:tcW w:w="2662" w:type="dxa"/>
          </w:tcPr>
          <w:p w14:paraId="7DF43769" w14:textId="77777777" w:rsidR="00E048A3" w:rsidRPr="008B5D37" w:rsidRDefault="00E048A3" w:rsidP="002A09C9">
            <w:pPr>
              <w:pStyle w:val="infoblue0"/>
              <w:ind w:left="0"/>
              <w:rPr>
                <w:i w:val="0"/>
                <w:color w:val="000000" w:themeColor="text1"/>
              </w:rPr>
            </w:pPr>
            <w:r w:rsidRPr="008B5D37">
              <w:rPr>
                <w:i w:val="0"/>
                <w:color w:val="000000" w:themeColor="text1"/>
              </w:rPr>
              <w:t>1/11/2017</w:t>
            </w:r>
          </w:p>
        </w:tc>
      </w:tr>
      <w:tr w:rsidR="00E048A3" w14:paraId="2A4CE958" w14:textId="77777777" w:rsidTr="002A09C9">
        <w:tc>
          <w:tcPr>
            <w:tcW w:w="3514" w:type="dxa"/>
          </w:tcPr>
          <w:p w14:paraId="6F4EAB39" w14:textId="77777777" w:rsidR="00E048A3" w:rsidRPr="008B5D37" w:rsidRDefault="00E048A3" w:rsidP="002A09C9">
            <w:pPr>
              <w:pStyle w:val="infoblue0"/>
              <w:ind w:left="0"/>
              <w:rPr>
                <w:i w:val="0"/>
                <w:color w:val="000000" w:themeColor="text1"/>
              </w:rPr>
            </w:pPr>
            <w:r w:rsidRPr="008B5D37">
              <w:rPr>
                <w:i w:val="0"/>
                <w:color w:val="000000" w:themeColor="text1"/>
              </w:rPr>
              <w:t>Detailed Architecture Design document reviewed and approved</w:t>
            </w:r>
          </w:p>
        </w:tc>
        <w:tc>
          <w:tcPr>
            <w:tcW w:w="2662" w:type="dxa"/>
          </w:tcPr>
          <w:p w14:paraId="380B92C2" w14:textId="77777777" w:rsidR="00E048A3" w:rsidRPr="008B5D37" w:rsidRDefault="00E048A3" w:rsidP="002A09C9">
            <w:pPr>
              <w:pStyle w:val="infoblue0"/>
              <w:ind w:left="0"/>
              <w:rPr>
                <w:i w:val="0"/>
                <w:color w:val="000000" w:themeColor="text1"/>
              </w:rPr>
            </w:pPr>
            <w:r w:rsidRPr="008B5D37">
              <w:rPr>
                <w:i w:val="0"/>
                <w:color w:val="000000" w:themeColor="text1"/>
              </w:rPr>
              <w:t>2/11/2017</w:t>
            </w:r>
          </w:p>
        </w:tc>
        <w:tc>
          <w:tcPr>
            <w:tcW w:w="2662" w:type="dxa"/>
          </w:tcPr>
          <w:p w14:paraId="2F09E96E" w14:textId="77777777" w:rsidR="00E048A3" w:rsidRPr="008B5D37" w:rsidRDefault="00E048A3" w:rsidP="002A09C9">
            <w:pPr>
              <w:pStyle w:val="infoblue0"/>
              <w:ind w:left="0"/>
              <w:rPr>
                <w:i w:val="0"/>
                <w:color w:val="000000" w:themeColor="text1"/>
              </w:rPr>
            </w:pPr>
            <w:r w:rsidRPr="008B5D37">
              <w:rPr>
                <w:i w:val="0"/>
                <w:color w:val="000000" w:themeColor="text1"/>
              </w:rPr>
              <w:t>3/11/2017</w:t>
            </w:r>
          </w:p>
        </w:tc>
      </w:tr>
      <w:tr w:rsidR="00E048A3" w14:paraId="11D18617" w14:textId="77777777" w:rsidTr="002A09C9">
        <w:tc>
          <w:tcPr>
            <w:tcW w:w="3514" w:type="dxa"/>
          </w:tcPr>
          <w:p w14:paraId="63A09A47" w14:textId="77777777" w:rsidR="00E048A3" w:rsidRPr="008B5D37" w:rsidRDefault="00E048A3" w:rsidP="002A09C9">
            <w:pPr>
              <w:pStyle w:val="infoblue0"/>
              <w:ind w:left="0"/>
              <w:rPr>
                <w:i w:val="0"/>
                <w:color w:val="000000" w:themeColor="text1"/>
              </w:rPr>
            </w:pPr>
            <w:r w:rsidRPr="008B5D37">
              <w:rPr>
                <w:i w:val="0"/>
                <w:color w:val="000000" w:themeColor="text1"/>
              </w:rPr>
              <w:t>UI Designers sketch out ideas and create UI prototypes</w:t>
            </w:r>
          </w:p>
        </w:tc>
        <w:tc>
          <w:tcPr>
            <w:tcW w:w="2662" w:type="dxa"/>
          </w:tcPr>
          <w:p w14:paraId="234B704F" w14:textId="77777777" w:rsidR="00E048A3" w:rsidRPr="008B5D37" w:rsidRDefault="00E048A3" w:rsidP="002A09C9">
            <w:pPr>
              <w:pStyle w:val="infoblue0"/>
              <w:ind w:left="0"/>
              <w:rPr>
                <w:i w:val="0"/>
                <w:color w:val="000000" w:themeColor="text1"/>
              </w:rPr>
            </w:pPr>
            <w:r w:rsidRPr="008B5D37">
              <w:rPr>
                <w:i w:val="0"/>
                <w:color w:val="000000" w:themeColor="text1"/>
              </w:rPr>
              <w:t>29/10/2017</w:t>
            </w:r>
          </w:p>
        </w:tc>
        <w:tc>
          <w:tcPr>
            <w:tcW w:w="2662" w:type="dxa"/>
          </w:tcPr>
          <w:p w14:paraId="20204A5D" w14:textId="77777777" w:rsidR="00E048A3" w:rsidRPr="008B5D37" w:rsidRDefault="00E048A3" w:rsidP="002A09C9">
            <w:pPr>
              <w:pStyle w:val="infoblue0"/>
              <w:ind w:left="0"/>
              <w:rPr>
                <w:i w:val="0"/>
                <w:color w:val="000000" w:themeColor="text1"/>
              </w:rPr>
            </w:pPr>
            <w:r w:rsidRPr="008B5D37">
              <w:rPr>
                <w:i w:val="0"/>
                <w:color w:val="000000" w:themeColor="text1"/>
              </w:rPr>
              <w:t>3/11/2017</w:t>
            </w:r>
          </w:p>
        </w:tc>
      </w:tr>
      <w:tr w:rsidR="00E048A3" w14:paraId="53C95088" w14:textId="77777777" w:rsidTr="002A09C9">
        <w:tc>
          <w:tcPr>
            <w:tcW w:w="3514" w:type="dxa"/>
          </w:tcPr>
          <w:p w14:paraId="2E11CB97" w14:textId="77777777" w:rsidR="00E048A3" w:rsidRPr="008B5D37" w:rsidRDefault="00E048A3" w:rsidP="002A09C9">
            <w:pPr>
              <w:pStyle w:val="infoblue0"/>
              <w:ind w:left="0"/>
              <w:rPr>
                <w:i w:val="0"/>
                <w:color w:val="000000" w:themeColor="text1"/>
              </w:rPr>
            </w:pPr>
            <w:r w:rsidRPr="008B5D37">
              <w:rPr>
                <w:i w:val="0"/>
                <w:color w:val="000000" w:themeColor="text1"/>
              </w:rPr>
              <w:t>UI prototypes reviewed and approved</w:t>
            </w:r>
          </w:p>
        </w:tc>
        <w:tc>
          <w:tcPr>
            <w:tcW w:w="2662" w:type="dxa"/>
          </w:tcPr>
          <w:p w14:paraId="7BBC3246" w14:textId="77777777" w:rsidR="00E048A3" w:rsidRPr="008B5D37" w:rsidRDefault="00E048A3" w:rsidP="002A09C9">
            <w:pPr>
              <w:pStyle w:val="infoblue0"/>
              <w:ind w:left="0"/>
              <w:rPr>
                <w:i w:val="0"/>
                <w:color w:val="000000" w:themeColor="text1"/>
              </w:rPr>
            </w:pPr>
            <w:r w:rsidRPr="008B5D37">
              <w:rPr>
                <w:i w:val="0"/>
                <w:color w:val="000000" w:themeColor="text1"/>
              </w:rPr>
              <w:t>4/11/2017</w:t>
            </w:r>
          </w:p>
        </w:tc>
        <w:tc>
          <w:tcPr>
            <w:tcW w:w="2662" w:type="dxa"/>
          </w:tcPr>
          <w:p w14:paraId="7DE1A023" w14:textId="77777777" w:rsidR="00E048A3" w:rsidRPr="008B5D37" w:rsidRDefault="00E048A3" w:rsidP="002A09C9">
            <w:pPr>
              <w:pStyle w:val="infoblue0"/>
              <w:ind w:left="0"/>
              <w:rPr>
                <w:i w:val="0"/>
                <w:color w:val="000000" w:themeColor="text1"/>
              </w:rPr>
            </w:pPr>
            <w:r w:rsidRPr="008B5D37">
              <w:rPr>
                <w:i w:val="0"/>
                <w:color w:val="000000" w:themeColor="text1"/>
              </w:rPr>
              <w:t>5/11/2017</w:t>
            </w:r>
          </w:p>
        </w:tc>
      </w:tr>
      <w:tr w:rsidR="00E048A3" w14:paraId="727BE2B9" w14:textId="77777777" w:rsidTr="002A09C9">
        <w:tc>
          <w:tcPr>
            <w:tcW w:w="3514" w:type="dxa"/>
          </w:tcPr>
          <w:p w14:paraId="6D2347F2" w14:textId="77777777" w:rsidR="00E048A3" w:rsidRPr="008B5D37" w:rsidRDefault="00E048A3" w:rsidP="002A09C9">
            <w:pPr>
              <w:pStyle w:val="infoblue0"/>
              <w:ind w:left="0"/>
              <w:rPr>
                <w:i w:val="0"/>
                <w:color w:val="000000" w:themeColor="text1"/>
              </w:rPr>
            </w:pPr>
            <w:r w:rsidRPr="008B5D37">
              <w:rPr>
                <w:i w:val="0"/>
                <w:color w:val="000000" w:themeColor="text1"/>
              </w:rPr>
              <w:t>Re-estimation procedure for subsequent Phases based on existing documents</w:t>
            </w:r>
          </w:p>
        </w:tc>
        <w:tc>
          <w:tcPr>
            <w:tcW w:w="2662" w:type="dxa"/>
          </w:tcPr>
          <w:p w14:paraId="7D8C073F" w14:textId="77777777" w:rsidR="00E048A3" w:rsidRPr="008B5D37" w:rsidRDefault="00E048A3" w:rsidP="002A09C9">
            <w:pPr>
              <w:pStyle w:val="infoblue0"/>
              <w:ind w:left="0"/>
              <w:rPr>
                <w:i w:val="0"/>
                <w:color w:val="000000" w:themeColor="text1"/>
              </w:rPr>
            </w:pPr>
            <w:r w:rsidRPr="008B5D37">
              <w:rPr>
                <w:i w:val="0"/>
                <w:color w:val="000000" w:themeColor="text1"/>
              </w:rPr>
              <w:t>6/11/2017</w:t>
            </w:r>
          </w:p>
        </w:tc>
        <w:tc>
          <w:tcPr>
            <w:tcW w:w="2662" w:type="dxa"/>
          </w:tcPr>
          <w:p w14:paraId="7FFEF14C" w14:textId="77777777" w:rsidR="00E048A3" w:rsidRPr="008B5D37" w:rsidRDefault="00E048A3" w:rsidP="002A09C9">
            <w:pPr>
              <w:pStyle w:val="infoblue0"/>
              <w:ind w:left="0"/>
              <w:rPr>
                <w:i w:val="0"/>
                <w:color w:val="000000" w:themeColor="text1"/>
              </w:rPr>
            </w:pPr>
            <w:r w:rsidRPr="008B5D37">
              <w:rPr>
                <w:i w:val="0"/>
                <w:color w:val="000000" w:themeColor="text1"/>
              </w:rPr>
              <w:t>9/11/2017</w:t>
            </w:r>
          </w:p>
        </w:tc>
      </w:tr>
      <w:tr w:rsidR="00E048A3" w14:paraId="0ADC2963" w14:textId="77777777" w:rsidTr="002A09C9">
        <w:tc>
          <w:tcPr>
            <w:tcW w:w="3514" w:type="dxa"/>
          </w:tcPr>
          <w:p w14:paraId="15B5C5A0" w14:textId="77777777" w:rsidR="00E048A3" w:rsidRPr="00706190" w:rsidRDefault="00E048A3" w:rsidP="002A09C9">
            <w:pPr>
              <w:pStyle w:val="infoblue0"/>
              <w:ind w:left="0"/>
              <w:rPr>
                <w:i w:val="0"/>
                <w:color w:val="000000" w:themeColor="text1"/>
              </w:rPr>
            </w:pPr>
            <w:r w:rsidRPr="00706190">
              <w:rPr>
                <w:i w:val="0"/>
                <w:color w:val="000000" w:themeColor="text1"/>
              </w:rPr>
              <w:t>Elaboration deliverables</w:t>
            </w:r>
          </w:p>
        </w:tc>
        <w:tc>
          <w:tcPr>
            <w:tcW w:w="2662" w:type="dxa"/>
          </w:tcPr>
          <w:p w14:paraId="796B4CAF" w14:textId="77777777" w:rsidR="00E048A3" w:rsidRPr="00706190" w:rsidRDefault="00E048A3" w:rsidP="002A09C9">
            <w:pPr>
              <w:pStyle w:val="infoblue0"/>
              <w:ind w:left="0"/>
              <w:rPr>
                <w:i w:val="0"/>
                <w:color w:val="000000" w:themeColor="text1"/>
              </w:rPr>
            </w:pPr>
            <w:r w:rsidRPr="00706190">
              <w:rPr>
                <w:i w:val="0"/>
                <w:color w:val="000000" w:themeColor="text1"/>
              </w:rPr>
              <w:t>10/11/2017</w:t>
            </w:r>
          </w:p>
        </w:tc>
        <w:tc>
          <w:tcPr>
            <w:tcW w:w="2662" w:type="dxa"/>
          </w:tcPr>
          <w:p w14:paraId="2469D34E" w14:textId="77777777" w:rsidR="00E048A3" w:rsidRPr="00706190" w:rsidRDefault="00E048A3" w:rsidP="002A09C9">
            <w:pPr>
              <w:pStyle w:val="infoblue0"/>
              <w:ind w:left="0"/>
              <w:rPr>
                <w:i w:val="0"/>
                <w:color w:val="000000" w:themeColor="text1"/>
              </w:rPr>
            </w:pPr>
            <w:r w:rsidRPr="00706190">
              <w:rPr>
                <w:i w:val="0"/>
                <w:color w:val="000000" w:themeColor="text1"/>
              </w:rPr>
              <w:t>10/11/2017</w:t>
            </w:r>
          </w:p>
        </w:tc>
      </w:tr>
      <w:tr w:rsidR="00E048A3" w14:paraId="58AA110F" w14:textId="77777777" w:rsidTr="002A09C9">
        <w:tc>
          <w:tcPr>
            <w:tcW w:w="3514" w:type="dxa"/>
          </w:tcPr>
          <w:p w14:paraId="3B2C6A78" w14:textId="77777777" w:rsidR="00E048A3" w:rsidRDefault="00E048A3" w:rsidP="002A09C9">
            <w:pPr>
              <w:pStyle w:val="infoblue0"/>
              <w:ind w:left="0"/>
              <w:rPr>
                <w:b/>
                <w:i w:val="0"/>
                <w:color w:val="000000" w:themeColor="text1"/>
              </w:rPr>
            </w:pPr>
            <w:r>
              <w:rPr>
                <w:b/>
                <w:i w:val="0"/>
                <w:color w:val="000000" w:themeColor="text1"/>
              </w:rPr>
              <w:t>ELABORATION complete</w:t>
            </w:r>
          </w:p>
        </w:tc>
        <w:tc>
          <w:tcPr>
            <w:tcW w:w="2662" w:type="dxa"/>
          </w:tcPr>
          <w:p w14:paraId="31FD5D94" w14:textId="77777777" w:rsidR="00E048A3" w:rsidRDefault="00E048A3" w:rsidP="002A09C9">
            <w:pPr>
              <w:pStyle w:val="infoblue0"/>
              <w:ind w:left="0"/>
              <w:rPr>
                <w:b/>
                <w:i w:val="0"/>
                <w:color w:val="000000" w:themeColor="text1"/>
              </w:rPr>
            </w:pPr>
            <w:r>
              <w:rPr>
                <w:b/>
                <w:i w:val="0"/>
                <w:color w:val="000000" w:themeColor="text1"/>
              </w:rPr>
              <w:t>10/11/2017</w:t>
            </w:r>
          </w:p>
        </w:tc>
        <w:tc>
          <w:tcPr>
            <w:tcW w:w="2662" w:type="dxa"/>
          </w:tcPr>
          <w:p w14:paraId="5FFBC464" w14:textId="77777777" w:rsidR="00E048A3" w:rsidRDefault="00E048A3" w:rsidP="002A09C9">
            <w:pPr>
              <w:pStyle w:val="infoblue0"/>
              <w:ind w:left="0"/>
              <w:rPr>
                <w:b/>
                <w:i w:val="0"/>
                <w:color w:val="000000" w:themeColor="text1"/>
              </w:rPr>
            </w:pPr>
            <w:r>
              <w:rPr>
                <w:b/>
                <w:i w:val="0"/>
                <w:color w:val="000000" w:themeColor="text1"/>
              </w:rPr>
              <w:t>10/11/2017</w:t>
            </w:r>
          </w:p>
        </w:tc>
      </w:tr>
    </w:tbl>
    <w:p w14:paraId="35C70FB5" w14:textId="77777777" w:rsidR="00E048A3" w:rsidRPr="00E048A3" w:rsidRDefault="00E048A3" w:rsidP="00E048A3"/>
    <w:p w14:paraId="532F4F11" w14:textId="77777777" w:rsidR="007C47A5" w:rsidRDefault="007C47A5">
      <w:pPr>
        <w:pStyle w:val="Heading2"/>
      </w:pPr>
      <w:bookmarkStart w:id="46" w:name="_Toc447095892"/>
      <w:bookmarkStart w:id="47" w:name="_Toc512930361"/>
      <w:bookmarkStart w:id="48" w:name="_Toc447095893"/>
      <w:bookmarkStart w:id="49" w:name="_Toc512930362"/>
      <w:bookmarkStart w:id="50" w:name="_Toc430447687"/>
      <w:bookmarkStart w:id="51" w:name="_Toc447095894"/>
      <w:bookmarkStart w:id="52" w:name="_Toc512930363"/>
      <w:bookmarkStart w:id="53" w:name="_Toc430447688"/>
      <w:bookmarkStart w:id="54" w:name="_Toc430447689"/>
      <w:bookmarkStart w:id="55" w:name="_Toc447095895"/>
      <w:bookmarkStart w:id="56" w:name="_Toc512930364"/>
      <w:bookmarkStart w:id="57" w:name="_Toc430447690"/>
      <w:bookmarkStart w:id="58" w:name="_Toc447095896"/>
      <w:bookmarkStart w:id="59" w:name="_Toc512930365"/>
      <w:bookmarkStart w:id="60" w:name="_Toc447095897"/>
      <w:bookmarkStart w:id="61" w:name="_Toc512930366"/>
      <w:bookmarkStart w:id="62" w:name="_Toc430447691"/>
      <w:bookmarkStart w:id="63" w:name="_Toc447095898"/>
      <w:bookmarkStart w:id="64" w:name="_Toc512930367"/>
      <w:bookmarkStart w:id="65" w:name="_Toc447095908"/>
      <w:bookmarkStart w:id="66" w:name="_Toc512930368"/>
      <w:bookmarkStart w:id="67" w:name="_Toc513004379"/>
      <w:bookmarkStart w:id="68" w:name="_Toc307271030"/>
      <w:bookmarkStart w:id="69" w:name="_Toc413446320"/>
      <w:bookmarkEnd w:id="1"/>
      <w:bookmarkEnd w:id="5"/>
      <w:bookmarkEnd w:id="6"/>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t>Project Monitoring and Control</w:t>
      </w:r>
      <w:bookmarkEnd w:id="67"/>
      <w:bookmarkEnd w:id="68"/>
      <w:bookmarkEnd w:id="69"/>
    </w:p>
    <w:p w14:paraId="58F91411" w14:textId="58864B14" w:rsidR="007C47A5" w:rsidRDefault="007C47A5" w:rsidP="00F761F6">
      <w:pPr>
        <w:pStyle w:val="Heading3"/>
      </w:pPr>
      <w:bookmarkStart w:id="70" w:name="_Toc447095913"/>
      <w:bookmarkStart w:id="71" w:name="_Toc307271032"/>
      <w:bookmarkStart w:id="72" w:name="_Toc413446321"/>
      <w:r w:rsidRPr="00F761F6">
        <w:t>Reporting</w:t>
      </w:r>
      <w:bookmarkEnd w:id="70"/>
      <w:bookmarkEnd w:id="71"/>
      <w:bookmarkEnd w:id="72"/>
    </w:p>
    <w:p w14:paraId="4D19C4EC" w14:textId="77777777" w:rsidR="008B34C1" w:rsidRDefault="008B34C1" w:rsidP="008B34C1">
      <w:pPr>
        <w:pStyle w:val="ListParagraph"/>
        <w:numPr>
          <w:ilvl w:val="0"/>
          <w:numId w:val="12"/>
        </w:numPr>
      </w:pPr>
      <w:r>
        <w:t>Discuss on Friday weekly with Teaching Assistant.</w:t>
      </w:r>
    </w:p>
    <w:p w14:paraId="70A460B5" w14:textId="77777777" w:rsidR="008B34C1" w:rsidRDefault="008B34C1" w:rsidP="008B34C1">
      <w:pPr>
        <w:pStyle w:val="ListParagraph"/>
        <w:numPr>
          <w:ilvl w:val="0"/>
          <w:numId w:val="12"/>
        </w:numPr>
      </w:pPr>
      <w:r>
        <w:t>Write a documentary report weekly.</w:t>
      </w:r>
    </w:p>
    <w:p w14:paraId="6D1EEAD3" w14:textId="77777777" w:rsidR="008B34C1" w:rsidRPr="00273571" w:rsidRDefault="008B34C1" w:rsidP="008B34C1">
      <w:pPr>
        <w:pStyle w:val="ListParagraph"/>
        <w:numPr>
          <w:ilvl w:val="0"/>
          <w:numId w:val="12"/>
        </w:numPr>
      </w:pPr>
      <w:r>
        <w:t xml:space="preserve">Organize </w:t>
      </w:r>
      <w:r w:rsidRPr="00C60D6F">
        <w:t xml:space="preserve">a meeting on </w:t>
      </w:r>
      <w:r>
        <w:t>T</w:t>
      </w:r>
      <w:r w:rsidRPr="00C60D6F">
        <w:t>hursday weekly</w:t>
      </w:r>
      <w:r>
        <w:t>.</w:t>
      </w:r>
    </w:p>
    <w:p w14:paraId="32FB2F69" w14:textId="56239038" w:rsidR="00AD3B4E" w:rsidRDefault="00AD3B4E" w:rsidP="00AD3B4E"/>
    <w:p w14:paraId="2D60A004" w14:textId="6EE793F7" w:rsidR="008B34C1" w:rsidRDefault="008B34C1" w:rsidP="00AD3B4E"/>
    <w:p w14:paraId="452454C1" w14:textId="77777777" w:rsidR="008B34C1" w:rsidRPr="00027275" w:rsidRDefault="008B34C1" w:rsidP="00AD3B4E"/>
    <w:p w14:paraId="04B1CDE3" w14:textId="6A64B638" w:rsidR="007C47A5" w:rsidRDefault="007C47A5" w:rsidP="00F761F6">
      <w:pPr>
        <w:pStyle w:val="Heading3"/>
      </w:pPr>
      <w:bookmarkStart w:id="73" w:name="_Toc307271033"/>
      <w:bookmarkStart w:id="74" w:name="_Toc413446322"/>
      <w:bookmarkStart w:id="75" w:name="_Toc447095915"/>
      <w:r w:rsidRPr="00F761F6">
        <w:t>Risk Management</w:t>
      </w:r>
      <w:bookmarkEnd w:id="73"/>
      <w:bookmarkEnd w:id="74"/>
      <w:r w:rsidRPr="00F761F6">
        <w:t xml:space="preserve"> </w:t>
      </w:r>
      <w:bookmarkEnd w:id="75"/>
    </w:p>
    <w:p w14:paraId="34AF6447" w14:textId="77777777" w:rsidR="00AD3B4E" w:rsidRPr="00AD3B4E" w:rsidRDefault="00AD3B4E" w:rsidP="00AD3B4E"/>
    <w:tbl>
      <w:tblPr>
        <w:tblStyle w:val="TableGrid"/>
        <w:tblW w:w="10456" w:type="dxa"/>
        <w:tblInd w:w="-252" w:type="dxa"/>
        <w:tblLayout w:type="fixed"/>
        <w:tblLook w:val="04A0" w:firstRow="1" w:lastRow="0" w:firstColumn="1" w:lastColumn="0" w:noHBand="0" w:noVBand="1"/>
      </w:tblPr>
      <w:tblGrid>
        <w:gridCol w:w="630"/>
        <w:gridCol w:w="1519"/>
        <w:gridCol w:w="1271"/>
        <w:gridCol w:w="990"/>
        <w:gridCol w:w="1170"/>
        <w:gridCol w:w="4876"/>
      </w:tblGrid>
      <w:tr w:rsidR="00AD3B4E" w:rsidRPr="00AD3B4E" w14:paraId="1D1218DD" w14:textId="77777777" w:rsidTr="007E6BA7">
        <w:tc>
          <w:tcPr>
            <w:tcW w:w="630" w:type="dxa"/>
          </w:tcPr>
          <w:p w14:paraId="51D6C4A4" w14:textId="77777777" w:rsidR="00AD3B4E" w:rsidRPr="00AD3B4E" w:rsidRDefault="00AD3B4E" w:rsidP="002A09C9">
            <w:pPr>
              <w:pStyle w:val="infoblue0"/>
              <w:ind w:left="0"/>
              <w:rPr>
                <w:b/>
                <w:i w:val="0"/>
              </w:rPr>
            </w:pPr>
            <w:r w:rsidRPr="00AD3B4E">
              <w:rPr>
                <w:b/>
                <w:i w:val="0"/>
                <w:color w:val="auto"/>
              </w:rPr>
              <w:lastRenderedPageBreak/>
              <w:t>Risk ID</w:t>
            </w:r>
          </w:p>
        </w:tc>
        <w:tc>
          <w:tcPr>
            <w:tcW w:w="1519" w:type="dxa"/>
          </w:tcPr>
          <w:p w14:paraId="3742A730" w14:textId="77777777" w:rsidR="00AD3B4E" w:rsidRPr="00AD3B4E" w:rsidRDefault="00AD3B4E" w:rsidP="002A09C9">
            <w:pPr>
              <w:pStyle w:val="infoblue0"/>
              <w:ind w:left="0"/>
              <w:rPr>
                <w:b/>
                <w:i w:val="0"/>
                <w:color w:val="auto"/>
              </w:rPr>
            </w:pPr>
            <w:r w:rsidRPr="00AD3B4E">
              <w:rPr>
                <w:b/>
                <w:i w:val="0"/>
                <w:color w:val="auto"/>
              </w:rPr>
              <w:t>Risk Description</w:t>
            </w:r>
          </w:p>
        </w:tc>
        <w:tc>
          <w:tcPr>
            <w:tcW w:w="1271" w:type="dxa"/>
          </w:tcPr>
          <w:p w14:paraId="1314AD97" w14:textId="77777777" w:rsidR="00AD3B4E" w:rsidRPr="00AD3B4E" w:rsidRDefault="00AD3B4E" w:rsidP="002A09C9">
            <w:pPr>
              <w:pStyle w:val="infoblue0"/>
              <w:ind w:left="0"/>
              <w:rPr>
                <w:b/>
                <w:i w:val="0"/>
                <w:color w:val="auto"/>
              </w:rPr>
            </w:pPr>
            <w:r w:rsidRPr="00AD3B4E">
              <w:rPr>
                <w:b/>
                <w:i w:val="0"/>
                <w:color w:val="auto"/>
              </w:rPr>
              <w:t>Probability</w:t>
            </w:r>
          </w:p>
        </w:tc>
        <w:tc>
          <w:tcPr>
            <w:tcW w:w="990" w:type="dxa"/>
          </w:tcPr>
          <w:p w14:paraId="1B542278" w14:textId="77777777" w:rsidR="00AD3B4E" w:rsidRPr="00AD3B4E" w:rsidRDefault="00AD3B4E" w:rsidP="002A09C9">
            <w:pPr>
              <w:pStyle w:val="infoblue0"/>
              <w:ind w:left="0"/>
              <w:rPr>
                <w:b/>
                <w:i w:val="0"/>
                <w:color w:val="auto"/>
              </w:rPr>
            </w:pPr>
            <w:r w:rsidRPr="00AD3B4E">
              <w:rPr>
                <w:b/>
                <w:i w:val="0"/>
                <w:color w:val="auto"/>
              </w:rPr>
              <w:t>Impact</w:t>
            </w:r>
          </w:p>
        </w:tc>
        <w:tc>
          <w:tcPr>
            <w:tcW w:w="1170" w:type="dxa"/>
          </w:tcPr>
          <w:p w14:paraId="05BB1A4F" w14:textId="77777777" w:rsidR="00AD3B4E" w:rsidRPr="00AD3B4E" w:rsidRDefault="00AD3B4E" w:rsidP="002A09C9">
            <w:pPr>
              <w:pStyle w:val="infoblue0"/>
              <w:ind w:left="0"/>
              <w:rPr>
                <w:b/>
                <w:i w:val="0"/>
                <w:color w:val="auto"/>
              </w:rPr>
            </w:pPr>
            <w:r w:rsidRPr="00AD3B4E">
              <w:rPr>
                <w:b/>
                <w:i w:val="0"/>
                <w:color w:val="auto"/>
              </w:rPr>
              <w:t>Priority</w:t>
            </w:r>
          </w:p>
        </w:tc>
        <w:tc>
          <w:tcPr>
            <w:tcW w:w="4876" w:type="dxa"/>
          </w:tcPr>
          <w:p w14:paraId="75ECEB77" w14:textId="77777777" w:rsidR="00AD3B4E" w:rsidRPr="00AD3B4E" w:rsidRDefault="00AD3B4E" w:rsidP="002A09C9">
            <w:pPr>
              <w:pStyle w:val="infoblue0"/>
              <w:ind w:left="0"/>
              <w:rPr>
                <w:b/>
                <w:i w:val="0"/>
                <w:color w:val="auto"/>
              </w:rPr>
            </w:pPr>
            <w:r w:rsidRPr="00AD3B4E">
              <w:rPr>
                <w:b/>
                <w:i w:val="0"/>
                <w:color w:val="auto"/>
              </w:rPr>
              <w:t>Mitigation Strategy or Contingency Plan</w:t>
            </w:r>
          </w:p>
        </w:tc>
      </w:tr>
      <w:tr w:rsidR="00AD3B4E" w14:paraId="6DA8E81C" w14:textId="77777777" w:rsidTr="007E6BA7">
        <w:tc>
          <w:tcPr>
            <w:tcW w:w="630" w:type="dxa"/>
          </w:tcPr>
          <w:p w14:paraId="5A5087A9" w14:textId="77777777" w:rsidR="00AD3B4E" w:rsidRDefault="00AD3B4E" w:rsidP="002A09C9">
            <w:pPr>
              <w:pStyle w:val="infoblue0"/>
              <w:ind w:left="0"/>
              <w:rPr>
                <w:i w:val="0"/>
                <w:color w:val="auto"/>
              </w:rPr>
            </w:pPr>
            <w:r>
              <w:rPr>
                <w:i w:val="0"/>
                <w:color w:val="auto"/>
              </w:rPr>
              <w:t>1</w:t>
            </w:r>
          </w:p>
        </w:tc>
        <w:tc>
          <w:tcPr>
            <w:tcW w:w="1519" w:type="dxa"/>
          </w:tcPr>
          <w:p w14:paraId="5E715322" w14:textId="77777777" w:rsidR="00AD3B4E" w:rsidRDefault="00AD3B4E" w:rsidP="002A09C9">
            <w:pPr>
              <w:pStyle w:val="infoblue0"/>
              <w:ind w:left="0"/>
              <w:rPr>
                <w:i w:val="0"/>
                <w:color w:val="auto"/>
              </w:rPr>
            </w:pPr>
            <w:r>
              <w:rPr>
                <w:i w:val="0"/>
                <w:color w:val="auto"/>
              </w:rPr>
              <w:t>The time required to develop the software is underestimated.</w:t>
            </w:r>
          </w:p>
        </w:tc>
        <w:tc>
          <w:tcPr>
            <w:tcW w:w="1271" w:type="dxa"/>
          </w:tcPr>
          <w:p w14:paraId="3C8F190B" w14:textId="77777777" w:rsidR="00AD3B4E" w:rsidRDefault="00AD3B4E" w:rsidP="002A09C9">
            <w:pPr>
              <w:pStyle w:val="infoblue0"/>
              <w:ind w:left="0"/>
              <w:rPr>
                <w:i w:val="0"/>
                <w:color w:val="auto"/>
              </w:rPr>
            </w:pPr>
            <w:r>
              <w:rPr>
                <w:i w:val="0"/>
                <w:color w:val="auto"/>
              </w:rPr>
              <w:t>Moderate</w:t>
            </w:r>
          </w:p>
        </w:tc>
        <w:tc>
          <w:tcPr>
            <w:tcW w:w="990" w:type="dxa"/>
          </w:tcPr>
          <w:p w14:paraId="58C07EBB" w14:textId="77777777" w:rsidR="00AD3B4E" w:rsidRDefault="00AD3B4E" w:rsidP="002A09C9">
            <w:pPr>
              <w:pStyle w:val="infoblue0"/>
              <w:ind w:left="0"/>
              <w:rPr>
                <w:i w:val="0"/>
                <w:color w:val="auto"/>
              </w:rPr>
            </w:pPr>
            <w:r>
              <w:rPr>
                <w:i w:val="0"/>
                <w:color w:val="auto"/>
              </w:rPr>
              <w:t xml:space="preserve">Failed project and losing beliefs of teacher. </w:t>
            </w:r>
          </w:p>
        </w:tc>
        <w:tc>
          <w:tcPr>
            <w:tcW w:w="1170" w:type="dxa"/>
          </w:tcPr>
          <w:p w14:paraId="6BCAAD90" w14:textId="77777777" w:rsidR="00AD3B4E" w:rsidRDefault="00AD3B4E" w:rsidP="002A09C9">
            <w:pPr>
              <w:pStyle w:val="infoblue0"/>
              <w:ind w:left="0"/>
              <w:rPr>
                <w:i w:val="0"/>
                <w:color w:val="auto"/>
              </w:rPr>
            </w:pPr>
            <w:r>
              <w:rPr>
                <w:i w:val="0"/>
                <w:color w:val="auto"/>
              </w:rPr>
              <w:t>1</w:t>
            </w:r>
          </w:p>
        </w:tc>
        <w:tc>
          <w:tcPr>
            <w:tcW w:w="4876" w:type="dxa"/>
          </w:tcPr>
          <w:p w14:paraId="59716127" w14:textId="77777777" w:rsidR="00AD3B4E" w:rsidRDefault="00AD3B4E" w:rsidP="002A09C9">
            <w:pPr>
              <w:pStyle w:val="infoblue0"/>
              <w:ind w:left="0"/>
              <w:rPr>
                <w:i w:val="0"/>
                <w:color w:val="auto"/>
              </w:rPr>
            </w:pPr>
            <w:r>
              <w:rPr>
                <w:i w:val="0"/>
                <w:color w:val="auto"/>
              </w:rPr>
              <w:t>The progress of project should be managed more carefully by requesting progress of each member about their task.</w:t>
            </w:r>
          </w:p>
        </w:tc>
      </w:tr>
      <w:tr w:rsidR="00AD3B4E" w14:paraId="64B7C775" w14:textId="77777777" w:rsidTr="007E6BA7">
        <w:tc>
          <w:tcPr>
            <w:tcW w:w="630" w:type="dxa"/>
          </w:tcPr>
          <w:p w14:paraId="03DD7D4D" w14:textId="77777777" w:rsidR="00AD3B4E" w:rsidRDefault="00AD3B4E" w:rsidP="002A09C9">
            <w:pPr>
              <w:pStyle w:val="infoblue0"/>
              <w:ind w:left="0"/>
              <w:rPr>
                <w:i w:val="0"/>
                <w:color w:val="auto"/>
              </w:rPr>
            </w:pPr>
            <w:r>
              <w:rPr>
                <w:i w:val="0"/>
                <w:color w:val="auto"/>
              </w:rPr>
              <w:t>2</w:t>
            </w:r>
          </w:p>
        </w:tc>
        <w:tc>
          <w:tcPr>
            <w:tcW w:w="1519" w:type="dxa"/>
          </w:tcPr>
          <w:p w14:paraId="631CA1A7" w14:textId="77777777" w:rsidR="00AD3B4E" w:rsidRDefault="00AD3B4E" w:rsidP="002A09C9">
            <w:pPr>
              <w:pStyle w:val="infoblue0"/>
              <w:ind w:left="0"/>
              <w:rPr>
                <w:i w:val="0"/>
                <w:color w:val="auto"/>
              </w:rPr>
            </w:pPr>
            <w:r>
              <w:rPr>
                <w:i w:val="0"/>
                <w:color w:val="auto"/>
              </w:rPr>
              <w:t>The size of software is underestimated.</w:t>
            </w:r>
          </w:p>
        </w:tc>
        <w:tc>
          <w:tcPr>
            <w:tcW w:w="1271" w:type="dxa"/>
          </w:tcPr>
          <w:p w14:paraId="5C7263BA" w14:textId="77777777" w:rsidR="00AD3B4E" w:rsidRDefault="00AD3B4E" w:rsidP="002A09C9">
            <w:pPr>
              <w:pStyle w:val="infoblue0"/>
              <w:ind w:left="0"/>
              <w:rPr>
                <w:i w:val="0"/>
                <w:color w:val="auto"/>
              </w:rPr>
            </w:pPr>
            <w:r>
              <w:rPr>
                <w:i w:val="0"/>
                <w:color w:val="auto"/>
              </w:rPr>
              <w:t>Moderate</w:t>
            </w:r>
          </w:p>
        </w:tc>
        <w:tc>
          <w:tcPr>
            <w:tcW w:w="990" w:type="dxa"/>
          </w:tcPr>
          <w:p w14:paraId="2B68AB2A" w14:textId="77777777" w:rsidR="00AD3B4E" w:rsidRDefault="00AD3B4E" w:rsidP="002A09C9">
            <w:pPr>
              <w:pStyle w:val="infoblue0"/>
              <w:ind w:left="0"/>
              <w:rPr>
                <w:i w:val="0"/>
                <w:color w:val="auto"/>
              </w:rPr>
            </w:pPr>
            <w:r>
              <w:rPr>
                <w:i w:val="0"/>
                <w:color w:val="auto"/>
              </w:rPr>
              <w:t xml:space="preserve">Maybe make the software runs slowly. </w:t>
            </w:r>
          </w:p>
        </w:tc>
        <w:tc>
          <w:tcPr>
            <w:tcW w:w="1170" w:type="dxa"/>
          </w:tcPr>
          <w:p w14:paraId="697B46DE" w14:textId="77777777" w:rsidR="00AD3B4E" w:rsidRDefault="00AD3B4E" w:rsidP="002A09C9">
            <w:pPr>
              <w:pStyle w:val="infoblue0"/>
              <w:ind w:left="0"/>
              <w:rPr>
                <w:i w:val="0"/>
                <w:color w:val="auto"/>
              </w:rPr>
            </w:pPr>
            <w:r>
              <w:rPr>
                <w:i w:val="0"/>
                <w:color w:val="auto"/>
              </w:rPr>
              <w:t>1</w:t>
            </w:r>
          </w:p>
        </w:tc>
        <w:tc>
          <w:tcPr>
            <w:tcW w:w="4876" w:type="dxa"/>
          </w:tcPr>
          <w:p w14:paraId="395A9FF8" w14:textId="0E0B98F2" w:rsidR="00AD3B4E" w:rsidRDefault="00AD3B4E" w:rsidP="002A09C9">
            <w:pPr>
              <w:pStyle w:val="infoblue0"/>
              <w:ind w:left="0"/>
              <w:rPr>
                <w:i w:val="0"/>
                <w:color w:val="auto"/>
              </w:rPr>
            </w:pPr>
            <w:r>
              <w:rPr>
                <w:i w:val="0"/>
                <w:color w:val="auto"/>
              </w:rPr>
              <w:t>Software should be removed some features which are not in main features of software.</w:t>
            </w:r>
          </w:p>
        </w:tc>
      </w:tr>
      <w:tr w:rsidR="00AD3B4E" w14:paraId="1F54FA7A" w14:textId="77777777" w:rsidTr="007E6BA7">
        <w:tc>
          <w:tcPr>
            <w:tcW w:w="630" w:type="dxa"/>
          </w:tcPr>
          <w:p w14:paraId="796BAF96" w14:textId="77777777" w:rsidR="00AD3B4E" w:rsidRDefault="00AD3B4E" w:rsidP="002A09C9">
            <w:pPr>
              <w:pStyle w:val="infoblue0"/>
              <w:ind w:left="0"/>
              <w:rPr>
                <w:i w:val="0"/>
                <w:color w:val="auto"/>
              </w:rPr>
            </w:pPr>
            <w:r>
              <w:rPr>
                <w:i w:val="0"/>
                <w:color w:val="auto"/>
              </w:rPr>
              <w:t>3</w:t>
            </w:r>
          </w:p>
        </w:tc>
        <w:tc>
          <w:tcPr>
            <w:tcW w:w="1519" w:type="dxa"/>
          </w:tcPr>
          <w:p w14:paraId="333C16C3" w14:textId="77777777" w:rsidR="00AD3B4E" w:rsidRDefault="00AD3B4E" w:rsidP="002A09C9">
            <w:pPr>
              <w:pStyle w:val="infoblue0"/>
              <w:ind w:left="0"/>
              <w:rPr>
                <w:i w:val="0"/>
                <w:color w:val="auto"/>
              </w:rPr>
            </w:pPr>
            <w:r>
              <w:rPr>
                <w:i w:val="0"/>
                <w:color w:val="auto"/>
              </w:rPr>
              <w:t>Members are ill or unavailable.</w:t>
            </w:r>
          </w:p>
        </w:tc>
        <w:tc>
          <w:tcPr>
            <w:tcW w:w="1271" w:type="dxa"/>
          </w:tcPr>
          <w:p w14:paraId="234207B1" w14:textId="77777777" w:rsidR="00AD3B4E" w:rsidRDefault="00AD3B4E" w:rsidP="002A09C9">
            <w:pPr>
              <w:pStyle w:val="infoblue0"/>
              <w:ind w:left="0"/>
              <w:rPr>
                <w:i w:val="0"/>
                <w:color w:val="auto"/>
              </w:rPr>
            </w:pPr>
            <w:r>
              <w:rPr>
                <w:i w:val="0"/>
                <w:color w:val="auto"/>
              </w:rPr>
              <w:t>Moderate</w:t>
            </w:r>
          </w:p>
        </w:tc>
        <w:tc>
          <w:tcPr>
            <w:tcW w:w="990" w:type="dxa"/>
          </w:tcPr>
          <w:p w14:paraId="372DC467" w14:textId="77777777" w:rsidR="00AD3B4E" w:rsidRDefault="00AD3B4E" w:rsidP="002A09C9">
            <w:pPr>
              <w:pStyle w:val="infoblue0"/>
              <w:ind w:left="0"/>
              <w:rPr>
                <w:i w:val="0"/>
                <w:color w:val="auto"/>
              </w:rPr>
            </w:pPr>
            <w:r>
              <w:rPr>
                <w:i w:val="0"/>
                <w:color w:val="auto"/>
              </w:rPr>
              <w:t>Delaying the progress of project.</w:t>
            </w:r>
          </w:p>
        </w:tc>
        <w:tc>
          <w:tcPr>
            <w:tcW w:w="1170" w:type="dxa"/>
          </w:tcPr>
          <w:p w14:paraId="71D4789C" w14:textId="77777777" w:rsidR="00AD3B4E" w:rsidRDefault="00AD3B4E" w:rsidP="002A09C9">
            <w:pPr>
              <w:pStyle w:val="infoblue0"/>
              <w:ind w:left="0"/>
              <w:rPr>
                <w:i w:val="0"/>
                <w:color w:val="auto"/>
              </w:rPr>
            </w:pPr>
            <w:r>
              <w:rPr>
                <w:i w:val="0"/>
                <w:color w:val="auto"/>
              </w:rPr>
              <w:t>1</w:t>
            </w:r>
          </w:p>
        </w:tc>
        <w:tc>
          <w:tcPr>
            <w:tcW w:w="4876" w:type="dxa"/>
          </w:tcPr>
          <w:p w14:paraId="7F23E6AA" w14:textId="77777777" w:rsidR="00AD3B4E" w:rsidRDefault="00AD3B4E" w:rsidP="002A09C9">
            <w:pPr>
              <w:pStyle w:val="infoblue0"/>
              <w:ind w:left="0"/>
              <w:rPr>
                <w:i w:val="0"/>
                <w:color w:val="auto"/>
              </w:rPr>
            </w:pPr>
            <w:r>
              <w:rPr>
                <w:i w:val="0"/>
                <w:color w:val="auto"/>
              </w:rPr>
              <w:t>Reorganizing team to conduct overlap of work.</w:t>
            </w:r>
          </w:p>
        </w:tc>
      </w:tr>
      <w:tr w:rsidR="00AD3B4E" w14:paraId="41BA38C9" w14:textId="77777777" w:rsidTr="007E6BA7">
        <w:tc>
          <w:tcPr>
            <w:tcW w:w="630" w:type="dxa"/>
          </w:tcPr>
          <w:p w14:paraId="1A19D165" w14:textId="77777777" w:rsidR="00AD3B4E" w:rsidRPr="00FC22E4" w:rsidRDefault="00AD3B4E" w:rsidP="002A09C9">
            <w:pPr>
              <w:pStyle w:val="infoblue0"/>
              <w:ind w:left="0"/>
              <w:rPr>
                <w:i w:val="0"/>
                <w:color w:val="auto"/>
              </w:rPr>
            </w:pPr>
            <w:r>
              <w:rPr>
                <w:i w:val="0"/>
                <w:color w:val="auto"/>
              </w:rPr>
              <w:t>4</w:t>
            </w:r>
          </w:p>
        </w:tc>
        <w:tc>
          <w:tcPr>
            <w:tcW w:w="1519" w:type="dxa"/>
          </w:tcPr>
          <w:p w14:paraId="6B82D692" w14:textId="77777777" w:rsidR="00AD3B4E" w:rsidRPr="00FC22E4" w:rsidRDefault="00AD3B4E" w:rsidP="002A09C9">
            <w:pPr>
              <w:pStyle w:val="infoblue0"/>
              <w:ind w:left="0"/>
              <w:rPr>
                <w:i w:val="0"/>
                <w:color w:val="auto"/>
              </w:rPr>
            </w:pPr>
            <w:r>
              <w:rPr>
                <w:i w:val="0"/>
                <w:color w:val="auto"/>
              </w:rPr>
              <w:t>There is a dissent perspective in team.</w:t>
            </w:r>
          </w:p>
        </w:tc>
        <w:tc>
          <w:tcPr>
            <w:tcW w:w="1271" w:type="dxa"/>
          </w:tcPr>
          <w:p w14:paraId="156E98CD" w14:textId="77777777" w:rsidR="00AD3B4E" w:rsidRPr="00FC22E4" w:rsidRDefault="00AD3B4E" w:rsidP="002A09C9">
            <w:pPr>
              <w:pStyle w:val="infoblue0"/>
              <w:ind w:left="0"/>
              <w:rPr>
                <w:i w:val="0"/>
                <w:color w:val="auto"/>
              </w:rPr>
            </w:pPr>
            <w:r>
              <w:rPr>
                <w:i w:val="0"/>
                <w:color w:val="auto"/>
              </w:rPr>
              <w:t>Low</w:t>
            </w:r>
          </w:p>
        </w:tc>
        <w:tc>
          <w:tcPr>
            <w:tcW w:w="990" w:type="dxa"/>
          </w:tcPr>
          <w:p w14:paraId="4EE8AA64" w14:textId="77777777" w:rsidR="00AD3B4E" w:rsidRPr="00FC22E4" w:rsidRDefault="00AD3B4E" w:rsidP="002A09C9">
            <w:pPr>
              <w:pStyle w:val="infoblue0"/>
              <w:ind w:left="0"/>
              <w:rPr>
                <w:i w:val="0"/>
                <w:color w:val="auto"/>
              </w:rPr>
            </w:pPr>
            <w:r>
              <w:rPr>
                <w:i w:val="0"/>
                <w:color w:val="auto"/>
              </w:rPr>
              <w:t>Time consuming or failed project.</w:t>
            </w:r>
          </w:p>
        </w:tc>
        <w:tc>
          <w:tcPr>
            <w:tcW w:w="1170" w:type="dxa"/>
          </w:tcPr>
          <w:p w14:paraId="4EDDA7D4" w14:textId="77777777" w:rsidR="00AD3B4E" w:rsidRPr="00FC22E4" w:rsidRDefault="00AD3B4E" w:rsidP="002A09C9">
            <w:pPr>
              <w:pStyle w:val="infoblue0"/>
              <w:ind w:left="0"/>
              <w:rPr>
                <w:i w:val="0"/>
                <w:color w:val="auto"/>
              </w:rPr>
            </w:pPr>
            <w:r>
              <w:rPr>
                <w:i w:val="0"/>
                <w:color w:val="auto"/>
              </w:rPr>
              <w:t>2</w:t>
            </w:r>
          </w:p>
        </w:tc>
        <w:tc>
          <w:tcPr>
            <w:tcW w:w="4876" w:type="dxa"/>
          </w:tcPr>
          <w:p w14:paraId="287C4044" w14:textId="77777777" w:rsidR="00AD3B4E" w:rsidRPr="00FC22E4" w:rsidRDefault="00AD3B4E" w:rsidP="002A09C9">
            <w:pPr>
              <w:pStyle w:val="infoblue0"/>
              <w:ind w:left="0"/>
              <w:rPr>
                <w:i w:val="0"/>
                <w:color w:val="auto"/>
              </w:rPr>
            </w:pPr>
            <w:r>
              <w:rPr>
                <w:i w:val="0"/>
                <w:color w:val="auto"/>
              </w:rPr>
              <w:t>Each member has to specify their ideas clearly and follow to main purposes assessed by project manager.</w:t>
            </w:r>
          </w:p>
        </w:tc>
      </w:tr>
      <w:tr w:rsidR="00AD3B4E" w14:paraId="46361908" w14:textId="77777777" w:rsidTr="007E6BA7">
        <w:tc>
          <w:tcPr>
            <w:tcW w:w="630" w:type="dxa"/>
          </w:tcPr>
          <w:p w14:paraId="202146D2" w14:textId="77777777" w:rsidR="00AD3B4E" w:rsidRPr="00FC22E4" w:rsidRDefault="00AD3B4E" w:rsidP="002A09C9">
            <w:pPr>
              <w:pStyle w:val="infoblue0"/>
              <w:ind w:left="0"/>
              <w:rPr>
                <w:i w:val="0"/>
                <w:color w:val="auto"/>
              </w:rPr>
            </w:pPr>
            <w:r>
              <w:rPr>
                <w:i w:val="0"/>
                <w:color w:val="auto"/>
              </w:rPr>
              <w:t>5</w:t>
            </w:r>
          </w:p>
        </w:tc>
        <w:tc>
          <w:tcPr>
            <w:tcW w:w="1519" w:type="dxa"/>
          </w:tcPr>
          <w:p w14:paraId="37A6AAED" w14:textId="77777777" w:rsidR="00AD3B4E" w:rsidRPr="00FC22E4" w:rsidRDefault="00AD3B4E" w:rsidP="002A09C9">
            <w:pPr>
              <w:pStyle w:val="infoblue0"/>
              <w:ind w:left="0"/>
              <w:rPr>
                <w:i w:val="0"/>
                <w:color w:val="auto"/>
              </w:rPr>
            </w:pPr>
            <w:r>
              <w:rPr>
                <w:i w:val="0"/>
                <w:color w:val="auto"/>
              </w:rPr>
              <w:t>Member turnover.</w:t>
            </w:r>
          </w:p>
        </w:tc>
        <w:tc>
          <w:tcPr>
            <w:tcW w:w="1271" w:type="dxa"/>
          </w:tcPr>
          <w:p w14:paraId="0FF80843" w14:textId="77777777" w:rsidR="00AD3B4E" w:rsidRPr="00FC22E4" w:rsidRDefault="00AD3B4E" w:rsidP="002A09C9">
            <w:pPr>
              <w:pStyle w:val="infoblue0"/>
              <w:ind w:left="0"/>
              <w:rPr>
                <w:i w:val="0"/>
                <w:color w:val="auto"/>
              </w:rPr>
            </w:pPr>
            <w:r>
              <w:rPr>
                <w:i w:val="0"/>
                <w:color w:val="auto"/>
              </w:rPr>
              <w:t>Low</w:t>
            </w:r>
          </w:p>
        </w:tc>
        <w:tc>
          <w:tcPr>
            <w:tcW w:w="990" w:type="dxa"/>
          </w:tcPr>
          <w:p w14:paraId="3961B4BA" w14:textId="77777777" w:rsidR="00AD3B4E" w:rsidRPr="00FC22E4" w:rsidRDefault="00AD3B4E" w:rsidP="002A09C9">
            <w:pPr>
              <w:pStyle w:val="infoblue0"/>
              <w:ind w:left="0"/>
              <w:rPr>
                <w:i w:val="0"/>
                <w:color w:val="auto"/>
              </w:rPr>
            </w:pPr>
            <w:r>
              <w:rPr>
                <w:i w:val="0"/>
                <w:color w:val="auto"/>
              </w:rPr>
              <w:t>Time consuming or failed project</w:t>
            </w:r>
          </w:p>
        </w:tc>
        <w:tc>
          <w:tcPr>
            <w:tcW w:w="1170" w:type="dxa"/>
          </w:tcPr>
          <w:p w14:paraId="745F1ADC" w14:textId="77777777" w:rsidR="00AD3B4E" w:rsidRPr="00FC22E4" w:rsidRDefault="00AD3B4E" w:rsidP="002A09C9">
            <w:pPr>
              <w:pStyle w:val="infoblue0"/>
              <w:ind w:left="0"/>
              <w:rPr>
                <w:i w:val="0"/>
                <w:color w:val="auto"/>
              </w:rPr>
            </w:pPr>
            <w:r>
              <w:rPr>
                <w:i w:val="0"/>
                <w:color w:val="auto"/>
              </w:rPr>
              <w:t>2</w:t>
            </w:r>
          </w:p>
        </w:tc>
        <w:tc>
          <w:tcPr>
            <w:tcW w:w="4876" w:type="dxa"/>
          </w:tcPr>
          <w:p w14:paraId="7F965B36" w14:textId="3FE7753B" w:rsidR="00AD3B4E" w:rsidRPr="00FC22E4" w:rsidRDefault="00AD3B4E" w:rsidP="002A09C9">
            <w:pPr>
              <w:pStyle w:val="infoblue0"/>
              <w:ind w:left="0"/>
              <w:rPr>
                <w:i w:val="0"/>
                <w:color w:val="auto"/>
              </w:rPr>
            </w:pPr>
            <w:r>
              <w:rPr>
                <w:i w:val="0"/>
                <w:color w:val="auto"/>
              </w:rPr>
              <w:t xml:space="preserve">Remaining members of team have to work 2-3 tasks. There probably is a division again about roles of each member. </w:t>
            </w:r>
          </w:p>
        </w:tc>
      </w:tr>
      <w:tr w:rsidR="00AD3B4E" w14:paraId="652F80CE" w14:textId="77777777" w:rsidTr="007E6BA7">
        <w:tc>
          <w:tcPr>
            <w:tcW w:w="630" w:type="dxa"/>
          </w:tcPr>
          <w:p w14:paraId="246B2FD5" w14:textId="77777777" w:rsidR="00AD3B4E" w:rsidRDefault="00AD3B4E" w:rsidP="002A09C9">
            <w:pPr>
              <w:pStyle w:val="infoblue0"/>
              <w:ind w:left="0"/>
              <w:rPr>
                <w:i w:val="0"/>
                <w:color w:val="auto"/>
              </w:rPr>
            </w:pPr>
            <w:r>
              <w:rPr>
                <w:i w:val="0"/>
                <w:color w:val="auto"/>
              </w:rPr>
              <w:t>6</w:t>
            </w:r>
          </w:p>
        </w:tc>
        <w:tc>
          <w:tcPr>
            <w:tcW w:w="1519" w:type="dxa"/>
          </w:tcPr>
          <w:p w14:paraId="3F16D5BF" w14:textId="77777777" w:rsidR="00AD3B4E" w:rsidRDefault="00AD3B4E" w:rsidP="002A09C9">
            <w:pPr>
              <w:pStyle w:val="infoblue0"/>
              <w:ind w:left="0"/>
              <w:rPr>
                <w:i w:val="0"/>
                <w:color w:val="auto"/>
              </w:rPr>
            </w:pPr>
            <w:r>
              <w:rPr>
                <w:i w:val="0"/>
                <w:color w:val="auto"/>
              </w:rPr>
              <w:t>The software cannot be applied to the reality life.</w:t>
            </w:r>
          </w:p>
        </w:tc>
        <w:tc>
          <w:tcPr>
            <w:tcW w:w="1271" w:type="dxa"/>
          </w:tcPr>
          <w:p w14:paraId="6A12D248" w14:textId="77777777" w:rsidR="00AD3B4E" w:rsidRDefault="00AD3B4E" w:rsidP="002A09C9">
            <w:pPr>
              <w:pStyle w:val="infoblue0"/>
              <w:ind w:left="0"/>
              <w:rPr>
                <w:i w:val="0"/>
                <w:color w:val="auto"/>
              </w:rPr>
            </w:pPr>
            <w:r>
              <w:rPr>
                <w:i w:val="0"/>
                <w:color w:val="auto"/>
              </w:rPr>
              <w:t>Low</w:t>
            </w:r>
          </w:p>
        </w:tc>
        <w:tc>
          <w:tcPr>
            <w:tcW w:w="990" w:type="dxa"/>
          </w:tcPr>
          <w:p w14:paraId="6F1A0273" w14:textId="77777777" w:rsidR="00AD3B4E" w:rsidRDefault="00AD3B4E" w:rsidP="002A09C9">
            <w:pPr>
              <w:pStyle w:val="infoblue0"/>
              <w:ind w:left="0"/>
              <w:rPr>
                <w:i w:val="0"/>
                <w:color w:val="auto"/>
              </w:rPr>
            </w:pPr>
            <w:r>
              <w:rPr>
                <w:i w:val="0"/>
                <w:color w:val="auto"/>
              </w:rPr>
              <w:t>Time consuming and losing cost for developing software.</w:t>
            </w:r>
          </w:p>
        </w:tc>
        <w:tc>
          <w:tcPr>
            <w:tcW w:w="1170" w:type="dxa"/>
          </w:tcPr>
          <w:p w14:paraId="53DCDE00" w14:textId="77777777" w:rsidR="00AD3B4E" w:rsidRDefault="00AD3B4E" w:rsidP="002A09C9">
            <w:pPr>
              <w:pStyle w:val="infoblue0"/>
              <w:ind w:left="0"/>
              <w:rPr>
                <w:i w:val="0"/>
                <w:color w:val="auto"/>
              </w:rPr>
            </w:pPr>
            <w:r>
              <w:rPr>
                <w:i w:val="0"/>
                <w:color w:val="auto"/>
              </w:rPr>
              <w:t>2</w:t>
            </w:r>
          </w:p>
        </w:tc>
        <w:tc>
          <w:tcPr>
            <w:tcW w:w="4876" w:type="dxa"/>
          </w:tcPr>
          <w:p w14:paraId="5B3D9950" w14:textId="77777777" w:rsidR="00AD3B4E" w:rsidRDefault="00AD3B4E" w:rsidP="002A09C9">
            <w:pPr>
              <w:pStyle w:val="infoblue0"/>
              <w:ind w:left="0"/>
              <w:rPr>
                <w:i w:val="0"/>
                <w:color w:val="auto"/>
              </w:rPr>
            </w:pPr>
            <w:r>
              <w:rPr>
                <w:i w:val="0"/>
                <w:color w:val="auto"/>
              </w:rPr>
              <w:t>Should do a research to look for which features people need. From the research, some features in the software should be removed to reduce size and cost.</w:t>
            </w:r>
          </w:p>
        </w:tc>
      </w:tr>
      <w:tr w:rsidR="00AD3B4E" w14:paraId="0D02161B" w14:textId="77777777" w:rsidTr="007E6BA7">
        <w:tc>
          <w:tcPr>
            <w:tcW w:w="630" w:type="dxa"/>
          </w:tcPr>
          <w:p w14:paraId="6A6D4A81" w14:textId="77777777" w:rsidR="00AD3B4E" w:rsidRPr="00FC22E4" w:rsidRDefault="00AD3B4E" w:rsidP="002A09C9">
            <w:pPr>
              <w:pStyle w:val="infoblue0"/>
              <w:ind w:left="0"/>
              <w:rPr>
                <w:i w:val="0"/>
                <w:color w:val="auto"/>
              </w:rPr>
            </w:pPr>
            <w:r>
              <w:rPr>
                <w:i w:val="0"/>
                <w:color w:val="auto"/>
              </w:rPr>
              <w:t>7</w:t>
            </w:r>
          </w:p>
        </w:tc>
        <w:tc>
          <w:tcPr>
            <w:tcW w:w="1519" w:type="dxa"/>
          </w:tcPr>
          <w:p w14:paraId="7DD037BD" w14:textId="77777777" w:rsidR="00AD3B4E" w:rsidRPr="00FC22E4" w:rsidRDefault="00AD3B4E" w:rsidP="002A09C9">
            <w:pPr>
              <w:pStyle w:val="infoblue0"/>
              <w:ind w:left="0"/>
              <w:rPr>
                <w:i w:val="0"/>
                <w:color w:val="auto"/>
              </w:rPr>
            </w:pPr>
            <w:r>
              <w:rPr>
                <w:i w:val="0"/>
                <w:color w:val="auto"/>
              </w:rPr>
              <w:t xml:space="preserve">There is a lack of experience about technologies which members </w:t>
            </w:r>
            <w:proofErr w:type="gramStart"/>
            <w:r>
              <w:rPr>
                <w:i w:val="0"/>
                <w:color w:val="auto"/>
              </w:rPr>
              <w:t>use.(</w:t>
            </w:r>
            <w:proofErr w:type="gramEnd"/>
            <w:r>
              <w:rPr>
                <w:i w:val="0"/>
                <w:color w:val="auto"/>
              </w:rPr>
              <w:t xml:space="preserve">such as: Java, some tools for designing </w:t>
            </w:r>
            <w:proofErr w:type="spellStart"/>
            <w:r>
              <w:rPr>
                <w:i w:val="0"/>
                <w:color w:val="auto"/>
              </w:rPr>
              <w:t>ui</w:t>
            </w:r>
            <w:proofErr w:type="spellEnd"/>
            <w:r>
              <w:rPr>
                <w:i w:val="0"/>
                <w:color w:val="auto"/>
              </w:rPr>
              <w:t>,..etc.).</w:t>
            </w:r>
          </w:p>
        </w:tc>
        <w:tc>
          <w:tcPr>
            <w:tcW w:w="1271" w:type="dxa"/>
          </w:tcPr>
          <w:p w14:paraId="37F737AF" w14:textId="77777777" w:rsidR="00AD3B4E" w:rsidRPr="00FC22E4" w:rsidRDefault="00AD3B4E" w:rsidP="002A09C9">
            <w:pPr>
              <w:pStyle w:val="infoblue0"/>
              <w:ind w:left="0"/>
              <w:rPr>
                <w:i w:val="0"/>
                <w:color w:val="auto"/>
              </w:rPr>
            </w:pPr>
            <w:r>
              <w:rPr>
                <w:i w:val="0"/>
                <w:color w:val="auto"/>
              </w:rPr>
              <w:t>Low</w:t>
            </w:r>
          </w:p>
        </w:tc>
        <w:tc>
          <w:tcPr>
            <w:tcW w:w="990" w:type="dxa"/>
          </w:tcPr>
          <w:p w14:paraId="22200F51" w14:textId="77777777" w:rsidR="00AD3B4E" w:rsidRPr="00FC22E4" w:rsidRDefault="00AD3B4E" w:rsidP="002A09C9">
            <w:pPr>
              <w:pStyle w:val="infoblue0"/>
              <w:ind w:left="0"/>
              <w:rPr>
                <w:i w:val="0"/>
                <w:color w:val="auto"/>
              </w:rPr>
            </w:pPr>
            <w:r>
              <w:rPr>
                <w:i w:val="0"/>
                <w:color w:val="auto"/>
              </w:rPr>
              <w:t>Wasting time studying new technologies and delaying the progress of project.</w:t>
            </w:r>
          </w:p>
        </w:tc>
        <w:tc>
          <w:tcPr>
            <w:tcW w:w="1170" w:type="dxa"/>
          </w:tcPr>
          <w:p w14:paraId="42F848A1" w14:textId="77777777" w:rsidR="00AD3B4E" w:rsidRPr="00FC22E4" w:rsidRDefault="00AD3B4E" w:rsidP="002A09C9">
            <w:pPr>
              <w:pStyle w:val="infoblue0"/>
              <w:ind w:left="0"/>
              <w:rPr>
                <w:i w:val="0"/>
                <w:color w:val="auto"/>
              </w:rPr>
            </w:pPr>
            <w:r>
              <w:rPr>
                <w:i w:val="0"/>
                <w:color w:val="auto"/>
              </w:rPr>
              <w:t>2</w:t>
            </w:r>
          </w:p>
        </w:tc>
        <w:tc>
          <w:tcPr>
            <w:tcW w:w="4876" w:type="dxa"/>
          </w:tcPr>
          <w:p w14:paraId="4A0716CA" w14:textId="77777777" w:rsidR="00AD3B4E" w:rsidRPr="00FC22E4" w:rsidRDefault="00AD3B4E" w:rsidP="002A09C9">
            <w:pPr>
              <w:pStyle w:val="infoblue0"/>
              <w:ind w:left="0"/>
              <w:rPr>
                <w:i w:val="0"/>
                <w:color w:val="auto"/>
              </w:rPr>
            </w:pPr>
            <w:r>
              <w:rPr>
                <w:i w:val="0"/>
                <w:color w:val="auto"/>
              </w:rPr>
              <w:t>Organizing a training day-off or carrying out a good method named pair-programming.</w:t>
            </w:r>
          </w:p>
        </w:tc>
      </w:tr>
      <w:tr w:rsidR="00AD3B4E" w14:paraId="74CFFE89" w14:textId="77777777" w:rsidTr="007E6BA7">
        <w:tc>
          <w:tcPr>
            <w:tcW w:w="630" w:type="dxa"/>
          </w:tcPr>
          <w:p w14:paraId="2416D1AB" w14:textId="77777777" w:rsidR="00AD3B4E" w:rsidRDefault="00AD3B4E" w:rsidP="002A09C9">
            <w:pPr>
              <w:pStyle w:val="infoblue0"/>
              <w:ind w:left="0"/>
              <w:rPr>
                <w:i w:val="0"/>
                <w:color w:val="auto"/>
              </w:rPr>
            </w:pPr>
            <w:r>
              <w:rPr>
                <w:i w:val="0"/>
                <w:color w:val="auto"/>
              </w:rPr>
              <w:lastRenderedPageBreak/>
              <w:t>8</w:t>
            </w:r>
          </w:p>
        </w:tc>
        <w:tc>
          <w:tcPr>
            <w:tcW w:w="1519" w:type="dxa"/>
          </w:tcPr>
          <w:p w14:paraId="1A764804" w14:textId="77777777" w:rsidR="00AD3B4E" w:rsidRDefault="00AD3B4E" w:rsidP="002A09C9">
            <w:pPr>
              <w:pStyle w:val="infoblue0"/>
              <w:ind w:left="0"/>
              <w:rPr>
                <w:i w:val="0"/>
                <w:color w:val="auto"/>
              </w:rPr>
            </w:pPr>
            <w:r>
              <w:rPr>
                <w:i w:val="0"/>
                <w:color w:val="auto"/>
              </w:rPr>
              <w:t>Some functions cannot be reused for the fairly same features.</w:t>
            </w:r>
          </w:p>
        </w:tc>
        <w:tc>
          <w:tcPr>
            <w:tcW w:w="1271" w:type="dxa"/>
          </w:tcPr>
          <w:p w14:paraId="46B59273" w14:textId="77777777" w:rsidR="00AD3B4E" w:rsidRDefault="00AD3B4E" w:rsidP="002A09C9">
            <w:pPr>
              <w:pStyle w:val="infoblue0"/>
              <w:ind w:left="0"/>
              <w:rPr>
                <w:i w:val="0"/>
                <w:color w:val="auto"/>
              </w:rPr>
            </w:pPr>
            <w:r>
              <w:rPr>
                <w:i w:val="0"/>
                <w:color w:val="auto"/>
              </w:rPr>
              <w:t>Low</w:t>
            </w:r>
          </w:p>
        </w:tc>
        <w:tc>
          <w:tcPr>
            <w:tcW w:w="990" w:type="dxa"/>
          </w:tcPr>
          <w:p w14:paraId="3EC02D2E" w14:textId="232633CF" w:rsidR="00AD3B4E" w:rsidRDefault="00AD3B4E" w:rsidP="002A09C9">
            <w:pPr>
              <w:pStyle w:val="infoblue0"/>
              <w:ind w:left="0"/>
              <w:rPr>
                <w:i w:val="0"/>
                <w:color w:val="auto"/>
              </w:rPr>
            </w:pPr>
            <w:r>
              <w:rPr>
                <w:i w:val="0"/>
                <w:color w:val="auto"/>
              </w:rPr>
              <w:t>Number lines of code can be increased. The size of the software will rise.</w:t>
            </w:r>
          </w:p>
        </w:tc>
        <w:tc>
          <w:tcPr>
            <w:tcW w:w="1170" w:type="dxa"/>
          </w:tcPr>
          <w:p w14:paraId="6D920AA9" w14:textId="77777777" w:rsidR="00AD3B4E" w:rsidRDefault="00AD3B4E" w:rsidP="002A09C9">
            <w:pPr>
              <w:pStyle w:val="infoblue0"/>
              <w:ind w:left="0"/>
              <w:rPr>
                <w:i w:val="0"/>
                <w:color w:val="auto"/>
              </w:rPr>
            </w:pPr>
            <w:r>
              <w:rPr>
                <w:i w:val="0"/>
                <w:color w:val="auto"/>
              </w:rPr>
              <w:t>3</w:t>
            </w:r>
          </w:p>
        </w:tc>
        <w:tc>
          <w:tcPr>
            <w:tcW w:w="4876" w:type="dxa"/>
          </w:tcPr>
          <w:p w14:paraId="16AFE424" w14:textId="77777777" w:rsidR="00AD3B4E" w:rsidRDefault="00AD3B4E" w:rsidP="002A09C9">
            <w:pPr>
              <w:pStyle w:val="infoblue0"/>
              <w:ind w:left="0"/>
              <w:rPr>
                <w:i w:val="0"/>
                <w:color w:val="auto"/>
              </w:rPr>
            </w:pPr>
            <w:r>
              <w:rPr>
                <w:i w:val="0"/>
                <w:color w:val="auto"/>
              </w:rPr>
              <w:t>Always checking old features before implementing new functions.</w:t>
            </w:r>
          </w:p>
        </w:tc>
      </w:tr>
    </w:tbl>
    <w:p w14:paraId="405A19E9" w14:textId="77777777" w:rsidR="00AD3B4E" w:rsidRPr="00AD3B4E" w:rsidRDefault="00AD3B4E" w:rsidP="00AD3B4E"/>
    <w:p w14:paraId="44B60C14" w14:textId="6EDE95DF" w:rsidR="003C1713" w:rsidRDefault="003C1713" w:rsidP="00AD3B4E">
      <w:pPr>
        <w:pStyle w:val="infoblue0"/>
        <w:ind w:left="0"/>
      </w:pPr>
      <w:bookmarkStart w:id="76" w:name="_Toc447095916"/>
    </w:p>
    <w:p w14:paraId="16FA3422" w14:textId="1E73E016" w:rsidR="007C47A5" w:rsidRDefault="007C47A5" w:rsidP="00F761F6">
      <w:pPr>
        <w:pStyle w:val="Heading3"/>
      </w:pPr>
      <w:bookmarkStart w:id="77" w:name="_Toc307271034"/>
      <w:bookmarkStart w:id="78" w:name="_Toc413446323"/>
      <w:r w:rsidRPr="00F761F6">
        <w:t>Configuration Management</w:t>
      </w:r>
      <w:bookmarkEnd w:id="77"/>
      <w:bookmarkEnd w:id="78"/>
    </w:p>
    <w:p w14:paraId="5E6864F0" w14:textId="77777777" w:rsidR="00C27942" w:rsidRPr="00C27942" w:rsidRDefault="00C27942" w:rsidP="00C27942"/>
    <w:p w14:paraId="13DA6CEC" w14:textId="77777777" w:rsidR="00011C9D" w:rsidRDefault="00011C9D" w:rsidP="00011C9D">
      <w:pPr>
        <w:pStyle w:val="BodyText"/>
        <w:numPr>
          <w:ilvl w:val="0"/>
          <w:numId w:val="13"/>
        </w:numPr>
      </w:pPr>
      <w:bookmarkStart w:id="79" w:name="_Toc447095917"/>
      <w:bookmarkStart w:id="80" w:name="_Toc512930369"/>
      <w:bookmarkStart w:id="81" w:name="_Toc447095932"/>
      <w:bookmarkStart w:id="82" w:name="_Toc512930370"/>
      <w:bookmarkEnd w:id="76"/>
      <w:bookmarkEnd w:id="79"/>
      <w:bookmarkEnd w:id="80"/>
      <w:bookmarkEnd w:id="81"/>
      <w:bookmarkEnd w:id="82"/>
      <w:proofErr w:type="spellStart"/>
      <w:r>
        <w:t>Github</w:t>
      </w:r>
      <w:proofErr w:type="spellEnd"/>
      <w:r>
        <w:t xml:space="preserve"> will be used for storing and sharing documents and files.</w:t>
      </w:r>
    </w:p>
    <w:p w14:paraId="3D9143D8" w14:textId="77777777" w:rsidR="00011C9D" w:rsidRDefault="00011C9D" w:rsidP="00011C9D">
      <w:pPr>
        <w:pStyle w:val="BodyText"/>
        <w:numPr>
          <w:ilvl w:val="0"/>
          <w:numId w:val="13"/>
        </w:numPr>
      </w:pPr>
      <w:r>
        <w:t xml:space="preserve">Source code and related files will be managed and manipulated by </w:t>
      </w:r>
      <w:proofErr w:type="spellStart"/>
      <w:r>
        <w:t>Github</w:t>
      </w:r>
      <w:proofErr w:type="spellEnd"/>
      <w:r>
        <w:t>.</w:t>
      </w:r>
    </w:p>
    <w:p w14:paraId="6341E5D5" w14:textId="54B3CC5A" w:rsidR="00C27942" w:rsidRPr="00027275" w:rsidRDefault="00C27942" w:rsidP="00C27942">
      <w:pPr>
        <w:pStyle w:val="infoblue0"/>
        <w:rPr>
          <w:color w:val="auto"/>
        </w:rPr>
      </w:pPr>
    </w:p>
    <w:p w14:paraId="10B381AC" w14:textId="77777777" w:rsidR="00C27942" w:rsidRPr="00027275" w:rsidRDefault="00C27942" w:rsidP="00C27942">
      <w:pPr>
        <w:pStyle w:val="infoblue0"/>
        <w:rPr>
          <w:color w:val="auto"/>
        </w:rPr>
      </w:pPr>
    </w:p>
    <w:p w14:paraId="721B02A7" w14:textId="77777777" w:rsidR="00C27942" w:rsidRPr="00027275" w:rsidRDefault="00C27942" w:rsidP="00C27942">
      <w:pPr>
        <w:pStyle w:val="BodyText"/>
      </w:pPr>
    </w:p>
    <w:p w14:paraId="28278D38" w14:textId="77777777" w:rsidR="007C47A5" w:rsidRDefault="007C47A5">
      <w:pPr>
        <w:pStyle w:val="BodyText"/>
      </w:pPr>
    </w:p>
    <w:p w14:paraId="106165F4" w14:textId="77777777" w:rsidR="00EE3C86" w:rsidRDefault="00EE3C86">
      <w:pPr>
        <w:pStyle w:val="BodyText"/>
      </w:pPr>
    </w:p>
    <w:p w14:paraId="0390F57F" w14:textId="77777777" w:rsidR="00EE3C86" w:rsidRDefault="00EE3C86">
      <w:pPr>
        <w:pStyle w:val="BodyText"/>
      </w:pPr>
    </w:p>
    <w:p w14:paraId="6B26B0EC" w14:textId="77777777" w:rsidR="00EE3C86" w:rsidRDefault="00EE3C86">
      <w:pPr>
        <w:pStyle w:val="BodyText"/>
      </w:pPr>
    </w:p>
    <w:sectPr w:rsidR="00EE3C86">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4675E" w14:textId="77777777" w:rsidR="00434CF3" w:rsidRDefault="00434CF3">
      <w:r>
        <w:separator/>
      </w:r>
    </w:p>
  </w:endnote>
  <w:endnote w:type="continuationSeparator" w:id="0">
    <w:p w14:paraId="70C6A8DA" w14:textId="77777777" w:rsidR="00434CF3" w:rsidRDefault="00434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8F397" w14:textId="77777777"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A5A66C" w14:textId="77777777" w:rsidR="00694855" w:rsidRDefault="00694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14:paraId="4279AC6D" w14:textId="77777777">
      <w:tc>
        <w:tcPr>
          <w:tcW w:w="3162" w:type="dxa"/>
          <w:tcBorders>
            <w:top w:val="nil"/>
            <w:left w:val="nil"/>
            <w:bottom w:val="nil"/>
            <w:right w:val="nil"/>
          </w:tcBorders>
        </w:tcPr>
        <w:p w14:paraId="619437C5" w14:textId="77777777" w:rsidR="00694855" w:rsidRDefault="00694855">
          <w:pPr>
            <w:ind w:right="360"/>
          </w:pPr>
        </w:p>
      </w:tc>
      <w:tc>
        <w:tcPr>
          <w:tcW w:w="3162" w:type="dxa"/>
          <w:tcBorders>
            <w:top w:val="nil"/>
            <w:left w:val="nil"/>
            <w:bottom w:val="nil"/>
            <w:right w:val="nil"/>
          </w:tcBorders>
        </w:tcPr>
        <w:p w14:paraId="0E2C6413" w14:textId="045A135E" w:rsidR="00694855" w:rsidRDefault="00694855" w:rsidP="006139BA">
          <w:pPr>
            <w:jc w:val="center"/>
          </w:pPr>
          <w:r>
            <w:sym w:font="Symbol" w:char="F0D3"/>
          </w:r>
          <w:r w:rsidR="009969E9">
            <w:fldChar w:fldCharType="begin"/>
          </w:r>
          <w:r w:rsidR="009969E9">
            <w:instrText xml:space="preserve"> DOCPROPERTY "Company"  \* MERGEFORMAT </w:instrText>
          </w:r>
          <w:r w:rsidR="009969E9">
            <w:fldChar w:fldCharType="separate"/>
          </w:r>
          <w:proofErr w:type="spellStart"/>
          <w:r w:rsidR="00DD0B64">
            <w:t>BrainQ</w:t>
          </w:r>
          <w:proofErr w:type="spellEnd"/>
          <w:r w:rsidR="009969E9">
            <w:fldChar w:fldCharType="end"/>
          </w:r>
          <w:r>
            <w:t xml:space="preserve">, </w:t>
          </w:r>
          <w:r>
            <w:fldChar w:fldCharType="begin"/>
          </w:r>
          <w:r>
            <w:instrText xml:space="preserve"> DATE \@ "yyyy" </w:instrText>
          </w:r>
          <w:r>
            <w:fldChar w:fldCharType="separate"/>
          </w:r>
          <w:r w:rsidR="00DD0B64">
            <w:rPr>
              <w:noProof/>
            </w:rPr>
            <w:t>2017</w:t>
          </w:r>
          <w:r>
            <w:fldChar w:fldCharType="end"/>
          </w:r>
        </w:p>
      </w:tc>
      <w:tc>
        <w:tcPr>
          <w:tcW w:w="3162" w:type="dxa"/>
          <w:tcBorders>
            <w:top w:val="nil"/>
            <w:left w:val="nil"/>
            <w:bottom w:val="nil"/>
            <w:right w:val="nil"/>
          </w:tcBorders>
        </w:tcPr>
        <w:p w14:paraId="5807E8C5" w14:textId="7FF64C09"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D0B64">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DD0B64">
            <w:rPr>
              <w:rStyle w:val="PageNumber"/>
              <w:noProof/>
            </w:rPr>
            <w:t>11</w:t>
          </w:r>
          <w:r>
            <w:rPr>
              <w:rStyle w:val="PageNumber"/>
            </w:rPr>
            <w:fldChar w:fldCharType="end"/>
          </w:r>
        </w:p>
      </w:tc>
    </w:tr>
  </w:tbl>
  <w:p w14:paraId="50D8A9CA" w14:textId="77777777" w:rsidR="00694855" w:rsidRDefault="006948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FD304" w14:textId="77777777" w:rsidR="00694855" w:rsidRDefault="0069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2AEF3" w14:textId="77777777" w:rsidR="00434CF3" w:rsidRDefault="00434CF3">
      <w:r>
        <w:separator/>
      </w:r>
    </w:p>
  </w:footnote>
  <w:footnote w:type="continuationSeparator" w:id="0">
    <w:p w14:paraId="774DE6F7" w14:textId="77777777" w:rsidR="00434CF3" w:rsidRDefault="00434C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C396C" w14:textId="77777777" w:rsidR="00694855" w:rsidRDefault="00694855">
    <w:pPr>
      <w:rPr>
        <w:sz w:val="24"/>
      </w:rPr>
    </w:pPr>
  </w:p>
  <w:p w14:paraId="7AE3C171" w14:textId="77777777" w:rsidR="00694855" w:rsidRDefault="00694855">
    <w:pPr>
      <w:pBdr>
        <w:top w:val="single" w:sz="6" w:space="1" w:color="auto"/>
      </w:pBdr>
      <w:rPr>
        <w:sz w:val="24"/>
      </w:rPr>
    </w:pPr>
  </w:p>
  <w:p w14:paraId="0E810AC2" w14:textId="43F3BCD4" w:rsidR="00694855" w:rsidRDefault="00750C5E">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spellStart"/>
    <w:r w:rsidR="00DD0B64">
      <w:rPr>
        <w:rFonts w:ascii="Arial" w:hAnsi="Arial"/>
        <w:b/>
        <w:sz w:val="36"/>
      </w:rPr>
      <w:t>BrainQ</w:t>
    </w:r>
    <w:proofErr w:type="spellEnd"/>
    <w:r>
      <w:rPr>
        <w:rFonts w:ascii="Arial" w:hAnsi="Arial"/>
        <w:b/>
        <w:sz w:val="36"/>
      </w:rPr>
      <w:fldChar w:fldCharType="end"/>
    </w:r>
  </w:p>
  <w:p w14:paraId="07866DF3" w14:textId="77777777" w:rsidR="00694855" w:rsidRDefault="00694855">
    <w:pPr>
      <w:pBdr>
        <w:bottom w:val="single" w:sz="6" w:space="1" w:color="auto"/>
      </w:pBdr>
      <w:jc w:val="right"/>
      <w:rPr>
        <w:sz w:val="24"/>
      </w:rPr>
    </w:pPr>
  </w:p>
  <w:p w14:paraId="4B34C2F7" w14:textId="77777777" w:rsidR="00694855" w:rsidRDefault="00694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14:paraId="5E23D4B4" w14:textId="77777777">
      <w:tc>
        <w:tcPr>
          <w:tcW w:w="6379" w:type="dxa"/>
        </w:tcPr>
        <w:p w14:paraId="04A97B6F" w14:textId="2907907C" w:rsidR="00694855" w:rsidRDefault="009969E9">
          <w:fldSimple w:instr=" SUBJECT  \* MERGEFORMAT ">
            <w:r w:rsidR="00DD0B64">
              <w:t>Calorize</w:t>
            </w:r>
          </w:fldSimple>
        </w:p>
      </w:tc>
      <w:tc>
        <w:tcPr>
          <w:tcW w:w="3179" w:type="dxa"/>
        </w:tcPr>
        <w:p w14:paraId="74F10A44" w14:textId="799F69A4" w:rsidR="00694855" w:rsidRDefault="00694855">
          <w:pPr>
            <w:tabs>
              <w:tab w:val="left" w:pos="1135"/>
            </w:tabs>
            <w:spacing w:before="40"/>
            <w:ind w:right="68"/>
          </w:pPr>
          <w:r>
            <w:t xml:space="preserve"> Version:          </w:t>
          </w:r>
          <w:r w:rsidR="00905C60">
            <w:t>1.1</w:t>
          </w:r>
        </w:p>
      </w:tc>
    </w:tr>
    <w:tr w:rsidR="00694855" w14:paraId="1C4B88E4" w14:textId="77777777">
      <w:tc>
        <w:tcPr>
          <w:tcW w:w="6379" w:type="dxa"/>
        </w:tcPr>
        <w:p w14:paraId="1FA3DCED" w14:textId="585C881B" w:rsidR="00694855" w:rsidRDefault="009969E9" w:rsidP="00066F3C">
          <w:fldSimple w:instr=" TITLE  \* MERGEFORMAT ">
            <w:r w:rsidR="00DD0B64">
              <w:t>Software Development Plan (Small Project)</w:t>
            </w:r>
          </w:fldSimple>
        </w:p>
      </w:tc>
      <w:tc>
        <w:tcPr>
          <w:tcW w:w="3179" w:type="dxa"/>
        </w:tcPr>
        <w:p w14:paraId="6C5F3A46" w14:textId="1E46C918" w:rsidR="00694855" w:rsidRDefault="00694855">
          <w:r>
            <w:t xml:space="preserve">  Date:</w:t>
          </w:r>
          <w:r w:rsidR="00905C60">
            <w:t xml:space="preserve"> </w:t>
          </w:r>
          <w:r w:rsidR="00434CF3">
            <w:fldChar w:fldCharType="begin"/>
          </w:r>
          <w:r w:rsidR="00434CF3">
            <w:instrText xml:space="preserve"> DATE   \* MERGEFORMAT </w:instrText>
          </w:r>
          <w:r w:rsidR="00434CF3">
            <w:fldChar w:fldCharType="separate"/>
          </w:r>
          <w:r w:rsidR="00DD0B64">
            <w:rPr>
              <w:noProof/>
            </w:rPr>
            <w:t>11/5/2017</w:t>
          </w:r>
          <w:r w:rsidR="00434CF3">
            <w:rPr>
              <w:noProof/>
            </w:rPr>
            <w:fldChar w:fldCharType="end"/>
          </w:r>
        </w:p>
      </w:tc>
    </w:tr>
    <w:tr w:rsidR="00694855" w14:paraId="655292C7" w14:textId="77777777">
      <w:tc>
        <w:tcPr>
          <w:tcW w:w="9558" w:type="dxa"/>
          <w:gridSpan w:val="2"/>
        </w:tcPr>
        <w:p w14:paraId="18CF573E" w14:textId="7617A37A" w:rsidR="00694855" w:rsidRDefault="007D31CF">
          <w:r>
            <w:rPr>
              <w:rFonts w:ascii="Helvetica" w:hAnsi="Helvetica" w:cs="Helvetica"/>
              <w:color w:val="4B4F56"/>
              <w:sz w:val="18"/>
              <w:szCs w:val="18"/>
              <w:shd w:val="clear" w:color="auto" w:fill="F1F0F0"/>
            </w:rPr>
            <w:t>SDP_1</w:t>
          </w:r>
          <w:r w:rsidR="0000293A">
            <w:rPr>
              <w:rFonts w:ascii="Helvetica" w:hAnsi="Helvetica" w:cs="Helvetica"/>
              <w:color w:val="4B4F56"/>
              <w:sz w:val="18"/>
              <w:szCs w:val="18"/>
              <w:shd w:val="clear" w:color="auto" w:fill="F1F0F0"/>
            </w:rPr>
            <w:t>.1</w:t>
          </w:r>
        </w:p>
      </w:tc>
    </w:tr>
  </w:tbl>
  <w:p w14:paraId="2BD5D168" w14:textId="77777777" w:rsidR="00694855" w:rsidRDefault="0069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7BE37" w14:textId="77777777" w:rsidR="00694855" w:rsidRDefault="0069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5F13C5"/>
    <w:multiLevelType w:val="hybridMultilevel"/>
    <w:tmpl w:val="516AB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E664C2"/>
    <w:multiLevelType w:val="hybridMultilevel"/>
    <w:tmpl w:val="95C2A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7D7D3D"/>
    <w:multiLevelType w:val="hybridMultilevel"/>
    <w:tmpl w:val="E6E20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ABF5196"/>
    <w:multiLevelType w:val="hybridMultilevel"/>
    <w:tmpl w:val="40FEBB24"/>
    <w:lvl w:ilvl="0" w:tplc="C3BE01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94CE8"/>
    <w:multiLevelType w:val="hybridMultilevel"/>
    <w:tmpl w:val="51EE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5D3E94"/>
    <w:multiLevelType w:val="hybridMultilevel"/>
    <w:tmpl w:val="091CC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D7566A"/>
    <w:multiLevelType w:val="hybridMultilevel"/>
    <w:tmpl w:val="C57813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ED823C22">
      <w:numFmt w:val="bullet"/>
      <w:lvlText w:val="-"/>
      <w:lvlJc w:val="left"/>
      <w:pPr>
        <w:ind w:left="2880" w:hanging="360"/>
      </w:pPr>
      <w:rPr>
        <w:rFonts w:ascii="Times New Roman" w:eastAsia="Times New Roman"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FD206C"/>
    <w:multiLevelType w:val="hybridMultilevel"/>
    <w:tmpl w:val="1EB4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854218"/>
    <w:multiLevelType w:val="hybridMultilevel"/>
    <w:tmpl w:val="C8863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37515E"/>
    <w:multiLevelType w:val="hybridMultilevel"/>
    <w:tmpl w:val="0A02420C"/>
    <w:lvl w:ilvl="0" w:tplc="8C9CE6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2"/>
  </w:num>
  <w:num w:numId="3">
    <w:abstractNumId w:val="4"/>
  </w:num>
  <w:num w:numId="4">
    <w:abstractNumId w:val="9"/>
  </w:num>
  <w:num w:numId="5">
    <w:abstractNumId w:val="11"/>
  </w:num>
  <w:num w:numId="6">
    <w:abstractNumId w:val="5"/>
  </w:num>
  <w:num w:numId="7">
    <w:abstractNumId w:val="1"/>
  </w:num>
  <w:num w:numId="8">
    <w:abstractNumId w:val="7"/>
  </w:num>
  <w:num w:numId="9">
    <w:abstractNumId w:val="2"/>
  </w:num>
  <w:num w:numId="10">
    <w:abstractNumId w:val="3"/>
  </w:num>
  <w:num w:numId="11">
    <w:abstractNumId w:val="8"/>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538F"/>
    <w:rsid w:val="0000293A"/>
    <w:rsid w:val="00011C9D"/>
    <w:rsid w:val="00020B4B"/>
    <w:rsid w:val="00027275"/>
    <w:rsid w:val="00066F3C"/>
    <w:rsid w:val="00070343"/>
    <w:rsid w:val="0009538F"/>
    <w:rsid w:val="000A01B6"/>
    <w:rsid w:val="000E132B"/>
    <w:rsid w:val="000F49FD"/>
    <w:rsid w:val="0010718C"/>
    <w:rsid w:val="0015105A"/>
    <w:rsid w:val="00163BF9"/>
    <w:rsid w:val="00190259"/>
    <w:rsid w:val="001B6CEB"/>
    <w:rsid w:val="001E37A8"/>
    <w:rsid w:val="001F5B45"/>
    <w:rsid w:val="002100D2"/>
    <w:rsid w:val="002172D6"/>
    <w:rsid w:val="00231FA2"/>
    <w:rsid w:val="002377C3"/>
    <w:rsid w:val="002903F8"/>
    <w:rsid w:val="002B541F"/>
    <w:rsid w:val="002C1662"/>
    <w:rsid w:val="002C59F6"/>
    <w:rsid w:val="002E42C4"/>
    <w:rsid w:val="002E5048"/>
    <w:rsid w:val="0033083A"/>
    <w:rsid w:val="003530EE"/>
    <w:rsid w:val="00394776"/>
    <w:rsid w:val="003A1B97"/>
    <w:rsid w:val="003C1713"/>
    <w:rsid w:val="003C30B5"/>
    <w:rsid w:val="00434CF3"/>
    <w:rsid w:val="004364BA"/>
    <w:rsid w:val="00440333"/>
    <w:rsid w:val="0049604F"/>
    <w:rsid w:val="004D6CD7"/>
    <w:rsid w:val="004F32EB"/>
    <w:rsid w:val="004F5660"/>
    <w:rsid w:val="004F6AAD"/>
    <w:rsid w:val="00506DBC"/>
    <w:rsid w:val="0053086C"/>
    <w:rsid w:val="005553DF"/>
    <w:rsid w:val="005849AB"/>
    <w:rsid w:val="005A1F96"/>
    <w:rsid w:val="005A3CE3"/>
    <w:rsid w:val="005D5C2B"/>
    <w:rsid w:val="00603726"/>
    <w:rsid w:val="006139BA"/>
    <w:rsid w:val="006270FF"/>
    <w:rsid w:val="006305C9"/>
    <w:rsid w:val="00641F97"/>
    <w:rsid w:val="00651BFA"/>
    <w:rsid w:val="00694855"/>
    <w:rsid w:val="006B76DE"/>
    <w:rsid w:val="006E13E5"/>
    <w:rsid w:val="00706190"/>
    <w:rsid w:val="00714994"/>
    <w:rsid w:val="00750C5E"/>
    <w:rsid w:val="00751AF4"/>
    <w:rsid w:val="00776EE8"/>
    <w:rsid w:val="007923B7"/>
    <w:rsid w:val="007C47A5"/>
    <w:rsid w:val="007D1B27"/>
    <w:rsid w:val="007D31CF"/>
    <w:rsid w:val="007E6BA7"/>
    <w:rsid w:val="007F2AF4"/>
    <w:rsid w:val="007F605D"/>
    <w:rsid w:val="00843DC9"/>
    <w:rsid w:val="008664CD"/>
    <w:rsid w:val="00866F43"/>
    <w:rsid w:val="008B34C1"/>
    <w:rsid w:val="008B5D37"/>
    <w:rsid w:val="008F3CB9"/>
    <w:rsid w:val="008F3F83"/>
    <w:rsid w:val="00905C60"/>
    <w:rsid w:val="00915F63"/>
    <w:rsid w:val="009334C7"/>
    <w:rsid w:val="009939B0"/>
    <w:rsid w:val="009969E9"/>
    <w:rsid w:val="009D4C57"/>
    <w:rsid w:val="009E055C"/>
    <w:rsid w:val="00A01771"/>
    <w:rsid w:val="00A42196"/>
    <w:rsid w:val="00A83434"/>
    <w:rsid w:val="00A86C56"/>
    <w:rsid w:val="00AB012C"/>
    <w:rsid w:val="00AD29DE"/>
    <w:rsid w:val="00AD3B4E"/>
    <w:rsid w:val="00B71DE9"/>
    <w:rsid w:val="00B8060C"/>
    <w:rsid w:val="00B8481C"/>
    <w:rsid w:val="00BA2139"/>
    <w:rsid w:val="00BD1A3A"/>
    <w:rsid w:val="00BD4E1F"/>
    <w:rsid w:val="00BE07FB"/>
    <w:rsid w:val="00BF6A48"/>
    <w:rsid w:val="00C034FA"/>
    <w:rsid w:val="00C27942"/>
    <w:rsid w:val="00C510ED"/>
    <w:rsid w:val="00C8065F"/>
    <w:rsid w:val="00C83806"/>
    <w:rsid w:val="00C953C3"/>
    <w:rsid w:val="00CA529B"/>
    <w:rsid w:val="00D177E5"/>
    <w:rsid w:val="00D253B3"/>
    <w:rsid w:val="00D43CF0"/>
    <w:rsid w:val="00D45597"/>
    <w:rsid w:val="00D6333C"/>
    <w:rsid w:val="00D75C7D"/>
    <w:rsid w:val="00D9207C"/>
    <w:rsid w:val="00DD0B64"/>
    <w:rsid w:val="00E048A3"/>
    <w:rsid w:val="00E44956"/>
    <w:rsid w:val="00E518F3"/>
    <w:rsid w:val="00E61278"/>
    <w:rsid w:val="00E973BD"/>
    <w:rsid w:val="00EA3835"/>
    <w:rsid w:val="00EB7C83"/>
    <w:rsid w:val="00EC7A90"/>
    <w:rsid w:val="00EE3C86"/>
    <w:rsid w:val="00F52C90"/>
    <w:rsid w:val="00F615E8"/>
    <w:rsid w:val="00F761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74DFF"/>
  <w15:docId w15:val="{9FBEF40F-50F4-44E2-BD13-506EDA7D5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4F6AAD"/>
    <w:pPr>
      <w:spacing w:after="120"/>
      <w:ind w:left="720"/>
    </w:pPr>
    <w:rPr>
      <w:color w:val="000000" w:themeColor="text1"/>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1278"/>
    <w:pPr>
      <w:widowControl w:val="0"/>
    </w:pPr>
    <w:rPr>
      <w:lang w:val="en-US" w:eastAsia="en-US"/>
    </w:rPr>
  </w:style>
  <w:style w:type="paragraph" w:styleId="ListParagraph">
    <w:name w:val="List Paragraph"/>
    <w:basedOn w:val="Normal"/>
    <w:uiPriority w:val="34"/>
    <w:qFormat/>
    <w:rsid w:val="00A86C56"/>
    <w:pPr>
      <w:ind w:left="720"/>
      <w:contextualSpacing/>
    </w:pPr>
  </w:style>
  <w:style w:type="table" w:styleId="TableGridLight">
    <w:name w:val="Grid Table Light"/>
    <w:basedOn w:val="TableNormal"/>
    <w:uiPriority w:val="40"/>
    <w:rsid w:val="0033083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2B266-0832-455B-815D-36AA8F75820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EAAD575-7B31-4971-A433-72AE3E7E917C}">
      <dgm:prSet phldrT="[Text]" custT="1"/>
      <dgm:spPr/>
      <dgm:t>
        <a:bodyPr/>
        <a:lstStyle/>
        <a:p>
          <a:r>
            <a:rPr lang="en-US" sz="900" b="1"/>
            <a:t>Team Lead: </a:t>
          </a:r>
        </a:p>
        <a:p>
          <a:r>
            <a:rPr lang="en-US" sz="800"/>
            <a:t>Nguyễn Lê Tâm</a:t>
          </a:r>
        </a:p>
        <a:p>
          <a:r>
            <a:rPr lang="en-US" sz="800"/>
            <a:t>Nguyễn Quốc Bảo</a:t>
          </a:r>
        </a:p>
      </dgm:t>
    </dgm:pt>
    <dgm:pt modelId="{E041E444-1868-4A03-BB31-BF376919F478}" type="parTrans" cxnId="{7C12F9CB-7C4E-4B91-9654-2DA93550073C}">
      <dgm:prSet/>
      <dgm:spPr/>
      <dgm:t>
        <a:bodyPr/>
        <a:lstStyle/>
        <a:p>
          <a:endParaRPr lang="en-US"/>
        </a:p>
      </dgm:t>
    </dgm:pt>
    <dgm:pt modelId="{7456659D-7205-464B-948C-4796C8AEEBDD}" type="sibTrans" cxnId="{7C12F9CB-7C4E-4B91-9654-2DA93550073C}">
      <dgm:prSet/>
      <dgm:spPr/>
      <dgm:t>
        <a:bodyPr/>
        <a:lstStyle/>
        <a:p>
          <a:endParaRPr lang="en-US"/>
        </a:p>
      </dgm:t>
    </dgm:pt>
    <dgm:pt modelId="{EFE09C88-D3CF-41A9-A2CB-992E999D721F}">
      <dgm:prSet phldrT="[Text]" custT="1"/>
      <dgm:spPr/>
      <dgm:t>
        <a:bodyPr/>
        <a:lstStyle/>
        <a:p>
          <a:r>
            <a:rPr lang="en-US" sz="900" b="1"/>
            <a:t>Developer:</a:t>
          </a:r>
        </a:p>
        <a:p>
          <a:r>
            <a:rPr lang="en-US" sz="800"/>
            <a:t>Lâm Hoàng Dũng</a:t>
          </a:r>
        </a:p>
        <a:p>
          <a:r>
            <a:rPr lang="en-US" sz="800"/>
            <a:t>Nguyễn Trần Quốc Khánh</a:t>
          </a:r>
        </a:p>
        <a:p>
          <a:r>
            <a:rPr lang="en-US" sz="800"/>
            <a:t>Nguyễn Quốc Bảo</a:t>
          </a:r>
        </a:p>
        <a:p>
          <a:r>
            <a:rPr lang="en-US" sz="800"/>
            <a:t>Huỳnh Xuân Khánh</a:t>
          </a:r>
        </a:p>
      </dgm:t>
    </dgm:pt>
    <dgm:pt modelId="{E977EEB0-AA17-4C07-A376-D7B3FDEBCA08}" type="parTrans" cxnId="{88844F2B-7586-4225-917C-067FE0F1C502}">
      <dgm:prSet/>
      <dgm:spPr/>
      <dgm:t>
        <a:bodyPr/>
        <a:lstStyle/>
        <a:p>
          <a:endParaRPr lang="en-US"/>
        </a:p>
      </dgm:t>
    </dgm:pt>
    <dgm:pt modelId="{9AE73E97-A540-42C5-90D7-BC77BFB1B5E3}" type="sibTrans" cxnId="{88844F2B-7586-4225-917C-067FE0F1C502}">
      <dgm:prSet/>
      <dgm:spPr/>
      <dgm:t>
        <a:bodyPr/>
        <a:lstStyle/>
        <a:p>
          <a:endParaRPr lang="en-US"/>
        </a:p>
      </dgm:t>
    </dgm:pt>
    <dgm:pt modelId="{633BEF0A-3F0B-4FD4-AA4E-69C26CB839F3}">
      <dgm:prSet phldrT="[Text]" custT="1"/>
      <dgm:spPr/>
      <dgm:t>
        <a:bodyPr/>
        <a:lstStyle/>
        <a:p>
          <a:r>
            <a:rPr lang="en-US" sz="900" b="1"/>
            <a:t>Business Analyst: </a:t>
          </a:r>
        </a:p>
        <a:p>
          <a:r>
            <a:rPr lang="en-US" sz="800"/>
            <a:t>Nguyễn Quốc Bảo</a:t>
          </a:r>
        </a:p>
      </dgm:t>
    </dgm:pt>
    <dgm:pt modelId="{02615C3B-FB80-45E3-A998-3E4280BA4A2E}" type="parTrans" cxnId="{DFF2C8C7-4E4B-412A-B14D-B7B1E1B579FD}">
      <dgm:prSet/>
      <dgm:spPr/>
      <dgm:t>
        <a:bodyPr/>
        <a:lstStyle/>
        <a:p>
          <a:endParaRPr lang="en-US"/>
        </a:p>
      </dgm:t>
    </dgm:pt>
    <dgm:pt modelId="{DF04D97C-7E9D-48BC-9917-40114744B0E9}" type="sibTrans" cxnId="{DFF2C8C7-4E4B-412A-B14D-B7B1E1B579FD}">
      <dgm:prSet/>
      <dgm:spPr/>
      <dgm:t>
        <a:bodyPr/>
        <a:lstStyle/>
        <a:p>
          <a:endParaRPr lang="en-US"/>
        </a:p>
      </dgm:t>
    </dgm:pt>
    <dgm:pt modelId="{50679DC1-86F5-4983-BF2E-F644154465FB}">
      <dgm:prSet phldrT="[Text]" custT="1"/>
      <dgm:spPr/>
      <dgm:t>
        <a:bodyPr/>
        <a:lstStyle/>
        <a:p>
          <a:r>
            <a:rPr lang="en-US" sz="900" b="1"/>
            <a:t>Tester: </a:t>
          </a:r>
        </a:p>
        <a:p>
          <a:r>
            <a:rPr lang="en-US" sz="800"/>
            <a:t>Huỳnh Xuân Khánh</a:t>
          </a:r>
        </a:p>
        <a:p>
          <a:r>
            <a:rPr lang="en-US" sz="800"/>
            <a:t>Nguyễn Trần Quốc Khánh</a:t>
          </a:r>
        </a:p>
      </dgm:t>
    </dgm:pt>
    <dgm:pt modelId="{81295C6F-BB5D-493D-AA2F-A8559145DCF8}" type="parTrans" cxnId="{8979E481-6014-431C-BBA5-4ADE550AEB0D}">
      <dgm:prSet/>
      <dgm:spPr/>
      <dgm:t>
        <a:bodyPr/>
        <a:lstStyle/>
        <a:p>
          <a:endParaRPr lang="en-US"/>
        </a:p>
      </dgm:t>
    </dgm:pt>
    <dgm:pt modelId="{266B5CA6-CAFD-45C8-AB71-BD8C82B53C09}" type="sibTrans" cxnId="{8979E481-6014-431C-BBA5-4ADE550AEB0D}">
      <dgm:prSet/>
      <dgm:spPr/>
      <dgm:t>
        <a:bodyPr/>
        <a:lstStyle/>
        <a:p>
          <a:endParaRPr lang="en-US"/>
        </a:p>
      </dgm:t>
    </dgm:pt>
    <dgm:pt modelId="{935D56A3-3BA9-45B6-B5A9-86F2BB17E6C6}">
      <dgm:prSet custT="1"/>
      <dgm:spPr/>
      <dgm:t>
        <a:bodyPr/>
        <a:lstStyle/>
        <a:p>
          <a:r>
            <a:rPr lang="en-US" sz="900" b="1"/>
            <a:t>Designer:</a:t>
          </a:r>
        </a:p>
        <a:p>
          <a:r>
            <a:rPr lang="en-US" sz="800"/>
            <a:t>Lâm Hoàng Dũng</a:t>
          </a:r>
        </a:p>
      </dgm:t>
    </dgm:pt>
    <dgm:pt modelId="{257C1D9B-A969-4AC7-AAE3-B9EDC52426CC}" type="parTrans" cxnId="{BABDB06A-ECC8-4566-8E22-DF8FB5AB9FC9}">
      <dgm:prSet/>
      <dgm:spPr/>
      <dgm:t>
        <a:bodyPr/>
        <a:lstStyle/>
        <a:p>
          <a:endParaRPr lang="en-US"/>
        </a:p>
      </dgm:t>
    </dgm:pt>
    <dgm:pt modelId="{38C01D90-86D4-4E01-8387-470891B5A579}" type="sibTrans" cxnId="{BABDB06A-ECC8-4566-8E22-DF8FB5AB9FC9}">
      <dgm:prSet/>
      <dgm:spPr/>
      <dgm:t>
        <a:bodyPr/>
        <a:lstStyle/>
        <a:p>
          <a:endParaRPr lang="en-US"/>
        </a:p>
      </dgm:t>
    </dgm:pt>
    <dgm:pt modelId="{0CEFAA40-AF71-49A8-87B9-57B1B4A90C14}">
      <dgm:prSet custT="1"/>
      <dgm:spPr/>
      <dgm:t>
        <a:bodyPr/>
        <a:lstStyle/>
        <a:p>
          <a:r>
            <a:rPr lang="en-US" sz="900" b="1"/>
            <a:t>Creative designer</a:t>
          </a:r>
          <a:r>
            <a:rPr lang="en-US" sz="900"/>
            <a:t>:</a:t>
          </a:r>
        </a:p>
        <a:p>
          <a:r>
            <a:rPr lang="en-US" sz="800"/>
            <a:t>Nguyễn Lê Tâm</a:t>
          </a:r>
          <a:endParaRPr lang="en-US" sz="900"/>
        </a:p>
      </dgm:t>
    </dgm:pt>
    <dgm:pt modelId="{B3D1D2A7-FF5F-4952-AAC6-94337D5B7C35}" type="parTrans" cxnId="{4AE2CB3D-53A4-4565-BBF6-607AE98AE0D2}">
      <dgm:prSet/>
      <dgm:spPr/>
      <dgm:t>
        <a:bodyPr/>
        <a:lstStyle/>
        <a:p>
          <a:endParaRPr lang="en-US"/>
        </a:p>
      </dgm:t>
    </dgm:pt>
    <dgm:pt modelId="{D31B8D9A-6A24-422D-ADF5-018E3AA6A243}" type="sibTrans" cxnId="{4AE2CB3D-53A4-4565-BBF6-607AE98AE0D2}">
      <dgm:prSet/>
      <dgm:spPr/>
      <dgm:t>
        <a:bodyPr/>
        <a:lstStyle/>
        <a:p>
          <a:endParaRPr lang="en-US"/>
        </a:p>
      </dgm:t>
    </dgm:pt>
    <dgm:pt modelId="{94C29E6B-0213-45A5-9CF8-70DA0B40B5A1}" type="pres">
      <dgm:prSet presAssocID="{13C2B266-0832-455B-815D-36AA8F75820A}" presName="hierChild1" presStyleCnt="0">
        <dgm:presLayoutVars>
          <dgm:orgChart val="1"/>
          <dgm:chPref val="1"/>
          <dgm:dir/>
          <dgm:animOne val="branch"/>
          <dgm:animLvl val="lvl"/>
          <dgm:resizeHandles/>
        </dgm:presLayoutVars>
      </dgm:prSet>
      <dgm:spPr/>
    </dgm:pt>
    <dgm:pt modelId="{157B0E89-5BDC-4B40-91F0-4A12F96CBF2B}" type="pres">
      <dgm:prSet presAssocID="{EEAAD575-7B31-4971-A433-72AE3E7E917C}" presName="hierRoot1" presStyleCnt="0">
        <dgm:presLayoutVars>
          <dgm:hierBranch val="init"/>
        </dgm:presLayoutVars>
      </dgm:prSet>
      <dgm:spPr/>
    </dgm:pt>
    <dgm:pt modelId="{E268D2DE-62C4-4FA7-B6F6-B977D53DCE3A}" type="pres">
      <dgm:prSet presAssocID="{EEAAD575-7B31-4971-A433-72AE3E7E917C}" presName="rootComposite1" presStyleCnt="0"/>
      <dgm:spPr/>
    </dgm:pt>
    <dgm:pt modelId="{D74AC025-4850-4064-B0F8-EE483081AFE9}" type="pres">
      <dgm:prSet presAssocID="{EEAAD575-7B31-4971-A433-72AE3E7E917C}" presName="rootText1" presStyleLbl="node0" presStyleIdx="0" presStyleCnt="1" custScaleX="115072" custScaleY="160797" custLinFactNeighborX="0" custLinFactNeighborY="-20030">
        <dgm:presLayoutVars>
          <dgm:chPref val="3"/>
        </dgm:presLayoutVars>
      </dgm:prSet>
      <dgm:spPr/>
    </dgm:pt>
    <dgm:pt modelId="{BB57E2B5-64C4-45B0-9989-950A800D0ED5}" type="pres">
      <dgm:prSet presAssocID="{EEAAD575-7B31-4971-A433-72AE3E7E917C}" presName="rootConnector1" presStyleLbl="node1" presStyleIdx="0" presStyleCnt="0"/>
      <dgm:spPr/>
    </dgm:pt>
    <dgm:pt modelId="{8F1518CD-B5AD-4A0A-AD26-74F968BC76E1}" type="pres">
      <dgm:prSet presAssocID="{EEAAD575-7B31-4971-A433-72AE3E7E917C}" presName="hierChild2" presStyleCnt="0"/>
      <dgm:spPr/>
    </dgm:pt>
    <dgm:pt modelId="{07225FC8-1613-400D-A2AE-F12D6A250A15}" type="pres">
      <dgm:prSet presAssocID="{E977EEB0-AA17-4C07-A376-D7B3FDEBCA08}" presName="Name37" presStyleLbl="parChTrans1D2" presStyleIdx="0" presStyleCnt="5"/>
      <dgm:spPr/>
    </dgm:pt>
    <dgm:pt modelId="{1E7B8734-A681-4E45-AC4A-304F7353872D}" type="pres">
      <dgm:prSet presAssocID="{EFE09C88-D3CF-41A9-A2CB-992E999D721F}" presName="hierRoot2" presStyleCnt="0">
        <dgm:presLayoutVars>
          <dgm:hierBranch val="init"/>
        </dgm:presLayoutVars>
      </dgm:prSet>
      <dgm:spPr/>
    </dgm:pt>
    <dgm:pt modelId="{AEDA2630-0861-45BD-B228-E4B3463CFF34}" type="pres">
      <dgm:prSet presAssocID="{EFE09C88-D3CF-41A9-A2CB-992E999D721F}" presName="rootComposite" presStyleCnt="0"/>
      <dgm:spPr/>
    </dgm:pt>
    <dgm:pt modelId="{2C8DA449-6A39-4427-BD10-384E53D11287}" type="pres">
      <dgm:prSet presAssocID="{EFE09C88-D3CF-41A9-A2CB-992E999D721F}" presName="rootText" presStyleLbl="node2" presStyleIdx="0" presStyleCnt="5" custScaleX="132287" custScaleY="257357">
        <dgm:presLayoutVars>
          <dgm:chPref val="3"/>
        </dgm:presLayoutVars>
      </dgm:prSet>
      <dgm:spPr/>
    </dgm:pt>
    <dgm:pt modelId="{AB459C0D-5795-459F-B6EA-6F154CAB6317}" type="pres">
      <dgm:prSet presAssocID="{EFE09C88-D3CF-41A9-A2CB-992E999D721F}" presName="rootConnector" presStyleLbl="node2" presStyleIdx="0" presStyleCnt="5"/>
      <dgm:spPr/>
    </dgm:pt>
    <dgm:pt modelId="{DC52927A-F49D-421E-BFDF-C805AE38C050}" type="pres">
      <dgm:prSet presAssocID="{EFE09C88-D3CF-41A9-A2CB-992E999D721F}" presName="hierChild4" presStyleCnt="0"/>
      <dgm:spPr/>
    </dgm:pt>
    <dgm:pt modelId="{95C20F6B-8882-40A3-8BEE-59C4956F6669}" type="pres">
      <dgm:prSet presAssocID="{EFE09C88-D3CF-41A9-A2CB-992E999D721F}" presName="hierChild5" presStyleCnt="0"/>
      <dgm:spPr/>
    </dgm:pt>
    <dgm:pt modelId="{E7C6AC64-4921-4508-89F5-906D8C31D3F8}" type="pres">
      <dgm:prSet presAssocID="{02615C3B-FB80-45E3-A998-3E4280BA4A2E}" presName="Name37" presStyleLbl="parChTrans1D2" presStyleIdx="1" presStyleCnt="5"/>
      <dgm:spPr/>
    </dgm:pt>
    <dgm:pt modelId="{0FFD5578-645C-4EE8-BB63-8C09C33E7010}" type="pres">
      <dgm:prSet presAssocID="{633BEF0A-3F0B-4FD4-AA4E-69C26CB839F3}" presName="hierRoot2" presStyleCnt="0">
        <dgm:presLayoutVars>
          <dgm:hierBranch val="init"/>
        </dgm:presLayoutVars>
      </dgm:prSet>
      <dgm:spPr/>
    </dgm:pt>
    <dgm:pt modelId="{54ABA509-013C-4B1E-8270-2662FE0DF77F}" type="pres">
      <dgm:prSet presAssocID="{633BEF0A-3F0B-4FD4-AA4E-69C26CB839F3}" presName="rootComposite" presStyleCnt="0"/>
      <dgm:spPr/>
    </dgm:pt>
    <dgm:pt modelId="{FCB4F10E-495A-4EA3-AB8F-87418CE8D986}" type="pres">
      <dgm:prSet presAssocID="{633BEF0A-3F0B-4FD4-AA4E-69C26CB839F3}" presName="rootText" presStyleLbl="node2" presStyleIdx="1" presStyleCnt="5" custScaleX="108701" custScaleY="267285">
        <dgm:presLayoutVars>
          <dgm:chPref val="3"/>
        </dgm:presLayoutVars>
      </dgm:prSet>
      <dgm:spPr/>
    </dgm:pt>
    <dgm:pt modelId="{50EC973B-92C0-4606-B1FC-B3585F3470F6}" type="pres">
      <dgm:prSet presAssocID="{633BEF0A-3F0B-4FD4-AA4E-69C26CB839F3}" presName="rootConnector" presStyleLbl="node2" presStyleIdx="1" presStyleCnt="5"/>
      <dgm:spPr/>
    </dgm:pt>
    <dgm:pt modelId="{174DD87D-72F7-49D5-BB02-FAB2E49A96E0}" type="pres">
      <dgm:prSet presAssocID="{633BEF0A-3F0B-4FD4-AA4E-69C26CB839F3}" presName="hierChild4" presStyleCnt="0"/>
      <dgm:spPr/>
    </dgm:pt>
    <dgm:pt modelId="{7AFFC37F-C8AA-463F-9681-729BA8E07722}" type="pres">
      <dgm:prSet presAssocID="{633BEF0A-3F0B-4FD4-AA4E-69C26CB839F3}" presName="hierChild5" presStyleCnt="0"/>
      <dgm:spPr/>
    </dgm:pt>
    <dgm:pt modelId="{01FD4BD1-5982-4E24-AD2F-92F5B7557FE5}" type="pres">
      <dgm:prSet presAssocID="{81295C6F-BB5D-493D-AA2F-A8559145DCF8}" presName="Name37" presStyleLbl="parChTrans1D2" presStyleIdx="2" presStyleCnt="5"/>
      <dgm:spPr/>
    </dgm:pt>
    <dgm:pt modelId="{B5FF1BFD-6743-4A7B-B08B-DDB1DE4F7D0A}" type="pres">
      <dgm:prSet presAssocID="{50679DC1-86F5-4983-BF2E-F644154465FB}" presName="hierRoot2" presStyleCnt="0">
        <dgm:presLayoutVars>
          <dgm:hierBranch val="init"/>
        </dgm:presLayoutVars>
      </dgm:prSet>
      <dgm:spPr/>
    </dgm:pt>
    <dgm:pt modelId="{3CA95B36-0C22-4BD3-A663-CBBE52738462}" type="pres">
      <dgm:prSet presAssocID="{50679DC1-86F5-4983-BF2E-F644154465FB}" presName="rootComposite" presStyleCnt="0"/>
      <dgm:spPr/>
    </dgm:pt>
    <dgm:pt modelId="{C6E6A924-81D4-49B3-B84A-085270A87EA7}" type="pres">
      <dgm:prSet presAssocID="{50679DC1-86F5-4983-BF2E-F644154465FB}" presName="rootText" presStyleLbl="node2" presStyleIdx="2" presStyleCnt="5" custScaleX="133116" custScaleY="246901">
        <dgm:presLayoutVars>
          <dgm:chPref val="3"/>
        </dgm:presLayoutVars>
      </dgm:prSet>
      <dgm:spPr/>
    </dgm:pt>
    <dgm:pt modelId="{FDE3E566-4D11-48A9-A443-AD833E925797}" type="pres">
      <dgm:prSet presAssocID="{50679DC1-86F5-4983-BF2E-F644154465FB}" presName="rootConnector" presStyleLbl="node2" presStyleIdx="2" presStyleCnt="5"/>
      <dgm:spPr/>
    </dgm:pt>
    <dgm:pt modelId="{4D983BC7-4D81-44CC-8F93-03CC21EBD288}" type="pres">
      <dgm:prSet presAssocID="{50679DC1-86F5-4983-BF2E-F644154465FB}" presName="hierChild4" presStyleCnt="0"/>
      <dgm:spPr/>
    </dgm:pt>
    <dgm:pt modelId="{67988559-0728-4AF7-A3D3-F5DEADE7E0F2}" type="pres">
      <dgm:prSet presAssocID="{50679DC1-86F5-4983-BF2E-F644154465FB}" presName="hierChild5" presStyleCnt="0"/>
      <dgm:spPr/>
    </dgm:pt>
    <dgm:pt modelId="{02D4C82E-15EB-4733-AAB0-BB7C39F6E039}" type="pres">
      <dgm:prSet presAssocID="{257C1D9B-A969-4AC7-AAE3-B9EDC52426CC}" presName="Name37" presStyleLbl="parChTrans1D2" presStyleIdx="3" presStyleCnt="5"/>
      <dgm:spPr/>
    </dgm:pt>
    <dgm:pt modelId="{DFFD182D-16E1-431B-840A-CA4DC07C64FF}" type="pres">
      <dgm:prSet presAssocID="{935D56A3-3BA9-45B6-B5A9-86F2BB17E6C6}" presName="hierRoot2" presStyleCnt="0">
        <dgm:presLayoutVars>
          <dgm:hierBranch val="init"/>
        </dgm:presLayoutVars>
      </dgm:prSet>
      <dgm:spPr/>
    </dgm:pt>
    <dgm:pt modelId="{D403781C-1770-4BBC-9DDF-C2D78400FD84}" type="pres">
      <dgm:prSet presAssocID="{935D56A3-3BA9-45B6-B5A9-86F2BB17E6C6}" presName="rootComposite" presStyleCnt="0"/>
      <dgm:spPr/>
    </dgm:pt>
    <dgm:pt modelId="{A5C516A9-344D-4D63-AD40-A3B82F85B23F}" type="pres">
      <dgm:prSet presAssocID="{935D56A3-3BA9-45B6-B5A9-86F2BB17E6C6}" presName="rootText" presStyleLbl="node2" presStyleIdx="3" presStyleCnt="5" custScaleY="249248">
        <dgm:presLayoutVars>
          <dgm:chPref val="3"/>
        </dgm:presLayoutVars>
      </dgm:prSet>
      <dgm:spPr/>
    </dgm:pt>
    <dgm:pt modelId="{5451CDC0-9029-42AB-B1CA-1C3CD8E00655}" type="pres">
      <dgm:prSet presAssocID="{935D56A3-3BA9-45B6-B5A9-86F2BB17E6C6}" presName="rootConnector" presStyleLbl="node2" presStyleIdx="3" presStyleCnt="5"/>
      <dgm:spPr/>
    </dgm:pt>
    <dgm:pt modelId="{A9EE1F04-B5C0-45C0-A156-6E23C7648219}" type="pres">
      <dgm:prSet presAssocID="{935D56A3-3BA9-45B6-B5A9-86F2BB17E6C6}" presName="hierChild4" presStyleCnt="0"/>
      <dgm:spPr/>
    </dgm:pt>
    <dgm:pt modelId="{AFE90028-8264-4C94-9FF0-AE7CA2936F7E}" type="pres">
      <dgm:prSet presAssocID="{935D56A3-3BA9-45B6-B5A9-86F2BB17E6C6}" presName="hierChild5" presStyleCnt="0"/>
      <dgm:spPr/>
    </dgm:pt>
    <dgm:pt modelId="{378A0285-FEF4-4935-96DC-BFD250EF3A2D}" type="pres">
      <dgm:prSet presAssocID="{B3D1D2A7-FF5F-4952-AAC6-94337D5B7C35}" presName="Name37" presStyleLbl="parChTrans1D2" presStyleIdx="4" presStyleCnt="5"/>
      <dgm:spPr/>
    </dgm:pt>
    <dgm:pt modelId="{D2298487-211E-4800-A515-B28D8D2443C1}" type="pres">
      <dgm:prSet presAssocID="{0CEFAA40-AF71-49A8-87B9-57B1B4A90C14}" presName="hierRoot2" presStyleCnt="0">
        <dgm:presLayoutVars>
          <dgm:hierBranch val="init"/>
        </dgm:presLayoutVars>
      </dgm:prSet>
      <dgm:spPr/>
    </dgm:pt>
    <dgm:pt modelId="{EBF9321D-C78A-418C-B15E-AA77123E73D3}" type="pres">
      <dgm:prSet presAssocID="{0CEFAA40-AF71-49A8-87B9-57B1B4A90C14}" presName="rootComposite" presStyleCnt="0"/>
      <dgm:spPr/>
    </dgm:pt>
    <dgm:pt modelId="{45B3650A-BDB9-4B08-A107-6E341B8F2119}" type="pres">
      <dgm:prSet presAssocID="{0CEFAA40-AF71-49A8-87B9-57B1B4A90C14}" presName="rootText" presStyleLbl="node2" presStyleIdx="4" presStyleCnt="5" custScaleX="119619" custScaleY="234943" custLinFactNeighborX="-894">
        <dgm:presLayoutVars>
          <dgm:chPref val="3"/>
        </dgm:presLayoutVars>
      </dgm:prSet>
      <dgm:spPr/>
    </dgm:pt>
    <dgm:pt modelId="{616EBC04-556F-4681-8E11-B541082143D0}" type="pres">
      <dgm:prSet presAssocID="{0CEFAA40-AF71-49A8-87B9-57B1B4A90C14}" presName="rootConnector" presStyleLbl="node2" presStyleIdx="4" presStyleCnt="5"/>
      <dgm:spPr/>
    </dgm:pt>
    <dgm:pt modelId="{A0DE48F6-869C-40C5-B3D8-C5F648207E22}" type="pres">
      <dgm:prSet presAssocID="{0CEFAA40-AF71-49A8-87B9-57B1B4A90C14}" presName="hierChild4" presStyleCnt="0"/>
      <dgm:spPr/>
    </dgm:pt>
    <dgm:pt modelId="{680CFB0B-0B21-4083-836C-92A7F5CDD11C}" type="pres">
      <dgm:prSet presAssocID="{0CEFAA40-AF71-49A8-87B9-57B1B4A90C14}" presName="hierChild5" presStyleCnt="0"/>
      <dgm:spPr/>
    </dgm:pt>
    <dgm:pt modelId="{5222B204-FC51-4A3B-9471-7885FDBAC427}" type="pres">
      <dgm:prSet presAssocID="{EEAAD575-7B31-4971-A433-72AE3E7E917C}" presName="hierChild3" presStyleCnt="0"/>
      <dgm:spPr/>
    </dgm:pt>
  </dgm:ptLst>
  <dgm:cxnLst>
    <dgm:cxn modelId="{4C34A104-BA3A-654B-B4BF-E6B8A17455D4}" type="presOf" srcId="{EFE09C88-D3CF-41A9-A2CB-992E999D721F}" destId="{AB459C0D-5795-459F-B6EA-6F154CAB6317}" srcOrd="1" destOrd="0" presId="urn:microsoft.com/office/officeart/2005/8/layout/orgChart1"/>
    <dgm:cxn modelId="{27BB6608-914B-9F4A-8023-829F5B9FF685}" type="presOf" srcId="{257C1D9B-A969-4AC7-AAE3-B9EDC52426CC}" destId="{02D4C82E-15EB-4733-AAB0-BB7C39F6E039}" srcOrd="0" destOrd="0" presId="urn:microsoft.com/office/officeart/2005/8/layout/orgChart1"/>
    <dgm:cxn modelId="{88844F2B-7586-4225-917C-067FE0F1C502}" srcId="{EEAAD575-7B31-4971-A433-72AE3E7E917C}" destId="{EFE09C88-D3CF-41A9-A2CB-992E999D721F}" srcOrd="0" destOrd="0" parTransId="{E977EEB0-AA17-4C07-A376-D7B3FDEBCA08}" sibTransId="{9AE73E97-A540-42C5-90D7-BC77BFB1B5E3}"/>
    <dgm:cxn modelId="{4AE2CB3D-53A4-4565-BBF6-607AE98AE0D2}" srcId="{EEAAD575-7B31-4971-A433-72AE3E7E917C}" destId="{0CEFAA40-AF71-49A8-87B9-57B1B4A90C14}" srcOrd="4" destOrd="0" parTransId="{B3D1D2A7-FF5F-4952-AAC6-94337D5B7C35}" sibTransId="{D31B8D9A-6A24-422D-ADF5-018E3AA6A243}"/>
    <dgm:cxn modelId="{2A9A913F-08FA-694B-A3E5-9F6657D49AFC}" type="presOf" srcId="{633BEF0A-3F0B-4FD4-AA4E-69C26CB839F3}" destId="{50EC973B-92C0-4606-B1FC-B3585F3470F6}" srcOrd="1" destOrd="0" presId="urn:microsoft.com/office/officeart/2005/8/layout/orgChart1"/>
    <dgm:cxn modelId="{A317C05C-3E24-4640-8794-48947055B12E}" type="presOf" srcId="{EEAAD575-7B31-4971-A433-72AE3E7E917C}" destId="{BB57E2B5-64C4-45B0-9989-950A800D0ED5}" srcOrd="1" destOrd="0" presId="urn:microsoft.com/office/officeart/2005/8/layout/orgChart1"/>
    <dgm:cxn modelId="{A1BB324A-434A-CB4A-B348-A56FB22D8AA2}" type="presOf" srcId="{13C2B266-0832-455B-815D-36AA8F75820A}" destId="{94C29E6B-0213-45A5-9CF8-70DA0B40B5A1}" srcOrd="0" destOrd="0" presId="urn:microsoft.com/office/officeart/2005/8/layout/orgChart1"/>
    <dgm:cxn modelId="{BABDB06A-ECC8-4566-8E22-DF8FB5AB9FC9}" srcId="{EEAAD575-7B31-4971-A433-72AE3E7E917C}" destId="{935D56A3-3BA9-45B6-B5A9-86F2BB17E6C6}" srcOrd="3" destOrd="0" parTransId="{257C1D9B-A969-4AC7-AAE3-B9EDC52426CC}" sibTransId="{38C01D90-86D4-4E01-8387-470891B5A579}"/>
    <dgm:cxn modelId="{B380EE6B-7FC9-B946-AD17-19372A03C751}" type="presOf" srcId="{0CEFAA40-AF71-49A8-87B9-57B1B4A90C14}" destId="{45B3650A-BDB9-4B08-A107-6E341B8F2119}" srcOrd="0" destOrd="0" presId="urn:microsoft.com/office/officeart/2005/8/layout/orgChart1"/>
    <dgm:cxn modelId="{762BE74F-72B1-C940-BC55-2F69F78BD7F7}" type="presOf" srcId="{E977EEB0-AA17-4C07-A376-D7B3FDEBCA08}" destId="{07225FC8-1613-400D-A2AE-F12D6A250A15}" srcOrd="0" destOrd="0" presId="urn:microsoft.com/office/officeart/2005/8/layout/orgChart1"/>
    <dgm:cxn modelId="{A3647E59-79DC-E54C-9BB0-BA46D71EB454}" type="presOf" srcId="{0CEFAA40-AF71-49A8-87B9-57B1B4A90C14}" destId="{616EBC04-556F-4681-8E11-B541082143D0}" srcOrd="1" destOrd="0" presId="urn:microsoft.com/office/officeart/2005/8/layout/orgChart1"/>
    <dgm:cxn modelId="{8979E481-6014-431C-BBA5-4ADE550AEB0D}" srcId="{EEAAD575-7B31-4971-A433-72AE3E7E917C}" destId="{50679DC1-86F5-4983-BF2E-F644154465FB}" srcOrd="2" destOrd="0" parTransId="{81295C6F-BB5D-493D-AA2F-A8559145DCF8}" sibTransId="{266B5CA6-CAFD-45C8-AB71-BD8C82B53C09}"/>
    <dgm:cxn modelId="{70B47B90-B440-714D-9237-B9E52CBF02CF}" type="presOf" srcId="{02615C3B-FB80-45E3-A998-3E4280BA4A2E}" destId="{E7C6AC64-4921-4508-89F5-906D8C31D3F8}" srcOrd="0" destOrd="0" presId="urn:microsoft.com/office/officeart/2005/8/layout/orgChart1"/>
    <dgm:cxn modelId="{2933F7A5-57A5-7946-9539-63F5D8F02916}" type="presOf" srcId="{50679DC1-86F5-4983-BF2E-F644154465FB}" destId="{C6E6A924-81D4-49B3-B84A-085270A87EA7}" srcOrd="0" destOrd="0" presId="urn:microsoft.com/office/officeart/2005/8/layout/orgChart1"/>
    <dgm:cxn modelId="{44012DA9-ED8E-FB48-AF38-CD182483BFC5}" type="presOf" srcId="{EFE09C88-D3CF-41A9-A2CB-992E999D721F}" destId="{2C8DA449-6A39-4427-BD10-384E53D11287}" srcOrd="0" destOrd="0" presId="urn:microsoft.com/office/officeart/2005/8/layout/orgChart1"/>
    <dgm:cxn modelId="{A5213EB8-F028-3A49-B37F-56E3D575D56A}" type="presOf" srcId="{935D56A3-3BA9-45B6-B5A9-86F2BB17E6C6}" destId="{A5C516A9-344D-4D63-AD40-A3B82F85B23F}" srcOrd="0" destOrd="0" presId="urn:microsoft.com/office/officeart/2005/8/layout/orgChart1"/>
    <dgm:cxn modelId="{BA30E3BA-DAEC-6643-8D47-0CBED4D61573}" type="presOf" srcId="{B3D1D2A7-FF5F-4952-AAC6-94337D5B7C35}" destId="{378A0285-FEF4-4935-96DC-BFD250EF3A2D}" srcOrd="0" destOrd="0" presId="urn:microsoft.com/office/officeart/2005/8/layout/orgChart1"/>
    <dgm:cxn modelId="{DFF2C8C7-4E4B-412A-B14D-B7B1E1B579FD}" srcId="{EEAAD575-7B31-4971-A433-72AE3E7E917C}" destId="{633BEF0A-3F0B-4FD4-AA4E-69C26CB839F3}" srcOrd="1" destOrd="0" parTransId="{02615C3B-FB80-45E3-A998-3E4280BA4A2E}" sibTransId="{DF04D97C-7E9D-48BC-9917-40114744B0E9}"/>
    <dgm:cxn modelId="{7C12F9CB-7C4E-4B91-9654-2DA93550073C}" srcId="{13C2B266-0832-455B-815D-36AA8F75820A}" destId="{EEAAD575-7B31-4971-A433-72AE3E7E917C}" srcOrd="0" destOrd="0" parTransId="{E041E444-1868-4A03-BB31-BF376919F478}" sibTransId="{7456659D-7205-464B-948C-4796C8AEEBDD}"/>
    <dgm:cxn modelId="{12DF34CE-B7C5-4E40-B41B-49C88FACD4D5}" type="presOf" srcId="{935D56A3-3BA9-45B6-B5A9-86F2BB17E6C6}" destId="{5451CDC0-9029-42AB-B1CA-1C3CD8E00655}" srcOrd="1" destOrd="0" presId="urn:microsoft.com/office/officeart/2005/8/layout/orgChart1"/>
    <dgm:cxn modelId="{6FD53BD2-00EF-CC44-BA54-E5FEEAE1FFF1}" type="presOf" srcId="{50679DC1-86F5-4983-BF2E-F644154465FB}" destId="{FDE3E566-4D11-48A9-A443-AD833E925797}" srcOrd="1" destOrd="0" presId="urn:microsoft.com/office/officeart/2005/8/layout/orgChart1"/>
    <dgm:cxn modelId="{AF5B95D4-A2F0-C148-A822-41408BF43260}" type="presOf" srcId="{EEAAD575-7B31-4971-A433-72AE3E7E917C}" destId="{D74AC025-4850-4064-B0F8-EE483081AFE9}" srcOrd="0" destOrd="0" presId="urn:microsoft.com/office/officeart/2005/8/layout/orgChart1"/>
    <dgm:cxn modelId="{F943EFDE-2750-164C-8195-D46B91C6A510}" type="presOf" srcId="{633BEF0A-3F0B-4FD4-AA4E-69C26CB839F3}" destId="{FCB4F10E-495A-4EA3-AB8F-87418CE8D986}" srcOrd="0" destOrd="0" presId="urn:microsoft.com/office/officeart/2005/8/layout/orgChart1"/>
    <dgm:cxn modelId="{AB3431F8-EC08-C64C-95F0-142DECA356C6}" type="presOf" srcId="{81295C6F-BB5D-493D-AA2F-A8559145DCF8}" destId="{01FD4BD1-5982-4E24-AD2F-92F5B7557FE5}" srcOrd="0" destOrd="0" presId="urn:microsoft.com/office/officeart/2005/8/layout/orgChart1"/>
    <dgm:cxn modelId="{51787CAB-2953-F942-9077-B6488010EB64}" type="presParOf" srcId="{94C29E6B-0213-45A5-9CF8-70DA0B40B5A1}" destId="{157B0E89-5BDC-4B40-91F0-4A12F96CBF2B}" srcOrd="0" destOrd="0" presId="urn:microsoft.com/office/officeart/2005/8/layout/orgChart1"/>
    <dgm:cxn modelId="{2EB7BB9F-0C45-934A-8F59-FC10BBA10AB0}" type="presParOf" srcId="{157B0E89-5BDC-4B40-91F0-4A12F96CBF2B}" destId="{E268D2DE-62C4-4FA7-B6F6-B977D53DCE3A}" srcOrd="0" destOrd="0" presId="urn:microsoft.com/office/officeart/2005/8/layout/orgChart1"/>
    <dgm:cxn modelId="{42EAF688-4A21-334A-9578-A99D9FED3E9D}" type="presParOf" srcId="{E268D2DE-62C4-4FA7-B6F6-B977D53DCE3A}" destId="{D74AC025-4850-4064-B0F8-EE483081AFE9}" srcOrd="0" destOrd="0" presId="urn:microsoft.com/office/officeart/2005/8/layout/orgChart1"/>
    <dgm:cxn modelId="{0F189509-1728-3242-AB52-C70670951B2B}" type="presParOf" srcId="{E268D2DE-62C4-4FA7-B6F6-B977D53DCE3A}" destId="{BB57E2B5-64C4-45B0-9989-950A800D0ED5}" srcOrd="1" destOrd="0" presId="urn:microsoft.com/office/officeart/2005/8/layout/orgChart1"/>
    <dgm:cxn modelId="{0CC36B89-CC52-BE43-B8C1-41BB27B9EEC9}" type="presParOf" srcId="{157B0E89-5BDC-4B40-91F0-4A12F96CBF2B}" destId="{8F1518CD-B5AD-4A0A-AD26-74F968BC76E1}" srcOrd="1" destOrd="0" presId="urn:microsoft.com/office/officeart/2005/8/layout/orgChart1"/>
    <dgm:cxn modelId="{4FC42DDE-9E70-974C-81AA-EED3FC8B5908}" type="presParOf" srcId="{8F1518CD-B5AD-4A0A-AD26-74F968BC76E1}" destId="{07225FC8-1613-400D-A2AE-F12D6A250A15}" srcOrd="0" destOrd="0" presId="urn:microsoft.com/office/officeart/2005/8/layout/orgChart1"/>
    <dgm:cxn modelId="{50267A5F-0484-D947-B275-787A21113E2A}" type="presParOf" srcId="{8F1518CD-B5AD-4A0A-AD26-74F968BC76E1}" destId="{1E7B8734-A681-4E45-AC4A-304F7353872D}" srcOrd="1" destOrd="0" presId="urn:microsoft.com/office/officeart/2005/8/layout/orgChart1"/>
    <dgm:cxn modelId="{46A9245B-BEB2-2F49-9B14-925C7035C271}" type="presParOf" srcId="{1E7B8734-A681-4E45-AC4A-304F7353872D}" destId="{AEDA2630-0861-45BD-B228-E4B3463CFF34}" srcOrd="0" destOrd="0" presId="urn:microsoft.com/office/officeart/2005/8/layout/orgChart1"/>
    <dgm:cxn modelId="{F579B6FE-8115-9046-B1A5-A4FFFE4F4664}" type="presParOf" srcId="{AEDA2630-0861-45BD-B228-E4B3463CFF34}" destId="{2C8DA449-6A39-4427-BD10-384E53D11287}" srcOrd="0" destOrd="0" presId="urn:microsoft.com/office/officeart/2005/8/layout/orgChart1"/>
    <dgm:cxn modelId="{579505BD-5B21-044B-8269-427019DB2BE1}" type="presParOf" srcId="{AEDA2630-0861-45BD-B228-E4B3463CFF34}" destId="{AB459C0D-5795-459F-B6EA-6F154CAB6317}" srcOrd="1" destOrd="0" presId="urn:microsoft.com/office/officeart/2005/8/layout/orgChart1"/>
    <dgm:cxn modelId="{36CBF9B2-9538-0746-BEFD-BD118A2F3262}" type="presParOf" srcId="{1E7B8734-A681-4E45-AC4A-304F7353872D}" destId="{DC52927A-F49D-421E-BFDF-C805AE38C050}" srcOrd="1" destOrd="0" presId="urn:microsoft.com/office/officeart/2005/8/layout/orgChart1"/>
    <dgm:cxn modelId="{9F1C669E-BE79-E44E-8968-42A6B39EE502}" type="presParOf" srcId="{1E7B8734-A681-4E45-AC4A-304F7353872D}" destId="{95C20F6B-8882-40A3-8BEE-59C4956F6669}" srcOrd="2" destOrd="0" presId="urn:microsoft.com/office/officeart/2005/8/layout/orgChart1"/>
    <dgm:cxn modelId="{4489EDC3-A681-6548-A7C1-5E8F938A8BC2}" type="presParOf" srcId="{8F1518CD-B5AD-4A0A-AD26-74F968BC76E1}" destId="{E7C6AC64-4921-4508-89F5-906D8C31D3F8}" srcOrd="2" destOrd="0" presId="urn:microsoft.com/office/officeart/2005/8/layout/orgChart1"/>
    <dgm:cxn modelId="{775234AC-3E3F-204F-B43B-B7FF0C3A924F}" type="presParOf" srcId="{8F1518CD-B5AD-4A0A-AD26-74F968BC76E1}" destId="{0FFD5578-645C-4EE8-BB63-8C09C33E7010}" srcOrd="3" destOrd="0" presId="urn:microsoft.com/office/officeart/2005/8/layout/orgChart1"/>
    <dgm:cxn modelId="{31306CFB-583B-5C4C-BEDA-0CF0BAC7A5C8}" type="presParOf" srcId="{0FFD5578-645C-4EE8-BB63-8C09C33E7010}" destId="{54ABA509-013C-4B1E-8270-2662FE0DF77F}" srcOrd="0" destOrd="0" presId="urn:microsoft.com/office/officeart/2005/8/layout/orgChart1"/>
    <dgm:cxn modelId="{06B10394-D9FA-6B45-8016-A8A5A2A91448}" type="presParOf" srcId="{54ABA509-013C-4B1E-8270-2662FE0DF77F}" destId="{FCB4F10E-495A-4EA3-AB8F-87418CE8D986}" srcOrd="0" destOrd="0" presId="urn:microsoft.com/office/officeart/2005/8/layout/orgChart1"/>
    <dgm:cxn modelId="{7A9F9AA7-585A-9244-A888-F8E7B02E82EE}" type="presParOf" srcId="{54ABA509-013C-4B1E-8270-2662FE0DF77F}" destId="{50EC973B-92C0-4606-B1FC-B3585F3470F6}" srcOrd="1" destOrd="0" presId="urn:microsoft.com/office/officeart/2005/8/layout/orgChart1"/>
    <dgm:cxn modelId="{81DAB750-9FC3-5647-B8C7-274E92708855}" type="presParOf" srcId="{0FFD5578-645C-4EE8-BB63-8C09C33E7010}" destId="{174DD87D-72F7-49D5-BB02-FAB2E49A96E0}" srcOrd="1" destOrd="0" presId="urn:microsoft.com/office/officeart/2005/8/layout/orgChart1"/>
    <dgm:cxn modelId="{0C073622-C0CF-3D4C-8004-799F40FC95D0}" type="presParOf" srcId="{0FFD5578-645C-4EE8-BB63-8C09C33E7010}" destId="{7AFFC37F-C8AA-463F-9681-729BA8E07722}" srcOrd="2" destOrd="0" presId="urn:microsoft.com/office/officeart/2005/8/layout/orgChart1"/>
    <dgm:cxn modelId="{DAD012B5-87E7-4E47-AB1F-01E5D1CE476A}" type="presParOf" srcId="{8F1518CD-B5AD-4A0A-AD26-74F968BC76E1}" destId="{01FD4BD1-5982-4E24-AD2F-92F5B7557FE5}" srcOrd="4" destOrd="0" presId="urn:microsoft.com/office/officeart/2005/8/layout/orgChart1"/>
    <dgm:cxn modelId="{7997B4F6-E0A1-3747-9BE3-525E3031FDA1}" type="presParOf" srcId="{8F1518CD-B5AD-4A0A-AD26-74F968BC76E1}" destId="{B5FF1BFD-6743-4A7B-B08B-DDB1DE4F7D0A}" srcOrd="5" destOrd="0" presId="urn:microsoft.com/office/officeart/2005/8/layout/orgChart1"/>
    <dgm:cxn modelId="{2DD8CD7B-F55C-3541-A4F0-9421DD84BF0A}" type="presParOf" srcId="{B5FF1BFD-6743-4A7B-B08B-DDB1DE4F7D0A}" destId="{3CA95B36-0C22-4BD3-A663-CBBE52738462}" srcOrd="0" destOrd="0" presId="urn:microsoft.com/office/officeart/2005/8/layout/orgChart1"/>
    <dgm:cxn modelId="{EA38C4F7-9F8C-4D49-B905-AB1E1BECC600}" type="presParOf" srcId="{3CA95B36-0C22-4BD3-A663-CBBE52738462}" destId="{C6E6A924-81D4-49B3-B84A-085270A87EA7}" srcOrd="0" destOrd="0" presId="urn:microsoft.com/office/officeart/2005/8/layout/orgChart1"/>
    <dgm:cxn modelId="{10DD9D1B-7247-794D-873E-6726AA4F901C}" type="presParOf" srcId="{3CA95B36-0C22-4BD3-A663-CBBE52738462}" destId="{FDE3E566-4D11-48A9-A443-AD833E925797}" srcOrd="1" destOrd="0" presId="urn:microsoft.com/office/officeart/2005/8/layout/orgChart1"/>
    <dgm:cxn modelId="{253F6840-DCED-1241-8DFC-6334E8316C98}" type="presParOf" srcId="{B5FF1BFD-6743-4A7B-B08B-DDB1DE4F7D0A}" destId="{4D983BC7-4D81-44CC-8F93-03CC21EBD288}" srcOrd="1" destOrd="0" presId="urn:microsoft.com/office/officeart/2005/8/layout/orgChart1"/>
    <dgm:cxn modelId="{005D4BB6-1EB3-3749-8F36-78DCFADB0F4D}" type="presParOf" srcId="{B5FF1BFD-6743-4A7B-B08B-DDB1DE4F7D0A}" destId="{67988559-0728-4AF7-A3D3-F5DEADE7E0F2}" srcOrd="2" destOrd="0" presId="urn:microsoft.com/office/officeart/2005/8/layout/orgChart1"/>
    <dgm:cxn modelId="{D3B2B0BC-CFFF-AC43-A437-A1A90689C0B9}" type="presParOf" srcId="{8F1518CD-B5AD-4A0A-AD26-74F968BC76E1}" destId="{02D4C82E-15EB-4733-AAB0-BB7C39F6E039}" srcOrd="6" destOrd="0" presId="urn:microsoft.com/office/officeart/2005/8/layout/orgChart1"/>
    <dgm:cxn modelId="{D1168FE3-2D20-784E-9B32-DF361031F757}" type="presParOf" srcId="{8F1518CD-B5AD-4A0A-AD26-74F968BC76E1}" destId="{DFFD182D-16E1-431B-840A-CA4DC07C64FF}" srcOrd="7" destOrd="0" presId="urn:microsoft.com/office/officeart/2005/8/layout/orgChart1"/>
    <dgm:cxn modelId="{A30DEECD-3CB2-2C46-988C-C643A9E210FA}" type="presParOf" srcId="{DFFD182D-16E1-431B-840A-CA4DC07C64FF}" destId="{D403781C-1770-4BBC-9DDF-C2D78400FD84}" srcOrd="0" destOrd="0" presId="urn:microsoft.com/office/officeart/2005/8/layout/orgChart1"/>
    <dgm:cxn modelId="{D47345F6-352B-1147-82C0-4DBED749AD11}" type="presParOf" srcId="{D403781C-1770-4BBC-9DDF-C2D78400FD84}" destId="{A5C516A9-344D-4D63-AD40-A3B82F85B23F}" srcOrd="0" destOrd="0" presId="urn:microsoft.com/office/officeart/2005/8/layout/orgChart1"/>
    <dgm:cxn modelId="{45E5513C-9E98-3C48-A60F-052F09CB7047}" type="presParOf" srcId="{D403781C-1770-4BBC-9DDF-C2D78400FD84}" destId="{5451CDC0-9029-42AB-B1CA-1C3CD8E00655}" srcOrd="1" destOrd="0" presId="urn:microsoft.com/office/officeart/2005/8/layout/orgChart1"/>
    <dgm:cxn modelId="{D4BDF53B-B867-9143-9CF4-3E88EE36B31A}" type="presParOf" srcId="{DFFD182D-16E1-431B-840A-CA4DC07C64FF}" destId="{A9EE1F04-B5C0-45C0-A156-6E23C7648219}" srcOrd="1" destOrd="0" presId="urn:microsoft.com/office/officeart/2005/8/layout/orgChart1"/>
    <dgm:cxn modelId="{27C657A9-A8CF-E746-87E7-8FDFB4A43755}" type="presParOf" srcId="{DFFD182D-16E1-431B-840A-CA4DC07C64FF}" destId="{AFE90028-8264-4C94-9FF0-AE7CA2936F7E}" srcOrd="2" destOrd="0" presId="urn:microsoft.com/office/officeart/2005/8/layout/orgChart1"/>
    <dgm:cxn modelId="{CA948188-31E0-FD47-B38B-3A5EA739E961}" type="presParOf" srcId="{8F1518CD-B5AD-4A0A-AD26-74F968BC76E1}" destId="{378A0285-FEF4-4935-96DC-BFD250EF3A2D}" srcOrd="8" destOrd="0" presId="urn:microsoft.com/office/officeart/2005/8/layout/orgChart1"/>
    <dgm:cxn modelId="{3E20528A-B0EC-1D4C-A9A6-1A1835D111EE}" type="presParOf" srcId="{8F1518CD-B5AD-4A0A-AD26-74F968BC76E1}" destId="{D2298487-211E-4800-A515-B28D8D2443C1}" srcOrd="9" destOrd="0" presId="urn:microsoft.com/office/officeart/2005/8/layout/orgChart1"/>
    <dgm:cxn modelId="{7EB72F27-058C-CD49-BE7B-92F9C538D685}" type="presParOf" srcId="{D2298487-211E-4800-A515-B28D8D2443C1}" destId="{EBF9321D-C78A-418C-B15E-AA77123E73D3}" srcOrd="0" destOrd="0" presId="urn:microsoft.com/office/officeart/2005/8/layout/orgChart1"/>
    <dgm:cxn modelId="{0323F2DE-30DA-4B4E-A5C1-92F96D4F2FC1}" type="presParOf" srcId="{EBF9321D-C78A-418C-B15E-AA77123E73D3}" destId="{45B3650A-BDB9-4B08-A107-6E341B8F2119}" srcOrd="0" destOrd="0" presId="urn:microsoft.com/office/officeart/2005/8/layout/orgChart1"/>
    <dgm:cxn modelId="{BF28D8A9-91FF-F54E-B767-8EC54B0C5283}" type="presParOf" srcId="{EBF9321D-C78A-418C-B15E-AA77123E73D3}" destId="{616EBC04-556F-4681-8E11-B541082143D0}" srcOrd="1" destOrd="0" presId="urn:microsoft.com/office/officeart/2005/8/layout/orgChart1"/>
    <dgm:cxn modelId="{F6D28DEF-76E8-8D45-B495-CF903677B715}" type="presParOf" srcId="{D2298487-211E-4800-A515-B28D8D2443C1}" destId="{A0DE48F6-869C-40C5-B3D8-C5F648207E22}" srcOrd="1" destOrd="0" presId="urn:microsoft.com/office/officeart/2005/8/layout/orgChart1"/>
    <dgm:cxn modelId="{882657DE-F169-4041-A5E9-2F664BE8D4A0}" type="presParOf" srcId="{D2298487-211E-4800-A515-B28D8D2443C1}" destId="{680CFB0B-0B21-4083-836C-92A7F5CDD11C}" srcOrd="2" destOrd="0" presId="urn:microsoft.com/office/officeart/2005/8/layout/orgChart1"/>
    <dgm:cxn modelId="{482B1C67-7EE0-B847-9F85-4AE7C4B067B5}" type="presParOf" srcId="{157B0E89-5BDC-4B40-91F0-4A12F96CBF2B}" destId="{5222B204-FC51-4A3B-9471-7885FDBAC42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8A0285-FEF4-4935-96DC-BFD250EF3A2D}">
      <dsp:nvSpPr>
        <dsp:cNvPr id="0" name=""/>
        <dsp:cNvSpPr/>
      </dsp:nvSpPr>
      <dsp:spPr>
        <a:xfrm>
          <a:off x="3053918" y="954091"/>
          <a:ext cx="2506833" cy="279515"/>
        </a:xfrm>
        <a:custGeom>
          <a:avLst/>
          <a:gdLst/>
          <a:ahLst/>
          <a:cxnLst/>
          <a:rect l="0" t="0" r="0" b="0"/>
          <a:pathLst>
            <a:path>
              <a:moveTo>
                <a:pt x="0" y="0"/>
              </a:moveTo>
              <a:lnTo>
                <a:pt x="0" y="184886"/>
              </a:lnTo>
              <a:lnTo>
                <a:pt x="2506833" y="184886"/>
              </a:lnTo>
              <a:lnTo>
                <a:pt x="2506833" y="2795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D4C82E-15EB-4733-AAB0-BB7C39F6E039}">
      <dsp:nvSpPr>
        <dsp:cNvPr id="0" name=""/>
        <dsp:cNvSpPr/>
      </dsp:nvSpPr>
      <dsp:spPr>
        <a:xfrm>
          <a:off x="3053918" y="954091"/>
          <a:ext cx="1336000" cy="279515"/>
        </a:xfrm>
        <a:custGeom>
          <a:avLst/>
          <a:gdLst/>
          <a:ahLst/>
          <a:cxnLst/>
          <a:rect l="0" t="0" r="0" b="0"/>
          <a:pathLst>
            <a:path>
              <a:moveTo>
                <a:pt x="0" y="0"/>
              </a:moveTo>
              <a:lnTo>
                <a:pt x="0" y="184886"/>
              </a:lnTo>
              <a:lnTo>
                <a:pt x="1336000" y="184886"/>
              </a:lnTo>
              <a:lnTo>
                <a:pt x="1336000" y="2795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FD4BD1-5982-4E24-AD2F-92F5B7557FE5}">
      <dsp:nvSpPr>
        <dsp:cNvPr id="0" name=""/>
        <dsp:cNvSpPr/>
      </dsp:nvSpPr>
      <dsp:spPr>
        <a:xfrm>
          <a:off x="3053918" y="954091"/>
          <a:ext cx="96291" cy="279515"/>
        </a:xfrm>
        <a:custGeom>
          <a:avLst/>
          <a:gdLst/>
          <a:ahLst/>
          <a:cxnLst/>
          <a:rect l="0" t="0" r="0" b="0"/>
          <a:pathLst>
            <a:path>
              <a:moveTo>
                <a:pt x="0" y="0"/>
              </a:moveTo>
              <a:lnTo>
                <a:pt x="0" y="184886"/>
              </a:lnTo>
              <a:lnTo>
                <a:pt x="96291" y="184886"/>
              </a:lnTo>
              <a:lnTo>
                <a:pt x="96291" y="2795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C6AC64-4921-4508-89F5-906D8C31D3F8}">
      <dsp:nvSpPr>
        <dsp:cNvPr id="0" name=""/>
        <dsp:cNvSpPr/>
      </dsp:nvSpPr>
      <dsp:spPr>
        <a:xfrm>
          <a:off x="1871292" y="954091"/>
          <a:ext cx="1182625" cy="279515"/>
        </a:xfrm>
        <a:custGeom>
          <a:avLst/>
          <a:gdLst/>
          <a:ahLst/>
          <a:cxnLst/>
          <a:rect l="0" t="0" r="0" b="0"/>
          <a:pathLst>
            <a:path>
              <a:moveTo>
                <a:pt x="1182625" y="0"/>
              </a:moveTo>
              <a:lnTo>
                <a:pt x="1182625" y="184886"/>
              </a:lnTo>
              <a:lnTo>
                <a:pt x="0" y="184886"/>
              </a:lnTo>
              <a:lnTo>
                <a:pt x="0" y="2795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25FC8-1613-400D-A2AE-F12D6A250A15}">
      <dsp:nvSpPr>
        <dsp:cNvPr id="0" name=""/>
        <dsp:cNvSpPr/>
      </dsp:nvSpPr>
      <dsp:spPr>
        <a:xfrm>
          <a:off x="596111" y="954091"/>
          <a:ext cx="2457807" cy="279515"/>
        </a:xfrm>
        <a:custGeom>
          <a:avLst/>
          <a:gdLst/>
          <a:ahLst/>
          <a:cxnLst/>
          <a:rect l="0" t="0" r="0" b="0"/>
          <a:pathLst>
            <a:path>
              <a:moveTo>
                <a:pt x="2457807" y="0"/>
              </a:moveTo>
              <a:lnTo>
                <a:pt x="2457807" y="184886"/>
              </a:lnTo>
              <a:lnTo>
                <a:pt x="0" y="184886"/>
              </a:lnTo>
              <a:lnTo>
                <a:pt x="0" y="2795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4AC025-4850-4064-B0F8-EE483081AFE9}">
      <dsp:nvSpPr>
        <dsp:cNvPr id="0" name=""/>
        <dsp:cNvSpPr/>
      </dsp:nvSpPr>
      <dsp:spPr>
        <a:xfrm>
          <a:off x="2535388" y="229518"/>
          <a:ext cx="1037059" cy="7245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Team Lead: </a:t>
          </a:r>
        </a:p>
        <a:p>
          <a:pPr marL="0" lvl="0" indent="0" algn="ctr" defTabSz="400050">
            <a:lnSpc>
              <a:spcPct val="90000"/>
            </a:lnSpc>
            <a:spcBef>
              <a:spcPct val="0"/>
            </a:spcBef>
            <a:spcAft>
              <a:spcPct val="35000"/>
            </a:spcAft>
            <a:buNone/>
          </a:pPr>
          <a:r>
            <a:rPr lang="en-US" sz="800" kern="1200"/>
            <a:t>Nguyễn Lê Tâm</a:t>
          </a:r>
        </a:p>
        <a:p>
          <a:pPr marL="0" lvl="0" indent="0" algn="ctr" defTabSz="400050">
            <a:lnSpc>
              <a:spcPct val="90000"/>
            </a:lnSpc>
            <a:spcBef>
              <a:spcPct val="0"/>
            </a:spcBef>
            <a:spcAft>
              <a:spcPct val="35000"/>
            </a:spcAft>
            <a:buNone/>
          </a:pPr>
          <a:r>
            <a:rPr lang="en-US" sz="800" kern="1200"/>
            <a:t>Nguyễn Quốc Bảo</a:t>
          </a:r>
        </a:p>
      </dsp:txBody>
      <dsp:txXfrm>
        <a:off x="2535388" y="229518"/>
        <a:ext cx="1037059" cy="724572"/>
      </dsp:txXfrm>
    </dsp:sp>
    <dsp:sp modelId="{2C8DA449-6A39-4427-BD10-384E53D11287}">
      <dsp:nvSpPr>
        <dsp:cNvPr id="0" name=""/>
        <dsp:cNvSpPr/>
      </dsp:nvSpPr>
      <dsp:spPr>
        <a:xfrm>
          <a:off x="8" y="1233606"/>
          <a:ext cx="1192205" cy="11596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Developer:</a:t>
          </a:r>
        </a:p>
        <a:p>
          <a:pPr marL="0" lvl="0" indent="0" algn="ctr" defTabSz="400050">
            <a:lnSpc>
              <a:spcPct val="90000"/>
            </a:lnSpc>
            <a:spcBef>
              <a:spcPct val="0"/>
            </a:spcBef>
            <a:spcAft>
              <a:spcPct val="35000"/>
            </a:spcAft>
            <a:buNone/>
          </a:pPr>
          <a:r>
            <a:rPr lang="en-US" sz="800" kern="1200"/>
            <a:t>Lâm Hoàng Dũng</a:t>
          </a:r>
        </a:p>
        <a:p>
          <a:pPr marL="0" lvl="0" indent="0" algn="ctr" defTabSz="400050">
            <a:lnSpc>
              <a:spcPct val="90000"/>
            </a:lnSpc>
            <a:spcBef>
              <a:spcPct val="0"/>
            </a:spcBef>
            <a:spcAft>
              <a:spcPct val="35000"/>
            </a:spcAft>
            <a:buNone/>
          </a:pPr>
          <a:r>
            <a:rPr lang="en-US" sz="800" kern="1200"/>
            <a:t>Nguyễn Trần Quốc Khánh</a:t>
          </a:r>
        </a:p>
        <a:p>
          <a:pPr marL="0" lvl="0" indent="0" algn="ctr" defTabSz="400050">
            <a:lnSpc>
              <a:spcPct val="90000"/>
            </a:lnSpc>
            <a:spcBef>
              <a:spcPct val="0"/>
            </a:spcBef>
            <a:spcAft>
              <a:spcPct val="35000"/>
            </a:spcAft>
            <a:buNone/>
          </a:pPr>
          <a:r>
            <a:rPr lang="en-US" sz="800" kern="1200"/>
            <a:t>Nguyễn Quốc Bảo</a:t>
          </a:r>
        </a:p>
        <a:p>
          <a:pPr marL="0" lvl="0" indent="0" algn="ctr" defTabSz="400050">
            <a:lnSpc>
              <a:spcPct val="90000"/>
            </a:lnSpc>
            <a:spcBef>
              <a:spcPct val="0"/>
            </a:spcBef>
            <a:spcAft>
              <a:spcPct val="35000"/>
            </a:spcAft>
            <a:buNone/>
          </a:pPr>
          <a:r>
            <a:rPr lang="en-US" sz="800" kern="1200"/>
            <a:t>Huỳnh Xuân Khánh</a:t>
          </a:r>
        </a:p>
      </dsp:txBody>
      <dsp:txXfrm>
        <a:off x="8" y="1233606"/>
        <a:ext cx="1192205" cy="1159684"/>
      </dsp:txXfrm>
    </dsp:sp>
    <dsp:sp modelId="{FCB4F10E-495A-4EA3-AB8F-87418CE8D986}">
      <dsp:nvSpPr>
        <dsp:cNvPr id="0" name=""/>
        <dsp:cNvSpPr/>
      </dsp:nvSpPr>
      <dsp:spPr>
        <a:xfrm>
          <a:off x="1381471" y="1233606"/>
          <a:ext cx="979642" cy="12044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Business Analyst: </a:t>
          </a:r>
        </a:p>
        <a:p>
          <a:pPr marL="0" lvl="0" indent="0" algn="ctr" defTabSz="400050">
            <a:lnSpc>
              <a:spcPct val="90000"/>
            </a:lnSpc>
            <a:spcBef>
              <a:spcPct val="0"/>
            </a:spcBef>
            <a:spcAft>
              <a:spcPct val="35000"/>
            </a:spcAft>
            <a:buNone/>
          </a:pPr>
          <a:r>
            <a:rPr lang="en-US" sz="800" kern="1200"/>
            <a:t>Nguyễn Quốc Bảo</a:t>
          </a:r>
        </a:p>
      </dsp:txBody>
      <dsp:txXfrm>
        <a:off x="1381471" y="1233606"/>
        <a:ext cx="979642" cy="1204421"/>
      </dsp:txXfrm>
    </dsp:sp>
    <dsp:sp modelId="{C6E6A924-81D4-49B3-B84A-085270A87EA7}">
      <dsp:nvSpPr>
        <dsp:cNvPr id="0" name=""/>
        <dsp:cNvSpPr/>
      </dsp:nvSpPr>
      <dsp:spPr>
        <a:xfrm>
          <a:off x="2550371" y="1233606"/>
          <a:ext cx="1199676" cy="11125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Tester: </a:t>
          </a:r>
        </a:p>
        <a:p>
          <a:pPr marL="0" lvl="0" indent="0" algn="ctr" defTabSz="400050">
            <a:lnSpc>
              <a:spcPct val="90000"/>
            </a:lnSpc>
            <a:spcBef>
              <a:spcPct val="0"/>
            </a:spcBef>
            <a:spcAft>
              <a:spcPct val="35000"/>
            </a:spcAft>
            <a:buNone/>
          </a:pPr>
          <a:r>
            <a:rPr lang="en-US" sz="800" kern="1200"/>
            <a:t>Huỳnh Xuân Khánh</a:t>
          </a:r>
        </a:p>
        <a:p>
          <a:pPr marL="0" lvl="0" indent="0" algn="ctr" defTabSz="400050">
            <a:lnSpc>
              <a:spcPct val="90000"/>
            </a:lnSpc>
            <a:spcBef>
              <a:spcPct val="0"/>
            </a:spcBef>
            <a:spcAft>
              <a:spcPct val="35000"/>
            </a:spcAft>
            <a:buNone/>
          </a:pPr>
          <a:r>
            <a:rPr lang="en-US" sz="800" kern="1200"/>
            <a:t>Nguyễn Trần Quốc Khánh</a:t>
          </a:r>
        </a:p>
      </dsp:txBody>
      <dsp:txXfrm>
        <a:off x="2550371" y="1233606"/>
        <a:ext cx="1199676" cy="1112568"/>
      </dsp:txXfrm>
    </dsp:sp>
    <dsp:sp modelId="{A5C516A9-344D-4D63-AD40-A3B82F85B23F}">
      <dsp:nvSpPr>
        <dsp:cNvPr id="0" name=""/>
        <dsp:cNvSpPr/>
      </dsp:nvSpPr>
      <dsp:spPr>
        <a:xfrm>
          <a:off x="3939306" y="1233606"/>
          <a:ext cx="901226" cy="11231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Designer:</a:t>
          </a:r>
        </a:p>
        <a:p>
          <a:pPr marL="0" lvl="0" indent="0" algn="ctr" defTabSz="400050">
            <a:lnSpc>
              <a:spcPct val="90000"/>
            </a:lnSpc>
            <a:spcBef>
              <a:spcPct val="0"/>
            </a:spcBef>
            <a:spcAft>
              <a:spcPct val="35000"/>
            </a:spcAft>
            <a:buNone/>
          </a:pPr>
          <a:r>
            <a:rPr lang="en-US" sz="800" kern="1200"/>
            <a:t>Lâm Hoàng Dũng</a:t>
          </a:r>
        </a:p>
      </dsp:txBody>
      <dsp:txXfrm>
        <a:off x="3939306" y="1233606"/>
        <a:ext cx="901226" cy="1123144"/>
      </dsp:txXfrm>
    </dsp:sp>
    <dsp:sp modelId="{45B3650A-BDB9-4B08-A107-6E341B8F2119}">
      <dsp:nvSpPr>
        <dsp:cNvPr id="0" name=""/>
        <dsp:cNvSpPr/>
      </dsp:nvSpPr>
      <dsp:spPr>
        <a:xfrm>
          <a:off x="5021733" y="1233606"/>
          <a:ext cx="1078038" cy="10586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Creative designer</a:t>
          </a:r>
          <a:r>
            <a:rPr lang="en-US" sz="900" kern="1200"/>
            <a:t>:</a:t>
          </a:r>
        </a:p>
        <a:p>
          <a:pPr marL="0" lvl="0" indent="0" algn="ctr" defTabSz="400050">
            <a:lnSpc>
              <a:spcPct val="90000"/>
            </a:lnSpc>
            <a:spcBef>
              <a:spcPct val="0"/>
            </a:spcBef>
            <a:spcAft>
              <a:spcPct val="35000"/>
            </a:spcAft>
            <a:buNone/>
          </a:pPr>
          <a:r>
            <a:rPr lang="en-US" sz="800" kern="1200"/>
            <a:t>Nguyễn Lê Tâm</a:t>
          </a:r>
          <a:endParaRPr lang="en-US" sz="900" kern="1200"/>
        </a:p>
      </dsp:txBody>
      <dsp:txXfrm>
        <a:off x="5021733" y="1233606"/>
        <a:ext cx="1078038" cy="10586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55A38-8A0B-4A45-AD81-4B1829BF7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223</TotalTime>
  <Pages>11</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Manager>Nguyen Le Tam</Manager>
  <Company>BrainQ</Company>
  <LinksUpToDate>false</LinksUpToDate>
  <CharactersWithSpaces>10628</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Calorize</dc:subject>
  <dc:creator>Team BrainQ</dc:creator>
  <cp:keywords/>
  <cp:lastModifiedBy>Tam Nguyen</cp:lastModifiedBy>
  <cp:revision>64</cp:revision>
  <cp:lastPrinted>2017-11-05T09:35:00Z</cp:lastPrinted>
  <dcterms:created xsi:type="dcterms:W3CDTF">2014-09-19T12:23:00Z</dcterms:created>
  <dcterms:modified xsi:type="dcterms:W3CDTF">2017-11-05T09:36:00Z</dcterms:modified>
</cp:coreProperties>
</file>
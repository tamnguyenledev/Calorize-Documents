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CF997" w14:textId="4F70E45E" w:rsidR="00F81399" w:rsidRDefault="00641056">
      <w:pPr>
        <w:pStyle w:val="Title"/>
        <w:jc w:val="right"/>
      </w:pPr>
      <w:fldSimple w:instr=" SUBJECT  Calorize  \* MERGEFORMAT ">
        <w:r w:rsidR="00ED25D2">
          <w:t>Calorize</w:t>
        </w:r>
      </w:fldSimple>
    </w:p>
    <w:p w14:paraId="3EC0105D" w14:textId="77777777" w:rsidR="00F81399" w:rsidRDefault="00454136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240EE">
        <w:t>Vision</w:t>
      </w:r>
      <w:r w:rsidR="00E71F4D">
        <w:t xml:space="preserve"> Document</w:t>
      </w:r>
      <w:r>
        <w:fldChar w:fldCharType="end"/>
      </w:r>
    </w:p>
    <w:p w14:paraId="69409906" w14:textId="77777777" w:rsidR="00F81399" w:rsidRDefault="00F81399">
      <w:pPr>
        <w:pStyle w:val="Title"/>
        <w:jc w:val="right"/>
      </w:pPr>
    </w:p>
    <w:p w14:paraId="6E3B61D4" w14:textId="7315A1B7" w:rsidR="00F81399" w:rsidRDefault="008023A3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724FC5F" w14:textId="77777777" w:rsidR="00F81399" w:rsidRDefault="00F81399">
      <w:pPr>
        <w:pStyle w:val="Title"/>
        <w:rPr>
          <w:sz w:val="28"/>
        </w:rPr>
      </w:pPr>
    </w:p>
    <w:p w14:paraId="60F2BA2D" w14:textId="77777777" w:rsidR="00F81399" w:rsidRDefault="00F81399"/>
    <w:p w14:paraId="74D2E0A3" w14:textId="365C6CC9" w:rsidR="00F81399" w:rsidRPr="008023A3" w:rsidRDefault="008023A3" w:rsidP="00F20F41">
      <w:pPr>
        <w:pStyle w:val="InfoBlue"/>
        <w:rPr>
          <w:lang w:val="vi-VN"/>
        </w:rPr>
      </w:pPr>
      <w:r>
        <w:rPr>
          <w:lang w:val="vi-VN"/>
        </w:rPr>
        <w:t xml:space="preserve"> </w:t>
      </w:r>
    </w:p>
    <w:p w14:paraId="5900C1BA" w14:textId="77777777" w:rsidR="00F81399" w:rsidRDefault="00F81399">
      <w:pPr>
        <w:sectPr w:rsidR="00F81399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D14E7CC" w14:textId="77777777" w:rsidR="00F81399" w:rsidRDefault="000439F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402"/>
        <w:gridCol w:w="2646"/>
      </w:tblGrid>
      <w:tr w:rsidR="00F81399" w14:paraId="366F7C45" w14:textId="77777777" w:rsidTr="00F63FF2">
        <w:tc>
          <w:tcPr>
            <w:tcW w:w="2304" w:type="dxa"/>
          </w:tcPr>
          <w:p w14:paraId="760D2DCF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2A360F2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402" w:type="dxa"/>
          </w:tcPr>
          <w:p w14:paraId="00CB22C6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46" w:type="dxa"/>
          </w:tcPr>
          <w:p w14:paraId="0C01A6FA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D76F3" w14:paraId="4360FC4D" w14:textId="77777777" w:rsidTr="00F63FF2">
        <w:tc>
          <w:tcPr>
            <w:tcW w:w="2304" w:type="dxa"/>
            <w:vAlign w:val="center"/>
          </w:tcPr>
          <w:p w14:paraId="6DFF31ED" w14:textId="5D69AB97" w:rsidR="00AD76F3" w:rsidRDefault="00713185" w:rsidP="00AD76F3">
            <w:pPr>
              <w:pStyle w:val="Tabletext"/>
            </w:pPr>
            <w:r>
              <w:t>11/</w:t>
            </w:r>
            <w:r w:rsidR="00B25787">
              <w:t>5</w:t>
            </w:r>
            <w:r>
              <w:t>/2017</w:t>
            </w:r>
          </w:p>
        </w:tc>
        <w:tc>
          <w:tcPr>
            <w:tcW w:w="1152" w:type="dxa"/>
            <w:vAlign w:val="center"/>
          </w:tcPr>
          <w:p w14:paraId="722B44EF" w14:textId="58FF1FEE" w:rsidR="00AD76F3" w:rsidRDefault="00713185" w:rsidP="00AD76F3">
            <w:pPr>
              <w:pStyle w:val="Tabletext"/>
            </w:pPr>
            <w:r>
              <w:t>1.0</w:t>
            </w:r>
          </w:p>
        </w:tc>
        <w:tc>
          <w:tcPr>
            <w:tcW w:w="3402" w:type="dxa"/>
            <w:vAlign w:val="center"/>
          </w:tcPr>
          <w:p w14:paraId="01007E23" w14:textId="5D45E6B2" w:rsidR="00AD76F3" w:rsidRDefault="00AD76F3" w:rsidP="00AD76F3">
            <w:pPr>
              <w:pStyle w:val="Tabletext"/>
            </w:pPr>
            <w:r>
              <w:t xml:space="preserve">Initial </w:t>
            </w:r>
            <w:r w:rsidR="00E66B8C">
              <w:t>document</w:t>
            </w:r>
          </w:p>
        </w:tc>
        <w:tc>
          <w:tcPr>
            <w:tcW w:w="2646" w:type="dxa"/>
            <w:vAlign w:val="center"/>
          </w:tcPr>
          <w:p w14:paraId="55767C7D" w14:textId="77777777" w:rsidR="00AD76F3" w:rsidRDefault="00AD76F3" w:rsidP="00AD76F3">
            <w:pPr>
              <w:pStyle w:val="Tabletext"/>
            </w:pPr>
            <w:r>
              <w:t>Nguyễn Quốc Bảo</w:t>
            </w:r>
          </w:p>
          <w:p w14:paraId="3D92AE83" w14:textId="77777777" w:rsidR="00AD76F3" w:rsidRDefault="00AD76F3" w:rsidP="00AD76F3">
            <w:pPr>
              <w:pStyle w:val="Tabletext"/>
            </w:pPr>
            <w:r>
              <w:t>Lâm Hoàng Dũng</w:t>
            </w:r>
          </w:p>
          <w:p w14:paraId="3F3DAF08" w14:textId="77777777" w:rsidR="00AD76F3" w:rsidRDefault="00AD76F3" w:rsidP="00AD76F3">
            <w:pPr>
              <w:pStyle w:val="Tabletext"/>
            </w:pPr>
            <w:r>
              <w:t>Huỳnh Xuân Khánh</w:t>
            </w:r>
          </w:p>
          <w:p w14:paraId="0AF3BB31" w14:textId="7F55AFDD" w:rsidR="00AD76F3" w:rsidRDefault="00AD76F3" w:rsidP="00AD76F3">
            <w:pPr>
              <w:pStyle w:val="Tabletext"/>
            </w:pPr>
            <w:r>
              <w:t>Nguyễn Trần Quốc Khánh</w:t>
            </w:r>
          </w:p>
        </w:tc>
      </w:tr>
      <w:tr w:rsidR="00F81399" w14:paraId="77122699" w14:textId="77777777" w:rsidTr="00F63FF2">
        <w:tc>
          <w:tcPr>
            <w:tcW w:w="2304" w:type="dxa"/>
          </w:tcPr>
          <w:p w14:paraId="7ABBEF79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16DEE0DB" w14:textId="77777777" w:rsidR="00F81399" w:rsidRDefault="00F81399">
            <w:pPr>
              <w:pStyle w:val="Tabletext"/>
            </w:pPr>
          </w:p>
        </w:tc>
        <w:tc>
          <w:tcPr>
            <w:tcW w:w="3402" w:type="dxa"/>
          </w:tcPr>
          <w:p w14:paraId="7F64FA9C" w14:textId="77777777" w:rsidR="00F81399" w:rsidRDefault="00F81399">
            <w:pPr>
              <w:pStyle w:val="Tabletext"/>
            </w:pPr>
          </w:p>
        </w:tc>
        <w:tc>
          <w:tcPr>
            <w:tcW w:w="2646" w:type="dxa"/>
          </w:tcPr>
          <w:p w14:paraId="5FEF36B2" w14:textId="77777777" w:rsidR="00F81399" w:rsidRDefault="00F81399">
            <w:pPr>
              <w:pStyle w:val="Tabletext"/>
            </w:pPr>
          </w:p>
        </w:tc>
      </w:tr>
      <w:tr w:rsidR="00F81399" w14:paraId="6E6C6E37" w14:textId="77777777" w:rsidTr="00F63FF2">
        <w:tc>
          <w:tcPr>
            <w:tcW w:w="2304" w:type="dxa"/>
          </w:tcPr>
          <w:p w14:paraId="0E5FB6EB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08F90840" w14:textId="77777777" w:rsidR="00F81399" w:rsidRDefault="00F81399">
            <w:pPr>
              <w:pStyle w:val="Tabletext"/>
            </w:pPr>
          </w:p>
        </w:tc>
        <w:tc>
          <w:tcPr>
            <w:tcW w:w="3402" w:type="dxa"/>
          </w:tcPr>
          <w:p w14:paraId="54BE3F8A" w14:textId="77777777" w:rsidR="00F81399" w:rsidRDefault="00F81399">
            <w:pPr>
              <w:pStyle w:val="Tabletext"/>
            </w:pPr>
          </w:p>
        </w:tc>
        <w:tc>
          <w:tcPr>
            <w:tcW w:w="2646" w:type="dxa"/>
          </w:tcPr>
          <w:p w14:paraId="21986521" w14:textId="77777777" w:rsidR="00F81399" w:rsidRDefault="00F81399">
            <w:pPr>
              <w:pStyle w:val="Tabletext"/>
            </w:pPr>
          </w:p>
        </w:tc>
      </w:tr>
      <w:tr w:rsidR="00F81399" w14:paraId="4CF68EB7" w14:textId="77777777" w:rsidTr="00F63FF2">
        <w:tc>
          <w:tcPr>
            <w:tcW w:w="2304" w:type="dxa"/>
          </w:tcPr>
          <w:p w14:paraId="50CD1BE8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67B46AB8" w14:textId="77777777" w:rsidR="00F81399" w:rsidRDefault="00F81399">
            <w:pPr>
              <w:pStyle w:val="Tabletext"/>
            </w:pPr>
          </w:p>
        </w:tc>
        <w:tc>
          <w:tcPr>
            <w:tcW w:w="3402" w:type="dxa"/>
          </w:tcPr>
          <w:p w14:paraId="0F6F1413" w14:textId="77777777" w:rsidR="00F81399" w:rsidRDefault="00F81399">
            <w:pPr>
              <w:pStyle w:val="Tabletext"/>
            </w:pPr>
          </w:p>
        </w:tc>
        <w:tc>
          <w:tcPr>
            <w:tcW w:w="2646" w:type="dxa"/>
          </w:tcPr>
          <w:p w14:paraId="3361E0B7" w14:textId="77777777" w:rsidR="00F81399" w:rsidRDefault="00F81399">
            <w:pPr>
              <w:pStyle w:val="Tabletext"/>
            </w:pPr>
          </w:p>
        </w:tc>
      </w:tr>
    </w:tbl>
    <w:p w14:paraId="29CDF233" w14:textId="77777777" w:rsidR="00F81399" w:rsidRDefault="00F81399"/>
    <w:p w14:paraId="5CD161B2" w14:textId="77777777" w:rsidR="00F81399" w:rsidRDefault="000439F1">
      <w:pPr>
        <w:pStyle w:val="Title"/>
      </w:pPr>
      <w:bookmarkStart w:id="0" w:name="_GoBack"/>
      <w:bookmarkEnd w:id="0"/>
      <w:r>
        <w:br w:type="page"/>
      </w:r>
      <w:r>
        <w:lastRenderedPageBreak/>
        <w:t>Table of Contents</w:t>
      </w:r>
    </w:p>
    <w:p w14:paraId="1D34F017" w14:textId="4F1E5EF8" w:rsidR="00CC5070" w:rsidRDefault="000439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C5070">
        <w:rPr>
          <w:noProof/>
        </w:rPr>
        <w:t>1.</w:t>
      </w:r>
      <w:r w:rsidR="00CC507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C5070">
        <w:rPr>
          <w:noProof/>
        </w:rPr>
        <w:t>Introduction</w:t>
      </w:r>
      <w:r w:rsidR="00CC5070">
        <w:rPr>
          <w:noProof/>
        </w:rPr>
        <w:tab/>
      </w:r>
      <w:r w:rsidR="00CC5070">
        <w:rPr>
          <w:noProof/>
        </w:rPr>
        <w:fldChar w:fldCharType="begin"/>
      </w:r>
      <w:r w:rsidR="00CC5070">
        <w:rPr>
          <w:noProof/>
        </w:rPr>
        <w:instrText xml:space="preserve"> PAGEREF _Toc497660689 \h </w:instrText>
      </w:r>
      <w:r w:rsidR="00CC5070">
        <w:rPr>
          <w:noProof/>
        </w:rPr>
      </w:r>
      <w:r w:rsidR="00CC5070">
        <w:rPr>
          <w:noProof/>
        </w:rPr>
        <w:fldChar w:fldCharType="separate"/>
      </w:r>
      <w:r w:rsidR="00B06DF3">
        <w:rPr>
          <w:noProof/>
        </w:rPr>
        <w:t>4</w:t>
      </w:r>
      <w:r w:rsidR="00CC5070">
        <w:rPr>
          <w:noProof/>
        </w:rPr>
        <w:fldChar w:fldCharType="end"/>
      </w:r>
    </w:p>
    <w:p w14:paraId="12EB717C" w14:textId="185001DD" w:rsidR="00CC5070" w:rsidRDefault="00CC50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_Toc497660690 \h </w:instrText>
      </w:r>
      <w:r>
        <w:rPr>
          <w:noProof/>
        </w:rPr>
      </w:r>
      <w:r>
        <w:rPr>
          <w:noProof/>
        </w:rPr>
        <w:fldChar w:fldCharType="separate"/>
      </w:r>
      <w:r w:rsidR="00B06DF3">
        <w:rPr>
          <w:noProof/>
        </w:rPr>
        <w:t>4</w:t>
      </w:r>
      <w:r>
        <w:rPr>
          <w:noProof/>
        </w:rPr>
        <w:fldChar w:fldCharType="end"/>
      </w:r>
    </w:p>
    <w:p w14:paraId="6D6D4E54" w14:textId="3292F046" w:rsidR="00CC5070" w:rsidRDefault="00CC50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_Toc497660691 \h </w:instrText>
      </w:r>
      <w:r>
        <w:rPr>
          <w:noProof/>
        </w:rPr>
      </w:r>
      <w:r>
        <w:rPr>
          <w:noProof/>
        </w:rPr>
        <w:fldChar w:fldCharType="separate"/>
      </w:r>
      <w:r w:rsidR="00B06DF3">
        <w:rPr>
          <w:noProof/>
        </w:rPr>
        <w:t>4</w:t>
      </w:r>
      <w:r>
        <w:rPr>
          <w:noProof/>
        </w:rPr>
        <w:fldChar w:fldCharType="end"/>
      </w:r>
    </w:p>
    <w:p w14:paraId="1562D3C5" w14:textId="2994590B" w:rsidR="00CC5070" w:rsidRDefault="00CC50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_Toc497660692 \h </w:instrText>
      </w:r>
      <w:r>
        <w:rPr>
          <w:noProof/>
        </w:rPr>
      </w:r>
      <w:r>
        <w:rPr>
          <w:noProof/>
        </w:rPr>
        <w:fldChar w:fldCharType="separate"/>
      </w:r>
      <w:r w:rsidR="00B06DF3">
        <w:rPr>
          <w:noProof/>
        </w:rPr>
        <w:t>4</w:t>
      </w:r>
      <w:r>
        <w:rPr>
          <w:noProof/>
        </w:rPr>
        <w:fldChar w:fldCharType="end"/>
      </w:r>
    </w:p>
    <w:p w14:paraId="0B62EBBC" w14:textId="24FBEFA3" w:rsidR="00CC5070" w:rsidRDefault="00CC50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_Toc497660693 \h </w:instrText>
      </w:r>
      <w:r>
        <w:rPr>
          <w:noProof/>
        </w:rPr>
      </w:r>
      <w:r>
        <w:rPr>
          <w:noProof/>
        </w:rPr>
        <w:fldChar w:fldCharType="separate"/>
      </w:r>
      <w:r w:rsidR="00B06DF3">
        <w:rPr>
          <w:noProof/>
        </w:rPr>
        <w:t>4</w:t>
      </w:r>
      <w:r>
        <w:rPr>
          <w:noProof/>
        </w:rPr>
        <w:fldChar w:fldCharType="end"/>
      </w:r>
    </w:p>
    <w:p w14:paraId="6CFA437E" w14:textId="56ED24B8" w:rsidR="00CC5070" w:rsidRDefault="00CC50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_Toc497660694 \h </w:instrText>
      </w:r>
      <w:r>
        <w:rPr>
          <w:noProof/>
        </w:rPr>
      </w:r>
      <w:r>
        <w:rPr>
          <w:noProof/>
        </w:rPr>
        <w:fldChar w:fldCharType="separate"/>
      </w:r>
      <w:r w:rsidR="00B06DF3">
        <w:rPr>
          <w:noProof/>
        </w:rPr>
        <w:t>4</w:t>
      </w:r>
      <w:r>
        <w:rPr>
          <w:noProof/>
        </w:rPr>
        <w:fldChar w:fldCharType="end"/>
      </w:r>
    </w:p>
    <w:p w14:paraId="57FC1B74" w14:textId="29B1BF17" w:rsidR="00CC5070" w:rsidRDefault="00CC50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_Toc497660695 \h </w:instrText>
      </w:r>
      <w:r>
        <w:rPr>
          <w:noProof/>
        </w:rPr>
      </w:r>
      <w:r>
        <w:rPr>
          <w:noProof/>
        </w:rPr>
        <w:fldChar w:fldCharType="separate"/>
      </w:r>
      <w:r w:rsidR="00B06DF3">
        <w:rPr>
          <w:noProof/>
        </w:rPr>
        <w:t>5</w:t>
      </w:r>
      <w:r>
        <w:rPr>
          <w:noProof/>
        </w:rPr>
        <w:fldChar w:fldCharType="end"/>
      </w:r>
    </w:p>
    <w:p w14:paraId="7DB61385" w14:textId="5238EA14" w:rsidR="00CC5070" w:rsidRDefault="00CC50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_Toc497660696 \h </w:instrText>
      </w:r>
      <w:r>
        <w:rPr>
          <w:noProof/>
        </w:rPr>
      </w:r>
      <w:r>
        <w:rPr>
          <w:noProof/>
        </w:rPr>
        <w:fldChar w:fldCharType="separate"/>
      </w:r>
      <w:r w:rsidR="00B06DF3">
        <w:rPr>
          <w:noProof/>
        </w:rPr>
        <w:t>5</w:t>
      </w:r>
      <w:r>
        <w:rPr>
          <w:noProof/>
        </w:rPr>
        <w:fldChar w:fldCharType="end"/>
      </w:r>
    </w:p>
    <w:p w14:paraId="4D17C21D" w14:textId="73802C38" w:rsidR="00CC5070" w:rsidRDefault="00CC50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Summary of Key Stakeholder or User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_Toc497660697 \h </w:instrText>
      </w:r>
      <w:r>
        <w:rPr>
          <w:noProof/>
        </w:rPr>
      </w:r>
      <w:r>
        <w:rPr>
          <w:noProof/>
        </w:rPr>
        <w:fldChar w:fldCharType="separate"/>
      </w:r>
      <w:r w:rsidR="00B06DF3">
        <w:rPr>
          <w:noProof/>
        </w:rPr>
        <w:t>5</w:t>
      </w:r>
      <w:r>
        <w:rPr>
          <w:noProof/>
        </w:rPr>
        <w:fldChar w:fldCharType="end"/>
      </w:r>
    </w:p>
    <w:p w14:paraId="237EA27C" w14:textId="41903B9C" w:rsidR="00CC5070" w:rsidRDefault="00CC50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_Toc497660698 \h </w:instrText>
      </w:r>
      <w:r>
        <w:rPr>
          <w:noProof/>
        </w:rPr>
      </w:r>
      <w:r>
        <w:rPr>
          <w:noProof/>
        </w:rPr>
        <w:fldChar w:fldCharType="separate"/>
      </w:r>
      <w:r w:rsidR="00B06DF3">
        <w:rPr>
          <w:noProof/>
        </w:rPr>
        <w:t>6</w:t>
      </w:r>
      <w:r>
        <w:rPr>
          <w:noProof/>
        </w:rPr>
        <w:fldChar w:fldCharType="end"/>
      </w:r>
    </w:p>
    <w:p w14:paraId="4C2C419E" w14:textId="509390B4" w:rsidR="00CC5070" w:rsidRDefault="00CC50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_Toc497660699 \h </w:instrText>
      </w:r>
      <w:r>
        <w:rPr>
          <w:noProof/>
        </w:rPr>
      </w:r>
      <w:r>
        <w:rPr>
          <w:noProof/>
        </w:rPr>
        <w:fldChar w:fldCharType="separate"/>
      </w:r>
      <w:r w:rsidR="00B06DF3">
        <w:rPr>
          <w:noProof/>
        </w:rPr>
        <w:t>6</w:t>
      </w:r>
      <w:r>
        <w:rPr>
          <w:noProof/>
        </w:rPr>
        <w:fldChar w:fldCharType="end"/>
      </w:r>
    </w:p>
    <w:p w14:paraId="58DE2AAE" w14:textId="08B7ACD7" w:rsidR="00CC5070" w:rsidRDefault="00CC50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_Toc497660700 \h </w:instrText>
      </w:r>
      <w:r>
        <w:rPr>
          <w:noProof/>
        </w:rPr>
      </w:r>
      <w:r>
        <w:rPr>
          <w:noProof/>
        </w:rPr>
        <w:fldChar w:fldCharType="separate"/>
      </w:r>
      <w:r w:rsidR="00B06DF3">
        <w:rPr>
          <w:noProof/>
        </w:rPr>
        <w:t>7</w:t>
      </w:r>
      <w:r>
        <w:rPr>
          <w:noProof/>
        </w:rPr>
        <w:fldChar w:fldCharType="end"/>
      </w:r>
    </w:p>
    <w:p w14:paraId="1BBC9E35" w14:textId="4E408B83" w:rsidR="00F81399" w:rsidRDefault="000439F1">
      <w:pPr>
        <w:pStyle w:val="Title"/>
      </w:pPr>
      <w:r>
        <w:fldChar w:fldCharType="end"/>
      </w:r>
      <w:r>
        <w:br w:type="page"/>
      </w:r>
      <w:r w:rsidR="00454136">
        <w:lastRenderedPageBreak/>
        <w:fldChar w:fldCharType="begin"/>
      </w:r>
      <w:r w:rsidR="00454136">
        <w:instrText xml:space="preserve"> TITLE  \* MERGEFORMAT </w:instrText>
      </w:r>
      <w:r w:rsidR="00454136">
        <w:fldChar w:fldCharType="separate"/>
      </w:r>
      <w:r w:rsidR="00A240EE">
        <w:t>Vision (Small Project)</w:t>
      </w:r>
      <w:r w:rsidR="00454136">
        <w:fldChar w:fldCharType="end"/>
      </w:r>
    </w:p>
    <w:p w14:paraId="2E0E1F09" w14:textId="77777777" w:rsidR="00F81399" w:rsidRDefault="000439F1">
      <w:pPr>
        <w:pStyle w:val="Heading1"/>
      </w:pPr>
      <w:bookmarkStart w:id="1" w:name="_Toc456598586"/>
      <w:bookmarkStart w:id="2" w:name="_Toc456600917"/>
      <w:bookmarkStart w:id="3" w:name="_Toc512930904"/>
      <w:bookmarkStart w:id="4" w:name="_Toc497660689"/>
      <w:bookmarkStart w:id="5" w:name="_Toc436203377"/>
      <w:bookmarkStart w:id="6" w:name="_Toc452813577"/>
      <w:r>
        <w:t>Introduction</w:t>
      </w:r>
      <w:bookmarkEnd w:id="1"/>
      <w:bookmarkEnd w:id="2"/>
      <w:bookmarkEnd w:id="3"/>
      <w:bookmarkEnd w:id="4"/>
    </w:p>
    <w:p w14:paraId="6EC9768E" w14:textId="77777777" w:rsidR="00F20F41" w:rsidRPr="00F20F41" w:rsidRDefault="00C0374E" w:rsidP="00F20F41">
      <w:pPr>
        <w:pStyle w:val="InfoBlue"/>
        <w:rPr>
          <w:color w:val="auto"/>
        </w:rPr>
      </w:pPr>
      <w:r w:rsidRPr="00F20F41">
        <w:rPr>
          <w:color w:val="auto"/>
        </w:rPr>
        <w:t>T</w:t>
      </w:r>
      <w:r w:rsidR="000439F1" w:rsidRPr="00F20F41">
        <w:rPr>
          <w:color w:val="auto"/>
        </w:rPr>
        <w:t xml:space="preserve">his document is to collect, analyze, and define high-level needs and features of the </w:t>
      </w:r>
      <w:r w:rsidR="00F20F41" w:rsidRPr="00F20F41">
        <w:rPr>
          <w:color w:val="auto"/>
        </w:rPr>
        <w:t>Calorize.</w:t>
      </w:r>
      <w:r w:rsidR="000439F1" w:rsidRPr="00F20F41">
        <w:rPr>
          <w:color w:val="auto"/>
        </w:rPr>
        <w:t xml:space="preserve"> It focuses on the capabilities needed by the stakeholders and the target users, and</w:t>
      </w:r>
      <w:r w:rsidR="00F20F41" w:rsidRPr="00F20F41">
        <w:rPr>
          <w:bCs/>
          <w:color w:val="auto"/>
        </w:rPr>
        <w:t xml:space="preserve"> help people have a wider range about the necessary it brings</w:t>
      </w:r>
      <w:r w:rsidR="00F20F41" w:rsidRPr="00F20F41">
        <w:rPr>
          <w:color w:val="auto"/>
        </w:rPr>
        <w:t>.</w:t>
      </w:r>
      <w:r w:rsidR="000439F1" w:rsidRPr="00F20F41">
        <w:rPr>
          <w:color w:val="auto"/>
        </w:rPr>
        <w:t xml:space="preserve"> </w:t>
      </w:r>
    </w:p>
    <w:p w14:paraId="41D62111" w14:textId="77777777" w:rsidR="00F81399" w:rsidRPr="00F20F41" w:rsidRDefault="000439F1" w:rsidP="00F20F41">
      <w:pPr>
        <w:pStyle w:val="InfoBlue"/>
      </w:pPr>
      <w:r w:rsidRPr="00F20F41">
        <w:rPr>
          <w:color w:val="auto"/>
        </w:rPr>
        <w:t xml:space="preserve">The details of how the </w:t>
      </w:r>
      <w:r w:rsidR="00F20F41" w:rsidRPr="00F20F41">
        <w:rPr>
          <w:color w:val="auto"/>
        </w:rPr>
        <w:t>Calorize</w:t>
      </w:r>
      <w:r w:rsidRPr="00F20F41">
        <w:rPr>
          <w:color w:val="auto"/>
        </w:rPr>
        <w:t xml:space="preserve"> fulfills these needs are detailed in the use-case an</w:t>
      </w:r>
      <w:r w:rsidR="00F20F41" w:rsidRPr="00F20F41">
        <w:rPr>
          <w:color w:val="auto"/>
        </w:rPr>
        <w:t>d supplementary specifications</w:t>
      </w:r>
      <w:r w:rsidR="00F20F41">
        <w:t>.</w:t>
      </w:r>
    </w:p>
    <w:p w14:paraId="4EBF7034" w14:textId="77777777" w:rsidR="00F81399" w:rsidRDefault="000439F1">
      <w:pPr>
        <w:pStyle w:val="Heading1"/>
      </w:pPr>
      <w:bookmarkStart w:id="7" w:name="_Toc512930906"/>
      <w:bookmarkStart w:id="8" w:name="_Toc497660690"/>
      <w:r>
        <w:t>Positioning</w:t>
      </w:r>
      <w:bookmarkEnd w:id="5"/>
      <w:bookmarkEnd w:id="6"/>
      <w:bookmarkEnd w:id="7"/>
      <w:bookmarkEnd w:id="8"/>
    </w:p>
    <w:p w14:paraId="21404B5E" w14:textId="77777777" w:rsidR="00F81399" w:rsidRDefault="000439F1" w:rsidP="0055214C">
      <w:pPr>
        <w:pStyle w:val="Heading2"/>
      </w:pPr>
      <w:bookmarkStart w:id="9" w:name="_Toc436203379"/>
      <w:bookmarkStart w:id="10" w:name="_Toc452813579"/>
      <w:bookmarkStart w:id="11" w:name="_Toc512930907"/>
      <w:bookmarkStart w:id="12" w:name="_Toc497660691"/>
      <w:r>
        <w:t>Problem Statement</w:t>
      </w:r>
      <w:bookmarkEnd w:id="9"/>
      <w:bookmarkEnd w:id="10"/>
      <w:bookmarkEnd w:id="11"/>
      <w:bookmarkEnd w:id="12"/>
    </w:p>
    <w:p w14:paraId="3A980BC6" w14:textId="77777777" w:rsidR="0055214C" w:rsidRPr="0055214C" w:rsidRDefault="0055214C" w:rsidP="0055214C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81399" w14:paraId="68478F50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6086E5D" w14:textId="77777777" w:rsidR="00F81399" w:rsidRDefault="000439F1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7ED1E8" w14:textId="77777777" w:rsidR="00F81399" w:rsidRPr="00F20F41" w:rsidRDefault="00F05572" w:rsidP="00F20F41">
            <w:pPr>
              <w:pStyle w:val="InfoBlue"/>
              <w:rPr>
                <w:color w:val="auto"/>
              </w:rPr>
            </w:pPr>
            <w:r w:rsidRPr="00F20F41">
              <w:rPr>
                <w:color w:val="auto"/>
              </w:rPr>
              <w:t>Overweight</w:t>
            </w:r>
            <w:r w:rsidR="0055214C" w:rsidRPr="00F20F41">
              <w:rPr>
                <w:color w:val="auto"/>
              </w:rPr>
              <w:t xml:space="preserve"> and other health issues by sitting regularly</w:t>
            </w:r>
            <w:r w:rsidRPr="00F20F41">
              <w:rPr>
                <w:color w:val="auto"/>
              </w:rPr>
              <w:t xml:space="preserve"> </w:t>
            </w:r>
          </w:p>
        </w:tc>
      </w:tr>
      <w:tr w:rsidR="00F81399" w14:paraId="1B81B690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C51EEB2" w14:textId="77777777" w:rsidR="00F81399" w:rsidRDefault="000439F1">
            <w:pPr>
              <w:pStyle w:val="BodyText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3ED518" w14:textId="77777777" w:rsidR="00F81399" w:rsidRPr="00F20F41" w:rsidRDefault="004746F8" w:rsidP="00F20F41">
            <w:pPr>
              <w:pStyle w:val="InfoBlue"/>
              <w:rPr>
                <w:color w:val="auto"/>
              </w:rPr>
            </w:pPr>
            <w:r w:rsidRPr="00F20F41">
              <w:rPr>
                <w:color w:val="auto"/>
              </w:rPr>
              <w:t>Students, office workers, streamer…</w:t>
            </w:r>
          </w:p>
        </w:tc>
      </w:tr>
      <w:tr w:rsidR="00F81399" w14:paraId="637DD6EC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A4578AB" w14:textId="77777777" w:rsidR="00F81399" w:rsidRDefault="000439F1">
            <w:pPr>
              <w:pStyle w:val="BodyText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332777" w14:textId="77777777" w:rsidR="00F81399" w:rsidRPr="00F20F41" w:rsidRDefault="004354B4" w:rsidP="00F20F41">
            <w:pPr>
              <w:pStyle w:val="InfoBlue"/>
              <w:rPr>
                <w:color w:val="auto"/>
              </w:rPr>
            </w:pPr>
            <w:r w:rsidRPr="00F20F41">
              <w:rPr>
                <w:color w:val="auto"/>
              </w:rPr>
              <w:t xml:space="preserve">Type 2 diabetes, strokes, high blood pressure  </w:t>
            </w:r>
          </w:p>
        </w:tc>
      </w:tr>
      <w:tr w:rsidR="00F81399" w14:paraId="24516583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DAAFBA4" w14:textId="77777777" w:rsidR="00F81399" w:rsidRDefault="000439F1">
            <w:pPr>
              <w:pStyle w:val="BodyText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84AF99" w14:textId="77777777" w:rsidR="00F81399" w:rsidRPr="00F20F41" w:rsidRDefault="00F20F41" w:rsidP="00F20F41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Preserving, keeping track of f</w:t>
            </w:r>
            <w:r w:rsidR="0055214C" w:rsidRPr="00F20F41">
              <w:rPr>
                <w:color w:val="auto"/>
              </w:rPr>
              <w:t>ood consumption per day</w:t>
            </w:r>
          </w:p>
        </w:tc>
      </w:tr>
    </w:tbl>
    <w:p w14:paraId="61B01FC4" w14:textId="77777777" w:rsidR="00F81399" w:rsidRDefault="000439F1" w:rsidP="00F20F41">
      <w:pPr>
        <w:pStyle w:val="Heading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497660692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p w14:paraId="3CBF7F7D" w14:textId="77777777" w:rsidR="00F20F41" w:rsidRPr="00F20F41" w:rsidRDefault="00F20F41" w:rsidP="00F20F41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81399" w14:paraId="779AA924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98ABDB9" w14:textId="77777777" w:rsidR="00F81399" w:rsidRPr="00A05E28" w:rsidRDefault="000439F1">
            <w:pPr>
              <w:pStyle w:val="BodyText"/>
              <w:keepNext/>
              <w:ind w:left="72"/>
              <w:rPr>
                <w:color w:val="000000" w:themeColor="text1"/>
              </w:rPr>
            </w:pPr>
            <w:r w:rsidRPr="00A05E28">
              <w:rPr>
                <w:color w:val="000000" w:themeColor="text1"/>
              </w:rP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A9D177A" w14:textId="330FBDF8" w:rsidR="00F81399" w:rsidRPr="00A05E28" w:rsidRDefault="003346F3" w:rsidP="00F20F41">
            <w:pPr>
              <w:pStyle w:val="InfoBlue"/>
              <w:rPr>
                <w:color w:val="000000" w:themeColor="text1"/>
              </w:rPr>
            </w:pPr>
            <w:r w:rsidRPr="00A05E28">
              <w:rPr>
                <w:color w:val="000000" w:themeColor="text1"/>
              </w:rPr>
              <w:t>Students in HCMUS</w:t>
            </w:r>
          </w:p>
        </w:tc>
      </w:tr>
      <w:tr w:rsidR="00F81399" w14:paraId="5F505013" w14:textId="77777777" w:rsidTr="008175A8">
        <w:trPr>
          <w:trHeight w:val="408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57B3CE" w14:textId="77777777" w:rsidR="00F81399" w:rsidRPr="00A05E28" w:rsidRDefault="000439F1">
            <w:pPr>
              <w:pStyle w:val="BodyText"/>
              <w:keepNext/>
              <w:ind w:left="72"/>
              <w:rPr>
                <w:color w:val="000000" w:themeColor="text1"/>
              </w:rPr>
            </w:pPr>
            <w:r w:rsidRPr="00A05E28">
              <w:rPr>
                <w:color w:val="000000" w:themeColor="text1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9A4B3" w14:textId="42ED4406" w:rsidR="00F81399" w:rsidRPr="00A05E28" w:rsidRDefault="00B41D5E" w:rsidP="00F20F41">
            <w:pPr>
              <w:pStyle w:val="InfoBlue"/>
              <w:rPr>
                <w:color w:val="000000" w:themeColor="text1"/>
              </w:rPr>
            </w:pPr>
            <w:r w:rsidRPr="00A05E28">
              <w:rPr>
                <w:color w:val="000000" w:themeColor="text1"/>
              </w:rPr>
              <w:t xml:space="preserve">Is trying </w:t>
            </w:r>
            <w:r w:rsidR="0025671B" w:rsidRPr="00A05E28">
              <w:rPr>
                <w:color w:val="000000" w:themeColor="text1"/>
              </w:rPr>
              <w:t xml:space="preserve">to </w:t>
            </w:r>
            <w:r w:rsidR="00273220" w:rsidRPr="00A05E28">
              <w:rPr>
                <w:color w:val="000000" w:themeColor="text1"/>
              </w:rPr>
              <w:t>gain a better health</w:t>
            </w:r>
          </w:p>
        </w:tc>
      </w:tr>
      <w:tr w:rsidR="00F81399" w14:paraId="61E98919" w14:textId="77777777" w:rsidTr="008175A8">
        <w:trPr>
          <w:trHeight w:val="390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71CDC12" w14:textId="7C630535" w:rsidR="00F81399" w:rsidRPr="00A05E28" w:rsidRDefault="00D77A65" w:rsidP="00D77A65">
            <w:pPr>
              <w:pStyle w:val="BodyText"/>
              <w:keepNext/>
              <w:ind w:left="72"/>
              <w:rPr>
                <w:color w:val="000000" w:themeColor="text1"/>
              </w:rPr>
            </w:pPr>
            <w:r w:rsidRPr="00A05E28">
              <w:rPr>
                <w:color w:val="000000" w:themeColor="text1"/>
              </w:rPr>
              <w:t>The Calorize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3358FC" w14:textId="112E5D5F" w:rsidR="00F81399" w:rsidRPr="00A05E28" w:rsidRDefault="000439F1" w:rsidP="00DE57C6">
            <w:pPr>
              <w:pStyle w:val="InfoBlue"/>
              <w:rPr>
                <w:color w:val="000000" w:themeColor="text1"/>
              </w:rPr>
            </w:pPr>
            <w:r w:rsidRPr="00A05E28">
              <w:rPr>
                <w:color w:val="000000" w:themeColor="text1"/>
              </w:rPr>
              <w:t xml:space="preserve"> is a</w:t>
            </w:r>
            <w:r w:rsidR="00E31EAD" w:rsidRPr="00A05E28">
              <w:rPr>
                <w:color w:val="000000" w:themeColor="text1"/>
              </w:rPr>
              <w:t xml:space="preserve"> healthcare </w:t>
            </w:r>
            <w:r w:rsidR="00DE57C6" w:rsidRPr="00A05E28">
              <w:rPr>
                <w:color w:val="000000" w:themeColor="text1"/>
              </w:rPr>
              <w:t>application</w:t>
            </w:r>
          </w:p>
        </w:tc>
      </w:tr>
      <w:tr w:rsidR="00F81399" w14:paraId="64281D47" w14:textId="77777777" w:rsidTr="008175A8">
        <w:trPr>
          <w:trHeight w:val="390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73D5DD8" w14:textId="77777777" w:rsidR="00F81399" w:rsidRPr="00A05E28" w:rsidRDefault="000439F1">
            <w:pPr>
              <w:pStyle w:val="BodyText"/>
              <w:keepNext/>
              <w:ind w:left="72"/>
              <w:rPr>
                <w:color w:val="000000" w:themeColor="text1"/>
              </w:rPr>
            </w:pPr>
            <w:r w:rsidRPr="00A05E28">
              <w:rPr>
                <w:color w:val="000000" w:themeColor="text1"/>
              </w:rP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461889" w14:textId="0B5AC2C9" w:rsidR="00F81399" w:rsidRPr="00A05E28" w:rsidRDefault="000711CE" w:rsidP="00F20F41">
            <w:pPr>
              <w:pStyle w:val="InfoBlue"/>
              <w:rPr>
                <w:color w:val="000000" w:themeColor="text1"/>
              </w:rPr>
            </w:pPr>
            <w:r w:rsidRPr="00A05E28">
              <w:rPr>
                <w:color w:val="000000" w:themeColor="text1"/>
              </w:rPr>
              <w:t>Free-to-use, has</w:t>
            </w:r>
            <w:r w:rsidR="00082BF8" w:rsidRPr="00A05E28">
              <w:rPr>
                <w:color w:val="000000" w:themeColor="text1"/>
              </w:rPr>
              <w:t xml:space="preserve"> a lot of functions</w:t>
            </w:r>
            <w:r w:rsidR="00690EB9" w:rsidRPr="00A05E28">
              <w:rPr>
                <w:color w:val="000000" w:themeColor="text1"/>
              </w:rPr>
              <w:t xml:space="preserve"> in advance</w:t>
            </w:r>
          </w:p>
        </w:tc>
      </w:tr>
      <w:tr w:rsidR="00F81399" w14:paraId="2C26F5BC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1F82101" w14:textId="77777777" w:rsidR="00F81399" w:rsidRPr="00A05E28" w:rsidRDefault="000439F1">
            <w:pPr>
              <w:pStyle w:val="BodyText"/>
              <w:keepNext/>
              <w:ind w:left="72"/>
              <w:rPr>
                <w:color w:val="000000" w:themeColor="text1"/>
              </w:rPr>
            </w:pPr>
            <w:r w:rsidRPr="00A05E28">
              <w:rPr>
                <w:color w:val="000000" w:themeColor="text1"/>
              </w:rP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171900" w14:textId="77E7E632" w:rsidR="00F81399" w:rsidRPr="00A05E28" w:rsidRDefault="00732DFC" w:rsidP="00F20F41">
            <w:pPr>
              <w:pStyle w:val="InfoBlue"/>
              <w:rPr>
                <w:color w:val="000000" w:themeColor="text1"/>
              </w:rPr>
            </w:pPr>
            <w:r w:rsidRPr="00A05E28">
              <w:rPr>
                <w:color w:val="000000" w:themeColor="text1"/>
              </w:rPr>
              <w:t xml:space="preserve">Other </w:t>
            </w:r>
            <w:r w:rsidR="002C4DD7" w:rsidRPr="00A05E28">
              <w:rPr>
                <w:color w:val="000000" w:themeColor="text1"/>
              </w:rPr>
              <w:t xml:space="preserve">applications which have pay-to-use and not </w:t>
            </w:r>
            <w:r w:rsidR="00EB5DAD" w:rsidRPr="00A05E28">
              <w:rPr>
                <w:color w:val="000000" w:themeColor="text1"/>
              </w:rPr>
              <w:t>stable</w:t>
            </w:r>
            <w:r w:rsidRPr="00A05E28">
              <w:rPr>
                <w:color w:val="000000" w:themeColor="text1"/>
              </w:rPr>
              <w:t xml:space="preserve"> </w:t>
            </w:r>
          </w:p>
        </w:tc>
      </w:tr>
      <w:tr w:rsidR="00F81399" w14:paraId="3C29B088" w14:textId="77777777" w:rsidTr="008175A8">
        <w:trPr>
          <w:trHeight w:val="372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6DADF3E0" w14:textId="77777777" w:rsidR="00F81399" w:rsidRPr="00A05E28" w:rsidRDefault="000439F1">
            <w:pPr>
              <w:pStyle w:val="BodyText"/>
              <w:ind w:left="72"/>
              <w:rPr>
                <w:color w:val="000000" w:themeColor="text1"/>
              </w:rPr>
            </w:pPr>
            <w:r w:rsidRPr="00A05E28">
              <w:rPr>
                <w:color w:val="000000" w:themeColor="text1"/>
              </w:rP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647287" w14:textId="051434E4" w:rsidR="00A05E28" w:rsidRPr="00A05E28" w:rsidRDefault="00EB5DAD" w:rsidP="00A05E28">
            <w:pPr>
              <w:widowControl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A05E28">
              <w:rPr>
                <w:color w:val="000000" w:themeColor="text1"/>
              </w:rPr>
              <w:t xml:space="preserve">Will </w:t>
            </w:r>
            <w:r w:rsidR="00A05E28" w:rsidRPr="00A05E28">
              <w:rPr>
                <w:color w:val="000000" w:themeColor="text1"/>
              </w:rPr>
              <w:t xml:space="preserve">bring a breath of fresh air in healthcare services </w:t>
            </w:r>
          </w:p>
          <w:p w14:paraId="4571DCA0" w14:textId="70BEDE75" w:rsidR="00F81399" w:rsidRPr="00A05E28" w:rsidRDefault="00F81399" w:rsidP="00EB5DAD">
            <w:pPr>
              <w:pStyle w:val="InfoBlue"/>
              <w:rPr>
                <w:color w:val="000000" w:themeColor="text1"/>
              </w:rPr>
            </w:pPr>
          </w:p>
        </w:tc>
      </w:tr>
    </w:tbl>
    <w:p w14:paraId="2666130C" w14:textId="20A38AFC" w:rsidR="00F81399" w:rsidRDefault="00F81399" w:rsidP="00F20F41">
      <w:pPr>
        <w:pStyle w:val="InfoBlue"/>
      </w:pPr>
    </w:p>
    <w:p w14:paraId="34F56B55" w14:textId="77777777" w:rsidR="00F81399" w:rsidRDefault="000439F1">
      <w:pPr>
        <w:pStyle w:val="Heading1"/>
      </w:pPr>
      <w:bookmarkStart w:id="19" w:name="_Toc447960005"/>
      <w:bookmarkStart w:id="20" w:name="_Toc452813581"/>
      <w:bookmarkStart w:id="21" w:name="_Toc512930909"/>
      <w:bookmarkStart w:id="22" w:name="_Toc497660693"/>
      <w:bookmarkStart w:id="23" w:name="_Toc436203381"/>
      <w:r>
        <w:t>Stakeholder and User Descriptions</w:t>
      </w:r>
      <w:bookmarkEnd w:id="19"/>
      <w:bookmarkEnd w:id="20"/>
      <w:bookmarkEnd w:id="21"/>
      <w:bookmarkEnd w:id="22"/>
    </w:p>
    <w:p w14:paraId="462369A8" w14:textId="17AB039E" w:rsidR="00F81399" w:rsidRPr="002549AF" w:rsidRDefault="002549AF" w:rsidP="00F20F41">
      <w:pPr>
        <w:pStyle w:val="InfoBlue"/>
        <w:rPr>
          <w:lang w:val="vi-VN"/>
        </w:rPr>
      </w:pPr>
      <w:r>
        <w:rPr>
          <w:lang w:val="vi-VN"/>
        </w:rPr>
        <w:t xml:space="preserve"> </w:t>
      </w:r>
    </w:p>
    <w:p w14:paraId="57991A56" w14:textId="77777777" w:rsidR="00F81399" w:rsidRDefault="000439F1">
      <w:pPr>
        <w:pStyle w:val="Heading2"/>
      </w:pPr>
      <w:bookmarkStart w:id="24" w:name="_Toc452813583"/>
      <w:bookmarkStart w:id="25" w:name="_Toc512930910"/>
      <w:bookmarkStart w:id="26" w:name="_Toc497660694"/>
      <w:r>
        <w:t>Stakeholder Summary</w:t>
      </w:r>
      <w:bookmarkEnd w:id="24"/>
      <w:bookmarkEnd w:id="25"/>
      <w:bookmarkEnd w:id="26"/>
    </w:p>
    <w:p w14:paraId="279439F3" w14:textId="44154FFD" w:rsidR="00F81399" w:rsidRPr="002549AF" w:rsidRDefault="002549AF" w:rsidP="00F20F41">
      <w:pPr>
        <w:pStyle w:val="InfoBlue"/>
        <w:rPr>
          <w:lang w:val="vi-VN"/>
        </w:rPr>
      </w:pPr>
      <w:r>
        <w:rPr>
          <w:lang w:val="vi-VN"/>
        </w:rPr>
        <w:t xml:space="preserve"> 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F81399" w14:paraId="357FEE17" w14:textId="77777777">
        <w:tc>
          <w:tcPr>
            <w:tcW w:w="1890" w:type="dxa"/>
            <w:shd w:val="solid" w:color="000000" w:fill="FFFFFF"/>
          </w:tcPr>
          <w:p w14:paraId="7C7FD78C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4F7CFF82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0962FC91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2549AF" w:rsidRPr="002549AF" w14:paraId="48D4202E" w14:textId="77777777" w:rsidTr="002549AF">
        <w:tc>
          <w:tcPr>
            <w:tcW w:w="1890" w:type="dxa"/>
            <w:vAlign w:val="center"/>
          </w:tcPr>
          <w:p w14:paraId="07DDB0AA" w14:textId="7A2CBC38" w:rsidR="00884C69" w:rsidRPr="002549AF" w:rsidRDefault="00884C69" w:rsidP="00884C69">
            <w:pPr>
              <w:pStyle w:val="InfoBlue"/>
              <w:rPr>
                <w:color w:val="auto"/>
              </w:rPr>
            </w:pPr>
            <w:r w:rsidRPr="002549AF">
              <w:rPr>
                <w:color w:val="auto"/>
              </w:rPr>
              <w:t>Developers</w:t>
            </w:r>
          </w:p>
        </w:tc>
        <w:tc>
          <w:tcPr>
            <w:tcW w:w="2610" w:type="dxa"/>
            <w:vAlign w:val="center"/>
          </w:tcPr>
          <w:p w14:paraId="5ECF2819" w14:textId="40251576" w:rsidR="00884C69" w:rsidRPr="002549AF" w:rsidRDefault="00884C69" w:rsidP="00884C69">
            <w:pPr>
              <w:pStyle w:val="InfoBlue"/>
              <w:rPr>
                <w:color w:val="auto"/>
              </w:rPr>
            </w:pPr>
            <w:r w:rsidRPr="002549AF">
              <w:rPr>
                <w:color w:val="auto"/>
              </w:rPr>
              <w:t xml:space="preserve">Team members in general who work directly with the software, including implementers, designers, testers. </w:t>
            </w:r>
          </w:p>
        </w:tc>
        <w:tc>
          <w:tcPr>
            <w:tcW w:w="3960" w:type="dxa"/>
            <w:vAlign w:val="center"/>
          </w:tcPr>
          <w:p w14:paraId="6CBA7980" w14:textId="434A68DA" w:rsidR="00884C69" w:rsidRPr="002549AF" w:rsidRDefault="00884C69" w:rsidP="00884C69">
            <w:pPr>
              <w:pStyle w:val="InfoBlue"/>
              <w:rPr>
                <w:color w:val="auto"/>
              </w:rPr>
            </w:pPr>
            <w:r w:rsidRPr="002549AF">
              <w:rPr>
                <w:color w:val="auto"/>
              </w:rPr>
              <w:t>Responsible for designing, implementing and testing the code.</w:t>
            </w:r>
          </w:p>
        </w:tc>
      </w:tr>
      <w:tr w:rsidR="002549AF" w:rsidRPr="002549AF" w14:paraId="75C0CF5C" w14:textId="77777777" w:rsidTr="002549AF">
        <w:tc>
          <w:tcPr>
            <w:tcW w:w="1890" w:type="dxa"/>
            <w:vAlign w:val="center"/>
          </w:tcPr>
          <w:p w14:paraId="2ECC3EAC" w14:textId="23BBB180" w:rsidR="00884C69" w:rsidRPr="002549AF" w:rsidRDefault="00884C69" w:rsidP="00884C69">
            <w:pPr>
              <w:pStyle w:val="InfoBlue"/>
              <w:rPr>
                <w:color w:val="auto"/>
              </w:rPr>
            </w:pPr>
            <w:r w:rsidRPr="002549AF">
              <w:rPr>
                <w:color w:val="auto"/>
              </w:rPr>
              <w:t>Business analyst</w:t>
            </w:r>
          </w:p>
        </w:tc>
        <w:tc>
          <w:tcPr>
            <w:tcW w:w="2610" w:type="dxa"/>
            <w:vAlign w:val="center"/>
          </w:tcPr>
          <w:p w14:paraId="6C8D080D" w14:textId="7522EB7D" w:rsidR="00884C69" w:rsidRPr="002549AF" w:rsidRDefault="0024590E" w:rsidP="00884C69">
            <w:pPr>
              <w:pStyle w:val="InfoBlue"/>
              <w:rPr>
                <w:color w:val="auto"/>
              </w:rPr>
            </w:pPr>
            <w:r w:rsidRPr="002549AF">
              <w:rPr>
                <w:color w:val="auto"/>
              </w:rPr>
              <w:t>Who has a good knowledge of business.</w:t>
            </w:r>
          </w:p>
        </w:tc>
        <w:tc>
          <w:tcPr>
            <w:tcW w:w="3960" w:type="dxa"/>
            <w:vAlign w:val="center"/>
          </w:tcPr>
          <w:p w14:paraId="797AC412" w14:textId="7FA2B929" w:rsidR="00884C69" w:rsidRPr="002549AF" w:rsidRDefault="00884C69" w:rsidP="00884C69">
            <w:pPr>
              <w:pStyle w:val="InfoBlue"/>
              <w:rPr>
                <w:color w:val="auto"/>
              </w:rPr>
            </w:pPr>
            <w:r w:rsidRPr="002549AF">
              <w:rPr>
                <w:color w:val="auto"/>
              </w:rPr>
              <w:t>Make sure the requirements specification and business use cases closely match customers’ needs.</w:t>
            </w:r>
          </w:p>
        </w:tc>
      </w:tr>
      <w:tr w:rsidR="002549AF" w:rsidRPr="002549AF" w14:paraId="2FB0A623" w14:textId="77777777" w:rsidTr="002549AF">
        <w:tc>
          <w:tcPr>
            <w:tcW w:w="1890" w:type="dxa"/>
            <w:vAlign w:val="center"/>
          </w:tcPr>
          <w:p w14:paraId="78B7A3BA" w14:textId="7CD3E68B" w:rsidR="00884C69" w:rsidRPr="002549AF" w:rsidRDefault="00884C69" w:rsidP="00884C69">
            <w:pPr>
              <w:pStyle w:val="InfoBlue"/>
              <w:rPr>
                <w:color w:val="auto"/>
              </w:rPr>
            </w:pPr>
            <w:r w:rsidRPr="002549AF">
              <w:rPr>
                <w:color w:val="auto"/>
              </w:rPr>
              <w:t>Lecturer</w:t>
            </w:r>
          </w:p>
        </w:tc>
        <w:tc>
          <w:tcPr>
            <w:tcW w:w="2610" w:type="dxa"/>
            <w:vAlign w:val="center"/>
          </w:tcPr>
          <w:p w14:paraId="38110A7C" w14:textId="2D25CA07" w:rsidR="00884C69" w:rsidRPr="002549AF" w:rsidRDefault="00884C69" w:rsidP="00884C69">
            <w:pPr>
              <w:pStyle w:val="InfoBlue"/>
              <w:rPr>
                <w:color w:val="auto"/>
              </w:rPr>
            </w:pPr>
            <w:r w:rsidRPr="002549AF">
              <w:rPr>
                <w:color w:val="auto"/>
              </w:rPr>
              <w:t xml:space="preserve">The lecturer guiding the team members throughout the </w:t>
            </w:r>
            <w:r w:rsidRPr="002549AF">
              <w:rPr>
                <w:color w:val="auto"/>
              </w:rPr>
              <w:lastRenderedPageBreak/>
              <w:t>project.</w:t>
            </w:r>
          </w:p>
        </w:tc>
        <w:tc>
          <w:tcPr>
            <w:tcW w:w="3960" w:type="dxa"/>
            <w:vAlign w:val="center"/>
          </w:tcPr>
          <w:p w14:paraId="00CC10E4" w14:textId="15C0D034" w:rsidR="00884C69" w:rsidRPr="002549AF" w:rsidRDefault="00884C69" w:rsidP="00884C69">
            <w:pPr>
              <w:pStyle w:val="InfoBlue"/>
              <w:rPr>
                <w:color w:val="auto"/>
              </w:rPr>
            </w:pPr>
            <w:r w:rsidRPr="002549AF">
              <w:rPr>
                <w:color w:val="auto"/>
              </w:rPr>
              <w:lastRenderedPageBreak/>
              <w:t xml:space="preserve">Give opinions on the ideas around the project </w:t>
            </w:r>
            <w:r w:rsidRPr="002549AF">
              <w:rPr>
                <w:color w:val="auto"/>
              </w:rPr>
              <w:lastRenderedPageBreak/>
              <w:t>and on the team’s software process.</w:t>
            </w:r>
          </w:p>
        </w:tc>
      </w:tr>
      <w:tr w:rsidR="002549AF" w:rsidRPr="002549AF" w14:paraId="6D568EF7" w14:textId="77777777" w:rsidTr="002549AF">
        <w:tc>
          <w:tcPr>
            <w:tcW w:w="1890" w:type="dxa"/>
            <w:vAlign w:val="center"/>
          </w:tcPr>
          <w:p w14:paraId="37286843" w14:textId="41F06FBF" w:rsidR="00884C69" w:rsidRPr="002549AF" w:rsidRDefault="00884C69" w:rsidP="00884C69">
            <w:pPr>
              <w:pStyle w:val="InfoBlue"/>
              <w:rPr>
                <w:color w:val="auto"/>
              </w:rPr>
            </w:pPr>
            <w:r w:rsidRPr="002549AF">
              <w:rPr>
                <w:color w:val="auto"/>
              </w:rPr>
              <w:lastRenderedPageBreak/>
              <w:t>Project manager</w:t>
            </w:r>
          </w:p>
        </w:tc>
        <w:tc>
          <w:tcPr>
            <w:tcW w:w="2610" w:type="dxa"/>
            <w:vAlign w:val="center"/>
          </w:tcPr>
          <w:p w14:paraId="24349D1F" w14:textId="5A7178D8" w:rsidR="00884C69" w:rsidRPr="002549AF" w:rsidRDefault="0024590E" w:rsidP="00884C69">
            <w:pPr>
              <w:pStyle w:val="InfoBlue"/>
              <w:rPr>
                <w:color w:val="auto"/>
              </w:rPr>
            </w:pPr>
            <w:r w:rsidRPr="002549AF">
              <w:rPr>
                <w:color w:val="auto"/>
              </w:rPr>
              <w:t>Project manager of the team.</w:t>
            </w:r>
          </w:p>
        </w:tc>
        <w:tc>
          <w:tcPr>
            <w:tcW w:w="3960" w:type="dxa"/>
            <w:vAlign w:val="center"/>
          </w:tcPr>
          <w:p w14:paraId="117C6C61" w14:textId="78F97CE0" w:rsidR="00884C69" w:rsidRPr="002549AF" w:rsidRDefault="00884C69" w:rsidP="00884C69">
            <w:pPr>
              <w:pStyle w:val="InfoBlue"/>
              <w:rPr>
                <w:color w:val="auto"/>
              </w:rPr>
            </w:pPr>
            <w:r w:rsidRPr="002549AF">
              <w:rPr>
                <w:color w:val="auto"/>
              </w:rPr>
              <w:t>Make plans and resolve any problems in the team.</w:t>
            </w:r>
          </w:p>
        </w:tc>
      </w:tr>
      <w:tr w:rsidR="002549AF" w:rsidRPr="002549AF" w14:paraId="03E7AA38" w14:textId="77777777" w:rsidTr="002549AF">
        <w:tc>
          <w:tcPr>
            <w:tcW w:w="1890" w:type="dxa"/>
            <w:vAlign w:val="center"/>
          </w:tcPr>
          <w:p w14:paraId="451715F2" w14:textId="27DFE42B" w:rsidR="00884C69" w:rsidRPr="002549AF" w:rsidRDefault="00884C69" w:rsidP="00884C69">
            <w:pPr>
              <w:pStyle w:val="InfoBlue"/>
              <w:rPr>
                <w:color w:val="auto"/>
              </w:rPr>
            </w:pPr>
            <w:r w:rsidRPr="002549AF">
              <w:rPr>
                <w:color w:val="auto"/>
              </w:rPr>
              <w:t>Advertiser</w:t>
            </w:r>
          </w:p>
        </w:tc>
        <w:tc>
          <w:tcPr>
            <w:tcW w:w="2610" w:type="dxa"/>
            <w:vAlign w:val="center"/>
          </w:tcPr>
          <w:p w14:paraId="21B1B1DE" w14:textId="5AD5B067" w:rsidR="00884C69" w:rsidRPr="002549AF" w:rsidRDefault="00884C69" w:rsidP="00884C69">
            <w:pPr>
              <w:pStyle w:val="InfoBlue"/>
              <w:rPr>
                <w:color w:val="auto"/>
              </w:rPr>
            </w:pPr>
            <w:r w:rsidRPr="002549AF">
              <w:rPr>
                <w:color w:val="auto"/>
              </w:rPr>
              <w:t>Organizations who pay to place its advertisements on the software.</w:t>
            </w:r>
          </w:p>
        </w:tc>
        <w:tc>
          <w:tcPr>
            <w:tcW w:w="3960" w:type="dxa"/>
            <w:vAlign w:val="center"/>
          </w:tcPr>
          <w:p w14:paraId="39015A08" w14:textId="75859C0C" w:rsidR="00884C69" w:rsidRPr="002549AF" w:rsidRDefault="00884C69" w:rsidP="00884C69">
            <w:pPr>
              <w:pStyle w:val="InfoBlue"/>
              <w:rPr>
                <w:color w:val="auto"/>
              </w:rPr>
            </w:pPr>
            <w:r w:rsidRPr="002549AF">
              <w:rPr>
                <w:color w:val="auto"/>
              </w:rPr>
              <w:t>Determine target customers and provide relevant advertisements.</w:t>
            </w:r>
          </w:p>
        </w:tc>
      </w:tr>
    </w:tbl>
    <w:p w14:paraId="0CE36825" w14:textId="77777777" w:rsidR="00F81399" w:rsidRDefault="000439F1">
      <w:pPr>
        <w:pStyle w:val="Heading2"/>
      </w:pPr>
      <w:bookmarkStart w:id="27" w:name="_Toc452813584"/>
      <w:bookmarkStart w:id="28" w:name="_Toc512930911"/>
      <w:bookmarkStart w:id="29" w:name="_Toc497660695"/>
      <w:r>
        <w:t>User Summary</w:t>
      </w:r>
      <w:bookmarkEnd w:id="27"/>
      <w:bookmarkEnd w:id="28"/>
      <w:bookmarkEnd w:id="29"/>
    </w:p>
    <w:p w14:paraId="0B1F0858" w14:textId="7785AFC3" w:rsidR="00F81399" w:rsidRPr="002549AF" w:rsidRDefault="002549AF" w:rsidP="00F20F41">
      <w:pPr>
        <w:pStyle w:val="InfoBlue"/>
        <w:rPr>
          <w:lang w:val="vi-VN"/>
        </w:rPr>
      </w:pPr>
      <w:r>
        <w:rPr>
          <w:lang w:val="vi-VN"/>
        </w:rPr>
        <w:t xml:space="preserve"> 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F81399" w14:paraId="307AE7C9" w14:textId="77777777">
        <w:trPr>
          <w:trHeight w:val="418"/>
        </w:trPr>
        <w:tc>
          <w:tcPr>
            <w:tcW w:w="998" w:type="dxa"/>
            <w:shd w:val="solid" w:color="000000" w:fill="FFFFFF"/>
          </w:tcPr>
          <w:p w14:paraId="408FD496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14:paraId="68DB564E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418AEA0B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09417D91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2549AF" w:rsidRPr="002549AF" w14:paraId="06AB9D25" w14:textId="77777777">
        <w:trPr>
          <w:trHeight w:val="976"/>
        </w:trPr>
        <w:tc>
          <w:tcPr>
            <w:tcW w:w="998" w:type="dxa"/>
          </w:tcPr>
          <w:p w14:paraId="761AE820" w14:textId="374870FF" w:rsidR="000F33E2" w:rsidRPr="002549AF" w:rsidRDefault="000F33E2" w:rsidP="000F33E2">
            <w:pPr>
              <w:pStyle w:val="InfoBlue"/>
              <w:rPr>
                <w:color w:val="auto"/>
              </w:rPr>
            </w:pPr>
            <w:r w:rsidRPr="002549AF">
              <w:rPr>
                <w:color w:val="auto"/>
              </w:rPr>
              <w:t>Students</w:t>
            </w:r>
          </w:p>
        </w:tc>
        <w:tc>
          <w:tcPr>
            <w:tcW w:w="1882" w:type="dxa"/>
          </w:tcPr>
          <w:p w14:paraId="0148193A" w14:textId="0287E669" w:rsidR="000F33E2" w:rsidRPr="002549AF" w:rsidRDefault="000F33E2" w:rsidP="000F33E2">
            <w:pPr>
              <w:pStyle w:val="InfoBlue"/>
              <w:rPr>
                <w:color w:val="auto"/>
              </w:rPr>
            </w:pPr>
            <w:r w:rsidRPr="002549AF">
              <w:rPr>
                <w:color w:val="auto"/>
              </w:rPr>
              <w:t>Students in universities, colleges, who wants to gain fitness.</w:t>
            </w:r>
          </w:p>
        </w:tc>
        <w:tc>
          <w:tcPr>
            <w:tcW w:w="3240" w:type="dxa"/>
          </w:tcPr>
          <w:p w14:paraId="1536FDA4" w14:textId="1A34FA44" w:rsidR="000F33E2" w:rsidRPr="002549AF" w:rsidRDefault="000F33E2" w:rsidP="000F33E2">
            <w:pPr>
              <w:pStyle w:val="InfoBlue"/>
              <w:rPr>
                <w:color w:val="auto"/>
              </w:rPr>
            </w:pPr>
            <w:r w:rsidRPr="002549AF">
              <w:rPr>
                <w:color w:val="auto"/>
              </w:rPr>
              <w:t xml:space="preserve">Login, update daily intake of calories, update self photos. </w:t>
            </w:r>
          </w:p>
        </w:tc>
        <w:tc>
          <w:tcPr>
            <w:tcW w:w="2628" w:type="dxa"/>
          </w:tcPr>
          <w:p w14:paraId="79AD4136" w14:textId="0D6CBFA3" w:rsidR="000F33E2" w:rsidRPr="002549AF" w:rsidRDefault="000F33E2" w:rsidP="000F33E2">
            <w:pPr>
              <w:pStyle w:val="InfoBlue"/>
              <w:rPr>
                <w:color w:val="auto"/>
              </w:rPr>
            </w:pPr>
            <w:r w:rsidRPr="002549AF">
              <w:rPr>
                <w:color w:val="auto"/>
              </w:rPr>
              <w:t>Self-represented.</w:t>
            </w:r>
          </w:p>
        </w:tc>
      </w:tr>
    </w:tbl>
    <w:p w14:paraId="00B856E8" w14:textId="77777777" w:rsidR="00F81399" w:rsidRDefault="00F81399">
      <w:pPr>
        <w:pStyle w:val="BodyText"/>
      </w:pPr>
    </w:p>
    <w:p w14:paraId="3AEABA2E" w14:textId="77777777" w:rsidR="00F81399" w:rsidRDefault="000439F1">
      <w:pPr>
        <w:pStyle w:val="Heading2"/>
      </w:pPr>
      <w:bookmarkStart w:id="30" w:name="_Toc425054386"/>
      <w:bookmarkStart w:id="31" w:name="_Toc342757864"/>
      <w:bookmarkStart w:id="32" w:name="_Toc346297773"/>
      <w:bookmarkStart w:id="33" w:name="_Toc422186479"/>
      <w:bookmarkStart w:id="34" w:name="_Toc436203384"/>
      <w:bookmarkStart w:id="35" w:name="_Toc452813585"/>
      <w:bookmarkStart w:id="36" w:name="_Toc512930912"/>
      <w:bookmarkStart w:id="37" w:name="_Toc497660696"/>
      <w:r>
        <w:t>User Environment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2202CB78" w14:textId="1FF84D8F" w:rsidR="00F81399" w:rsidRPr="002549AF" w:rsidRDefault="002549AF" w:rsidP="00F20F41">
      <w:pPr>
        <w:pStyle w:val="InfoBlue"/>
        <w:rPr>
          <w:lang w:val="vi-VN"/>
        </w:rPr>
      </w:pPr>
      <w:r>
        <w:rPr>
          <w:lang w:val="vi-VN"/>
        </w:rPr>
        <w:t xml:space="preserve"> </w:t>
      </w:r>
    </w:p>
    <w:p w14:paraId="60449122" w14:textId="77777777" w:rsidR="00F81399" w:rsidRDefault="000439F1">
      <w:pPr>
        <w:pStyle w:val="Heading2"/>
      </w:pPr>
      <w:bookmarkStart w:id="38" w:name="_Toc452813588"/>
      <w:bookmarkStart w:id="39" w:name="_Toc512930913"/>
      <w:bookmarkStart w:id="40" w:name="_Toc497660697"/>
      <w:r>
        <w:t>Summary of Key Stakeholder or User Needs</w:t>
      </w:r>
      <w:bookmarkEnd w:id="38"/>
      <w:bookmarkEnd w:id="39"/>
      <w:bookmarkEnd w:id="40"/>
    </w:p>
    <w:p w14:paraId="7AB97AE2" w14:textId="1E7571E8" w:rsidR="00F81399" w:rsidRPr="002549AF" w:rsidRDefault="002549AF" w:rsidP="00F20F41">
      <w:pPr>
        <w:pStyle w:val="InfoBlue"/>
        <w:rPr>
          <w:lang w:val="vi-VN"/>
        </w:rPr>
      </w:pPr>
      <w:r>
        <w:rPr>
          <w:lang w:val="vi-VN"/>
        </w:rPr>
        <w:t xml:space="preserve"> </w:t>
      </w:r>
    </w:p>
    <w:p w14:paraId="1078FC94" w14:textId="667A4F6E" w:rsidR="001632E4" w:rsidRDefault="000439F1" w:rsidP="001632E4">
      <w:pPr>
        <w:pStyle w:val="BodyText"/>
        <w:numPr>
          <w:ilvl w:val="0"/>
          <w:numId w:val="30"/>
        </w:numPr>
      </w:pPr>
      <w:r>
        <w:t>Fill in the following table—if using Rational RequisitePro to capture the Needs, this could be an extract or report from that tool.]</w:t>
      </w:r>
      <w:r w:rsidR="001632E4" w:rsidRPr="001632E4">
        <w:t xml:space="preserve"> </w:t>
      </w:r>
      <w:r w:rsidR="001632E4">
        <w:t>Three main diets: Breakfast, Lunch and Dinner.</w:t>
      </w:r>
    </w:p>
    <w:p w14:paraId="0C7E6DD8" w14:textId="715A95B1" w:rsidR="001632E4" w:rsidRDefault="001632E4" w:rsidP="001632E4">
      <w:pPr>
        <w:pStyle w:val="BodyText"/>
        <w:numPr>
          <w:ilvl w:val="0"/>
          <w:numId w:val="30"/>
        </w:numPr>
      </w:pPr>
      <w:r>
        <w:t>There is no environment</w:t>
      </w:r>
      <w:r w:rsidR="002549AF">
        <w:t xml:space="preserve"> contraints</w:t>
      </w:r>
      <w:r>
        <w:t xml:space="preserve"> of using: People can use this app flexibly on a cell phone everywhere as at home, school, university, in-flights, gym office, …public places that people want to track </w:t>
      </w:r>
      <w:r w:rsidRPr="006A7C0F">
        <w:t>their weight loss/gain progress.</w:t>
      </w:r>
    </w:p>
    <w:p w14:paraId="6948B429" w14:textId="77777777" w:rsidR="001632E4" w:rsidRDefault="001632E4" w:rsidP="001632E4">
      <w:pPr>
        <w:pStyle w:val="BodyText"/>
        <w:numPr>
          <w:ilvl w:val="0"/>
          <w:numId w:val="30"/>
        </w:numPr>
      </w:pPr>
      <w:r>
        <w:t xml:space="preserve">Other application: facebook API for logging in to share their progess. </w:t>
      </w:r>
    </w:p>
    <w:p w14:paraId="253467AE" w14:textId="77777777" w:rsidR="001632E4" w:rsidRPr="00F02D01" w:rsidRDefault="001632E4" w:rsidP="001632E4">
      <w:pPr>
        <w:pStyle w:val="BodyText"/>
        <w:numPr>
          <w:ilvl w:val="0"/>
          <w:numId w:val="30"/>
        </w:numPr>
      </w:pPr>
      <w:r>
        <w:t>No bussiness model: The application will be submitted for Teaching Assistant.</w:t>
      </w:r>
    </w:p>
    <w:p w14:paraId="38AC2896" w14:textId="77777777" w:rsidR="00F81399" w:rsidRDefault="00F81399" w:rsidP="00F20F41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F81399" w14:paraId="570FCFF4" w14:textId="77777777">
        <w:tc>
          <w:tcPr>
            <w:tcW w:w="2808" w:type="dxa"/>
            <w:shd w:val="solid" w:color="000000" w:fill="FFFFFF"/>
          </w:tcPr>
          <w:p w14:paraId="3F9DDF54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Need</w:t>
            </w:r>
          </w:p>
        </w:tc>
        <w:tc>
          <w:tcPr>
            <w:tcW w:w="900" w:type="dxa"/>
            <w:shd w:val="solid" w:color="000000" w:fill="FFFFFF"/>
          </w:tcPr>
          <w:p w14:paraId="268D7561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350" w:type="dxa"/>
            <w:shd w:val="solid" w:color="000000" w:fill="FFFFFF"/>
          </w:tcPr>
          <w:p w14:paraId="1BDCD83E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Concerns</w:t>
            </w:r>
          </w:p>
        </w:tc>
        <w:tc>
          <w:tcPr>
            <w:tcW w:w="1890" w:type="dxa"/>
            <w:shd w:val="solid" w:color="000000" w:fill="FFFFFF"/>
          </w:tcPr>
          <w:p w14:paraId="02607960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Current Solution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4A1D09DA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Proposed Solutions</w:t>
            </w:r>
          </w:p>
        </w:tc>
      </w:tr>
      <w:tr w:rsidR="001632E4" w14:paraId="713B9B9A" w14:textId="77777777" w:rsidTr="002549AF">
        <w:tc>
          <w:tcPr>
            <w:tcW w:w="2808" w:type="dxa"/>
            <w:vAlign w:val="center"/>
          </w:tcPr>
          <w:p w14:paraId="14A9B9BB" w14:textId="1891EE85" w:rsidR="001632E4" w:rsidRDefault="001632E4" w:rsidP="001632E4">
            <w:pPr>
              <w:pStyle w:val="BodyText"/>
              <w:ind w:left="0"/>
            </w:pPr>
            <w:r>
              <w:t>Easy to choose food for calculating calories.</w:t>
            </w:r>
          </w:p>
        </w:tc>
        <w:tc>
          <w:tcPr>
            <w:tcW w:w="900" w:type="dxa"/>
            <w:vAlign w:val="center"/>
          </w:tcPr>
          <w:p w14:paraId="4E46F899" w14:textId="31782D13" w:rsidR="001632E4" w:rsidRDefault="001632E4" w:rsidP="001632E4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350" w:type="dxa"/>
            <w:vAlign w:val="center"/>
          </w:tcPr>
          <w:p w14:paraId="13BBF23B" w14:textId="6A65F3B0" w:rsidR="001632E4" w:rsidRDefault="001632E4" w:rsidP="001632E4">
            <w:pPr>
              <w:pStyle w:val="BodyText"/>
              <w:ind w:left="0"/>
            </w:pPr>
            <w:r>
              <w:t>It is a general sight about food and information of food to choose easily.</w:t>
            </w:r>
          </w:p>
        </w:tc>
        <w:tc>
          <w:tcPr>
            <w:tcW w:w="1980" w:type="dxa"/>
            <w:gridSpan w:val="2"/>
            <w:vAlign w:val="center"/>
          </w:tcPr>
          <w:p w14:paraId="2C488372" w14:textId="64429335" w:rsidR="001632E4" w:rsidRDefault="001632E4" w:rsidP="001632E4">
            <w:pPr>
              <w:pStyle w:val="BodyText"/>
              <w:ind w:left="0"/>
            </w:pPr>
            <w:r>
              <w:t>Users have to find out information of each food how much calorie food has.</w:t>
            </w:r>
          </w:p>
        </w:tc>
        <w:tc>
          <w:tcPr>
            <w:tcW w:w="2430" w:type="dxa"/>
            <w:vAlign w:val="center"/>
          </w:tcPr>
          <w:p w14:paraId="74E78739" w14:textId="08330702" w:rsidR="001632E4" w:rsidRDefault="001632E4" w:rsidP="001632E4">
            <w:pPr>
              <w:pStyle w:val="BodyText"/>
              <w:ind w:left="0"/>
            </w:pPr>
            <w:r>
              <w:t>Store some information of food in a database to query calories of each food when users chooses to calculate calories per day.</w:t>
            </w:r>
          </w:p>
        </w:tc>
      </w:tr>
      <w:tr w:rsidR="001632E4" w14:paraId="46D88219" w14:textId="77777777" w:rsidTr="002549AF">
        <w:tc>
          <w:tcPr>
            <w:tcW w:w="2808" w:type="dxa"/>
            <w:vAlign w:val="center"/>
          </w:tcPr>
          <w:p w14:paraId="7CB251CF" w14:textId="7B03D3E4" w:rsidR="001632E4" w:rsidRDefault="001632E4" w:rsidP="001632E4">
            <w:pPr>
              <w:pStyle w:val="BodyText"/>
              <w:ind w:left="0"/>
            </w:pPr>
            <w:r>
              <w:t>Convert food to calories exactly.</w:t>
            </w:r>
          </w:p>
        </w:tc>
        <w:tc>
          <w:tcPr>
            <w:tcW w:w="900" w:type="dxa"/>
            <w:vAlign w:val="center"/>
          </w:tcPr>
          <w:p w14:paraId="5FF97BD7" w14:textId="5CE4D7B9" w:rsidR="001632E4" w:rsidRDefault="001632E4" w:rsidP="001632E4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350" w:type="dxa"/>
            <w:vAlign w:val="center"/>
          </w:tcPr>
          <w:p w14:paraId="0110DAE0" w14:textId="15C46E0F" w:rsidR="001632E4" w:rsidRDefault="001632E4" w:rsidP="001632E4">
            <w:pPr>
              <w:pStyle w:val="BodyText"/>
              <w:ind w:left="0"/>
            </w:pPr>
            <w:r>
              <w:t>Does it have any mistakes about calories of food?</w:t>
            </w:r>
          </w:p>
        </w:tc>
        <w:tc>
          <w:tcPr>
            <w:tcW w:w="1980" w:type="dxa"/>
            <w:gridSpan w:val="2"/>
            <w:vAlign w:val="center"/>
          </w:tcPr>
          <w:p w14:paraId="7EA968D6" w14:textId="4D6FACB7" w:rsidR="001632E4" w:rsidRDefault="001632E4" w:rsidP="001632E4">
            <w:pPr>
              <w:pStyle w:val="BodyText"/>
              <w:ind w:left="0"/>
            </w:pPr>
            <w:r>
              <w:t>Users need to estimate their calories of each food or searching information.</w:t>
            </w:r>
          </w:p>
        </w:tc>
        <w:tc>
          <w:tcPr>
            <w:tcW w:w="2430" w:type="dxa"/>
            <w:vAlign w:val="center"/>
          </w:tcPr>
          <w:p w14:paraId="4427D30D" w14:textId="5041CF0E" w:rsidR="001632E4" w:rsidRDefault="001632E4" w:rsidP="001632E4">
            <w:pPr>
              <w:pStyle w:val="BodyText"/>
              <w:ind w:left="0"/>
            </w:pPr>
            <w:r>
              <w:t>Try to study enough recipes or equations to calculating calories of food exactly.</w:t>
            </w:r>
          </w:p>
        </w:tc>
      </w:tr>
      <w:tr w:rsidR="001632E4" w14:paraId="50CA6F7F" w14:textId="77777777" w:rsidTr="002549AF">
        <w:tc>
          <w:tcPr>
            <w:tcW w:w="2808" w:type="dxa"/>
            <w:vAlign w:val="center"/>
          </w:tcPr>
          <w:p w14:paraId="78861C61" w14:textId="299C6A27" w:rsidR="001632E4" w:rsidRDefault="00EC75A0" w:rsidP="001632E4">
            <w:pPr>
              <w:pStyle w:val="BodyText"/>
              <w:ind w:left="0"/>
            </w:pPr>
            <w:r>
              <w:t>Fast to find the best diet (</w:t>
            </w:r>
            <w:r w:rsidR="001632E4">
              <w:t>enough calories).</w:t>
            </w:r>
          </w:p>
        </w:tc>
        <w:tc>
          <w:tcPr>
            <w:tcW w:w="900" w:type="dxa"/>
            <w:vAlign w:val="center"/>
          </w:tcPr>
          <w:p w14:paraId="4BFBAAF3" w14:textId="6395BD90" w:rsidR="001632E4" w:rsidRDefault="001632E4" w:rsidP="001632E4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350" w:type="dxa"/>
            <w:vAlign w:val="center"/>
          </w:tcPr>
          <w:p w14:paraId="10DA13E8" w14:textId="02961D9A" w:rsidR="001632E4" w:rsidRDefault="001632E4" w:rsidP="001632E4">
            <w:pPr>
              <w:pStyle w:val="BodyText"/>
              <w:ind w:left="0"/>
            </w:pPr>
            <w:r>
              <w:t xml:space="preserve">It must reply quickly to users about </w:t>
            </w:r>
            <w:r>
              <w:lastRenderedPageBreak/>
              <w:t xml:space="preserve">the diet. </w:t>
            </w:r>
          </w:p>
        </w:tc>
        <w:tc>
          <w:tcPr>
            <w:tcW w:w="1980" w:type="dxa"/>
            <w:gridSpan w:val="2"/>
            <w:vAlign w:val="center"/>
          </w:tcPr>
          <w:p w14:paraId="193A66C7" w14:textId="53FA452E" w:rsidR="001632E4" w:rsidRDefault="001632E4" w:rsidP="001632E4">
            <w:pPr>
              <w:pStyle w:val="BodyText"/>
              <w:ind w:left="0"/>
            </w:pPr>
            <w:r>
              <w:lastRenderedPageBreak/>
              <w:t xml:space="preserve">Users have to list out calories of each food to find the best diet </w:t>
            </w:r>
            <w:r>
              <w:lastRenderedPageBreak/>
              <w:t>on this day.</w:t>
            </w:r>
          </w:p>
        </w:tc>
        <w:tc>
          <w:tcPr>
            <w:tcW w:w="2430" w:type="dxa"/>
            <w:vAlign w:val="center"/>
          </w:tcPr>
          <w:p w14:paraId="70859C4F" w14:textId="3CE58992" w:rsidR="001632E4" w:rsidRDefault="001632E4" w:rsidP="001632E4">
            <w:pPr>
              <w:pStyle w:val="BodyText"/>
              <w:ind w:left="0"/>
            </w:pPr>
            <w:r>
              <w:lastRenderedPageBreak/>
              <w:t>Hint some best diet</w:t>
            </w:r>
            <w:r w:rsidR="00EC75A0">
              <w:t xml:space="preserve"> </w:t>
            </w:r>
            <w:r>
              <w:t xml:space="preserve">(enough calories) in each meal with listing out food </w:t>
            </w:r>
            <w:r>
              <w:lastRenderedPageBreak/>
              <w:t>relatively.</w:t>
            </w:r>
          </w:p>
        </w:tc>
      </w:tr>
      <w:tr w:rsidR="001632E4" w14:paraId="70B04ADD" w14:textId="77777777" w:rsidTr="002549AF">
        <w:tc>
          <w:tcPr>
            <w:tcW w:w="2808" w:type="dxa"/>
            <w:vAlign w:val="center"/>
          </w:tcPr>
          <w:p w14:paraId="55BD0413" w14:textId="363502A9" w:rsidR="001632E4" w:rsidRDefault="001632E4" w:rsidP="001632E4">
            <w:pPr>
              <w:pStyle w:val="BodyText"/>
              <w:ind w:left="0"/>
            </w:pPr>
            <w:r>
              <w:lastRenderedPageBreak/>
              <w:t>Record a data of diets each day.</w:t>
            </w:r>
          </w:p>
        </w:tc>
        <w:tc>
          <w:tcPr>
            <w:tcW w:w="900" w:type="dxa"/>
            <w:vAlign w:val="center"/>
          </w:tcPr>
          <w:p w14:paraId="4F52422A" w14:textId="2AB3E955" w:rsidR="001632E4" w:rsidRDefault="001632E4" w:rsidP="001632E4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350" w:type="dxa"/>
            <w:vAlign w:val="center"/>
          </w:tcPr>
          <w:p w14:paraId="21C1295D" w14:textId="530B36D9" w:rsidR="001632E4" w:rsidRDefault="001632E4" w:rsidP="001632E4">
            <w:pPr>
              <w:pStyle w:val="BodyText"/>
              <w:ind w:left="0"/>
            </w:pPr>
            <w:r>
              <w:t xml:space="preserve">There is a clear progress of </w:t>
            </w:r>
            <w:r w:rsidRPr="005B4677">
              <w:t>food calories</w:t>
            </w:r>
            <w:r>
              <w:t>.</w:t>
            </w:r>
          </w:p>
        </w:tc>
        <w:tc>
          <w:tcPr>
            <w:tcW w:w="1980" w:type="dxa"/>
            <w:gridSpan w:val="2"/>
            <w:vAlign w:val="center"/>
          </w:tcPr>
          <w:p w14:paraId="0A5CA20A" w14:textId="7043FBEB" w:rsidR="001632E4" w:rsidRDefault="001632E4" w:rsidP="001632E4">
            <w:pPr>
              <w:pStyle w:val="BodyText"/>
              <w:ind w:left="0"/>
            </w:pPr>
            <w:r>
              <w:t>Users must remember their progress how much calories they gain each day.</w:t>
            </w:r>
          </w:p>
        </w:tc>
        <w:tc>
          <w:tcPr>
            <w:tcW w:w="2430" w:type="dxa"/>
            <w:vAlign w:val="center"/>
          </w:tcPr>
          <w:p w14:paraId="1EC11787" w14:textId="30A0BB88" w:rsidR="001632E4" w:rsidRDefault="001632E4" w:rsidP="001632E4">
            <w:pPr>
              <w:pStyle w:val="BodyText"/>
              <w:ind w:left="0"/>
            </w:pPr>
            <w:r>
              <w:t>Their prog</w:t>
            </w:r>
            <w:r w:rsidR="00EC75A0">
              <w:t>r</w:t>
            </w:r>
            <w:r>
              <w:t>ess will be recor</w:t>
            </w:r>
            <w:r w:rsidR="00EC75A0">
              <w:t>d</w:t>
            </w:r>
            <w:r>
              <w:t>ed in a database to help users revise their diets each day.</w:t>
            </w:r>
          </w:p>
        </w:tc>
      </w:tr>
      <w:tr w:rsidR="001632E4" w14:paraId="4B1C6878" w14:textId="77777777" w:rsidTr="002549AF">
        <w:tc>
          <w:tcPr>
            <w:tcW w:w="2808" w:type="dxa"/>
            <w:vAlign w:val="center"/>
          </w:tcPr>
          <w:p w14:paraId="0483F187" w14:textId="1BE09259" w:rsidR="001632E4" w:rsidRDefault="001632E4" w:rsidP="001632E4">
            <w:pPr>
              <w:pStyle w:val="BodyText"/>
              <w:ind w:left="0"/>
            </w:pPr>
            <w:r>
              <w:t>Friendly user interface.</w:t>
            </w:r>
          </w:p>
        </w:tc>
        <w:tc>
          <w:tcPr>
            <w:tcW w:w="900" w:type="dxa"/>
            <w:vAlign w:val="center"/>
          </w:tcPr>
          <w:p w14:paraId="54D57F6A" w14:textId="115B1024" w:rsidR="001632E4" w:rsidRDefault="001632E4" w:rsidP="001632E4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350" w:type="dxa"/>
            <w:vAlign w:val="center"/>
          </w:tcPr>
          <w:p w14:paraId="1D85E844" w14:textId="6D86E435" w:rsidR="001632E4" w:rsidRDefault="001632E4" w:rsidP="001632E4">
            <w:pPr>
              <w:pStyle w:val="BodyText"/>
              <w:ind w:left="0"/>
            </w:pPr>
            <w:r>
              <w:t>It is easy to use with including technophobes.</w:t>
            </w:r>
          </w:p>
        </w:tc>
        <w:tc>
          <w:tcPr>
            <w:tcW w:w="1980" w:type="dxa"/>
            <w:gridSpan w:val="2"/>
            <w:vAlign w:val="center"/>
          </w:tcPr>
          <w:p w14:paraId="352C3B9D" w14:textId="6AEDA8C2" w:rsidR="001632E4" w:rsidRDefault="001632E4" w:rsidP="001632E4">
            <w:pPr>
              <w:pStyle w:val="BodyText"/>
              <w:ind w:left="0"/>
            </w:pPr>
            <w:r>
              <w:t xml:space="preserve">Users try to use the application many times to acquaint abilities. </w:t>
            </w:r>
          </w:p>
        </w:tc>
        <w:tc>
          <w:tcPr>
            <w:tcW w:w="2430" w:type="dxa"/>
            <w:vAlign w:val="center"/>
          </w:tcPr>
          <w:p w14:paraId="7CF7D7BD" w14:textId="6CB94688" w:rsidR="001632E4" w:rsidRDefault="001632E4" w:rsidP="001632E4">
            <w:pPr>
              <w:pStyle w:val="BodyText"/>
              <w:ind w:left="0"/>
            </w:pPr>
            <w:r>
              <w:t>Provide a large menu icon with image about foods. There are many edit</w:t>
            </w:r>
            <w:r w:rsidR="00EC75A0">
              <w:t xml:space="preserve"> </w:t>
            </w:r>
            <w:r>
              <w:t>boxes which help users input easily their food or calories.</w:t>
            </w:r>
          </w:p>
        </w:tc>
      </w:tr>
      <w:tr w:rsidR="001632E4" w14:paraId="26DC1B25" w14:textId="77777777" w:rsidTr="002549AF">
        <w:tc>
          <w:tcPr>
            <w:tcW w:w="2808" w:type="dxa"/>
            <w:vAlign w:val="center"/>
          </w:tcPr>
          <w:p w14:paraId="67B4F287" w14:textId="302B46B1" w:rsidR="001632E4" w:rsidRDefault="001632E4" w:rsidP="001632E4">
            <w:pPr>
              <w:pStyle w:val="BodyText"/>
              <w:ind w:left="0"/>
            </w:pPr>
            <w:r>
              <w:t>Give many exercises</w:t>
            </w:r>
            <w:r w:rsidR="00EC75A0">
              <w:t xml:space="preserve"> which are easy to do at school</w:t>
            </w:r>
            <w:r>
              <w:t xml:space="preserve">. </w:t>
            </w:r>
          </w:p>
        </w:tc>
        <w:tc>
          <w:tcPr>
            <w:tcW w:w="900" w:type="dxa"/>
            <w:vAlign w:val="center"/>
          </w:tcPr>
          <w:p w14:paraId="23C9076D" w14:textId="52F1E66C" w:rsidR="001632E4" w:rsidRDefault="001632E4" w:rsidP="001632E4">
            <w:pPr>
              <w:pStyle w:val="BodyText"/>
              <w:ind w:left="0"/>
            </w:pPr>
            <w:r>
              <w:t>High</w:t>
            </w:r>
          </w:p>
        </w:tc>
        <w:tc>
          <w:tcPr>
            <w:tcW w:w="1350" w:type="dxa"/>
            <w:vAlign w:val="center"/>
          </w:tcPr>
          <w:p w14:paraId="722EA707" w14:textId="22724BBF" w:rsidR="001632E4" w:rsidRDefault="001632E4" w:rsidP="001632E4">
            <w:pPr>
              <w:pStyle w:val="BodyText"/>
              <w:ind w:left="0"/>
            </w:pPr>
            <w:r>
              <w:t>Some exercises from easy leve</w:t>
            </w:r>
            <w:r w:rsidR="00EC75A0">
              <w:t>l</w:t>
            </w:r>
            <w:r>
              <w:t xml:space="preserve"> to hard level.</w:t>
            </w:r>
          </w:p>
        </w:tc>
        <w:tc>
          <w:tcPr>
            <w:tcW w:w="1980" w:type="dxa"/>
            <w:gridSpan w:val="2"/>
            <w:vAlign w:val="center"/>
          </w:tcPr>
          <w:p w14:paraId="02CAADDC" w14:textId="175C86AB" w:rsidR="001632E4" w:rsidRDefault="001632E4" w:rsidP="001632E4">
            <w:pPr>
              <w:pStyle w:val="BodyText"/>
              <w:ind w:left="0"/>
            </w:pPr>
            <w:r>
              <w:t>Users try to do some exercises from the Internet but they might not be right to help them fit their weight.</w:t>
            </w:r>
          </w:p>
        </w:tc>
        <w:tc>
          <w:tcPr>
            <w:tcW w:w="2430" w:type="dxa"/>
            <w:vAlign w:val="center"/>
          </w:tcPr>
          <w:p w14:paraId="347C7D35" w14:textId="53A70DA9" w:rsidR="001632E4" w:rsidRDefault="001632E4" w:rsidP="001632E4">
            <w:pPr>
              <w:pStyle w:val="BodyText"/>
              <w:ind w:left="0"/>
            </w:pPr>
            <w:r>
              <w:t xml:space="preserve">Give users some exercises assessed from their calories they got. </w:t>
            </w:r>
          </w:p>
        </w:tc>
      </w:tr>
      <w:tr w:rsidR="001632E4" w14:paraId="5EA05157" w14:textId="77777777" w:rsidTr="002549AF">
        <w:tc>
          <w:tcPr>
            <w:tcW w:w="2808" w:type="dxa"/>
            <w:vAlign w:val="center"/>
          </w:tcPr>
          <w:p w14:paraId="30F8700F" w14:textId="475D552A" w:rsidR="001632E4" w:rsidRDefault="001632E4" w:rsidP="001632E4">
            <w:pPr>
              <w:pStyle w:val="BodyText"/>
              <w:ind w:left="0"/>
            </w:pPr>
            <w:r>
              <w:t>Share daily results to Facebook.</w:t>
            </w:r>
          </w:p>
        </w:tc>
        <w:tc>
          <w:tcPr>
            <w:tcW w:w="900" w:type="dxa"/>
            <w:vAlign w:val="center"/>
          </w:tcPr>
          <w:p w14:paraId="45EFBEF3" w14:textId="62990EF0" w:rsidR="001632E4" w:rsidRDefault="001632E4" w:rsidP="001632E4">
            <w:pPr>
              <w:pStyle w:val="BodyText"/>
              <w:ind w:left="0"/>
            </w:pPr>
            <w:r>
              <w:t>Low</w:t>
            </w:r>
          </w:p>
        </w:tc>
        <w:tc>
          <w:tcPr>
            <w:tcW w:w="1350" w:type="dxa"/>
            <w:vAlign w:val="center"/>
          </w:tcPr>
          <w:p w14:paraId="197D3F68" w14:textId="24DEEF7F" w:rsidR="001632E4" w:rsidRDefault="001632E4" w:rsidP="001632E4">
            <w:pPr>
              <w:pStyle w:val="BodyText"/>
              <w:ind w:left="0"/>
            </w:pPr>
            <w:r>
              <w:t>Are users always happy with their progress chose?</w:t>
            </w:r>
          </w:p>
        </w:tc>
        <w:tc>
          <w:tcPr>
            <w:tcW w:w="1980" w:type="dxa"/>
            <w:gridSpan w:val="2"/>
            <w:vAlign w:val="center"/>
          </w:tcPr>
          <w:p w14:paraId="74F62510" w14:textId="5ECEFC22" w:rsidR="001632E4" w:rsidRDefault="001632E4" w:rsidP="001632E4">
            <w:pPr>
              <w:pStyle w:val="BodyText"/>
              <w:ind w:left="0"/>
            </w:pPr>
            <w:r>
              <w:t>Users share their prog</w:t>
            </w:r>
            <w:r w:rsidR="00EC75A0">
              <w:t>r</w:t>
            </w:r>
            <w:r>
              <w:t>ess to your friends unclearly because they have no evidences about calories of their diet.</w:t>
            </w:r>
          </w:p>
        </w:tc>
        <w:tc>
          <w:tcPr>
            <w:tcW w:w="2430" w:type="dxa"/>
            <w:vAlign w:val="center"/>
          </w:tcPr>
          <w:p w14:paraId="21F8BE11" w14:textId="28D5E03A" w:rsidR="001632E4" w:rsidRDefault="001632E4" w:rsidP="001632E4">
            <w:pPr>
              <w:pStyle w:val="BodyText"/>
              <w:ind w:left="0"/>
            </w:pPr>
            <w:r>
              <w:t>App will capture a screenshot about their progress with following details.</w:t>
            </w:r>
          </w:p>
        </w:tc>
      </w:tr>
    </w:tbl>
    <w:p w14:paraId="16CD5391" w14:textId="77777777" w:rsidR="00F81399" w:rsidRDefault="00F81399">
      <w:pPr>
        <w:pStyle w:val="BodyText"/>
      </w:pPr>
    </w:p>
    <w:p w14:paraId="7D714A52" w14:textId="4E462823" w:rsidR="00F81399" w:rsidRPr="002549AF" w:rsidRDefault="000439F1" w:rsidP="00F20F41">
      <w:pPr>
        <w:pStyle w:val="Heading2"/>
      </w:pPr>
      <w:bookmarkStart w:id="41" w:name="_Toc452813589"/>
      <w:bookmarkStart w:id="42" w:name="_Toc512930914"/>
      <w:bookmarkStart w:id="43" w:name="_Toc497660698"/>
      <w:r>
        <w:t>Alternatives and Competition</w:t>
      </w:r>
      <w:bookmarkEnd w:id="41"/>
      <w:bookmarkEnd w:id="42"/>
      <w:bookmarkEnd w:id="43"/>
    </w:p>
    <w:p w14:paraId="46164012" w14:textId="77777777" w:rsidR="00D214EC" w:rsidRDefault="00D214EC" w:rsidP="00D214EC">
      <w:pPr>
        <w:pStyle w:val="BodyText"/>
        <w:numPr>
          <w:ilvl w:val="0"/>
          <w:numId w:val="32"/>
        </w:numPr>
      </w:pPr>
      <w:bookmarkStart w:id="44" w:name="_Toc436203402"/>
      <w:bookmarkStart w:id="45" w:name="_Toc452813596"/>
      <w:bookmarkStart w:id="46" w:name="_Toc512930918"/>
      <w:bookmarkEnd w:id="23"/>
      <w:r>
        <w:t xml:space="preserve">Purchase many copyrights exercies from </w:t>
      </w:r>
      <w:r w:rsidRPr="00E8053A">
        <w:t>physical education organizations</w:t>
      </w:r>
      <w:r>
        <w:t>.</w:t>
      </w:r>
    </w:p>
    <w:p w14:paraId="5EA4BA05" w14:textId="77777777" w:rsidR="00D214EC" w:rsidRDefault="00D214EC" w:rsidP="00D214EC">
      <w:pPr>
        <w:pStyle w:val="BodyText"/>
        <w:numPr>
          <w:ilvl w:val="0"/>
          <w:numId w:val="32"/>
        </w:numPr>
      </w:pPr>
      <w:r>
        <w:t>Pay 25$ to up Calorize app to Google Store.</w:t>
      </w:r>
    </w:p>
    <w:p w14:paraId="70813698" w14:textId="77777777" w:rsidR="00D214EC" w:rsidRPr="008F4855" w:rsidRDefault="00D214EC" w:rsidP="00D214EC">
      <w:pPr>
        <w:pStyle w:val="BodyText"/>
        <w:numPr>
          <w:ilvl w:val="0"/>
          <w:numId w:val="32"/>
        </w:numPr>
      </w:pPr>
      <w:r>
        <w:t xml:space="preserve">Competing team: </w:t>
      </w:r>
    </w:p>
    <w:p w14:paraId="7E3D1B0E" w14:textId="77777777" w:rsidR="00F81399" w:rsidRDefault="000439F1">
      <w:pPr>
        <w:pStyle w:val="Heading1"/>
      </w:pPr>
      <w:bookmarkStart w:id="47" w:name="_Toc497660699"/>
      <w:r>
        <w:t>Product Features</w:t>
      </w:r>
      <w:bookmarkEnd w:id="44"/>
      <w:bookmarkEnd w:id="45"/>
      <w:bookmarkEnd w:id="46"/>
      <w:bookmarkEnd w:id="47"/>
    </w:p>
    <w:p w14:paraId="2C964DDF" w14:textId="3083FFF9" w:rsidR="00712ACB" w:rsidRDefault="00712ACB" w:rsidP="00F20F41">
      <w:pPr>
        <w:pStyle w:val="InfoBlue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440"/>
        <w:gridCol w:w="4200"/>
        <w:gridCol w:w="2208"/>
      </w:tblGrid>
      <w:tr w:rsidR="002549AF" w:rsidRPr="002549AF" w14:paraId="06308EE8" w14:textId="77777777" w:rsidTr="002549AF">
        <w:trPr>
          <w:trHeight w:val="377"/>
        </w:trPr>
        <w:tc>
          <w:tcPr>
            <w:tcW w:w="1008" w:type="dxa"/>
            <w:vAlign w:val="center"/>
          </w:tcPr>
          <w:p w14:paraId="1D362B6C" w14:textId="77777777" w:rsidR="00712ACB" w:rsidRPr="002549AF" w:rsidRDefault="00712ACB" w:rsidP="002549AF">
            <w:pPr>
              <w:pStyle w:val="BodyText"/>
              <w:ind w:left="0"/>
              <w:jc w:val="center"/>
            </w:pPr>
            <w:r w:rsidRPr="002549AF">
              <w:t>No.</w:t>
            </w:r>
          </w:p>
        </w:tc>
        <w:tc>
          <w:tcPr>
            <w:tcW w:w="1440" w:type="dxa"/>
            <w:vAlign w:val="center"/>
          </w:tcPr>
          <w:p w14:paraId="422C85AE" w14:textId="77777777" w:rsidR="00712ACB" w:rsidRPr="002549AF" w:rsidRDefault="00712ACB" w:rsidP="002549AF">
            <w:pPr>
              <w:pStyle w:val="BodyText"/>
              <w:ind w:left="0"/>
              <w:jc w:val="center"/>
            </w:pPr>
            <w:r w:rsidRPr="002549AF">
              <w:t>Feature</w:t>
            </w:r>
          </w:p>
        </w:tc>
        <w:tc>
          <w:tcPr>
            <w:tcW w:w="4200" w:type="dxa"/>
            <w:vAlign w:val="center"/>
          </w:tcPr>
          <w:p w14:paraId="41114DEF" w14:textId="77777777" w:rsidR="00712ACB" w:rsidRPr="002549AF" w:rsidRDefault="00712ACB" w:rsidP="002549AF">
            <w:pPr>
              <w:pStyle w:val="BodyText"/>
              <w:ind w:left="0"/>
              <w:jc w:val="center"/>
            </w:pPr>
            <w:r w:rsidRPr="002549AF">
              <w:t>Description</w:t>
            </w:r>
          </w:p>
        </w:tc>
        <w:tc>
          <w:tcPr>
            <w:tcW w:w="2208" w:type="dxa"/>
            <w:vAlign w:val="center"/>
          </w:tcPr>
          <w:p w14:paraId="4FE7AEFA" w14:textId="77777777" w:rsidR="00712ACB" w:rsidRPr="002549AF" w:rsidRDefault="00712ACB" w:rsidP="002549AF">
            <w:pPr>
              <w:pStyle w:val="BodyText"/>
              <w:ind w:left="0"/>
              <w:jc w:val="center"/>
            </w:pPr>
            <w:r w:rsidRPr="002549AF">
              <w:t>Priority</w:t>
            </w:r>
          </w:p>
        </w:tc>
      </w:tr>
      <w:tr w:rsidR="002549AF" w:rsidRPr="002549AF" w14:paraId="46FB7B2C" w14:textId="77777777" w:rsidTr="002549AF">
        <w:tc>
          <w:tcPr>
            <w:tcW w:w="1008" w:type="dxa"/>
            <w:vAlign w:val="center"/>
          </w:tcPr>
          <w:p w14:paraId="0FE704D8" w14:textId="068DB5F8" w:rsidR="00712ACB" w:rsidRPr="002549AF" w:rsidRDefault="0090311F" w:rsidP="002549AF">
            <w:pPr>
              <w:pStyle w:val="BodyText"/>
              <w:ind w:left="0"/>
              <w:jc w:val="center"/>
            </w:pPr>
            <w:r w:rsidRPr="002549AF">
              <w:t>1</w:t>
            </w:r>
          </w:p>
        </w:tc>
        <w:tc>
          <w:tcPr>
            <w:tcW w:w="1440" w:type="dxa"/>
            <w:vAlign w:val="center"/>
          </w:tcPr>
          <w:p w14:paraId="2CB18C8A" w14:textId="647078C5" w:rsidR="00712ACB" w:rsidRPr="002549AF" w:rsidRDefault="00E17C00" w:rsidP="00E17C00">
            <w:pPr>
              <w:pStyle w:val="BodyText"/>
              <w:ind w:left="0"/>
            </w:pPr>
            <w:r w:rsidRPr="002549AF">
              <w:t>Signup with Facebook</w:t>
            </w:r>
          </w:p>
        </w:tc>
        <w:tc>
          <w:tcPr>
            <w:tcW w:w="4200" w:type="dxa"/>
            <w:vAlign w:val="center"/>
          </w:tcPr>
          <w:p w14:paraId="5BCA8E9E" w14:textId="77777777" w:rsidR="005D7DF8" w:rsidRPr="002549AF" w:rsidRDefault="00E17C00" w:rsidP="00712ACB">
            <w:pPr>
              <w:pStyle w:val="BodyText"/>
              <w:ind w:left="0"/>
            </w:pPr>
            <w:r w:rsidRPr="002549AF">
              <w:t>If the user uses the app for first time, they will task t</w:t>
            </w:r>
            <w:r w:rsidR="005D7DF8" w:rsidRPr="002549AF">
              <w:t>o sign up and login with their F</w:t>
            </w:r>
            <w:r w:rsidRPr="002549AF">
              <w:t xml:space="preserve">acebook accounts. </w:t>
            </w:r>
          </w:p>
          <w:p w14:paraId="32695B35" w14:textId="04CE1AD8" w:rsidR="00712ACB" w:rsidRPr="002549AF" w:rsidRDefault="00E17C00" w:rsidP="00712ACB">
            <w:pPr>
              <w:pStyle w:val="BodyText"/>
              <w:ind w:left="0"/>
            </w:pPr>
            <w:r w:rsidRPr="002549AF">
              <w:t xml:space="preserve">They are also asked to </w:t>
            </w:r>
            <w:r w:rsidR="005D7DF8" w:rsidRPr="002549AF">
              <w:t>give some information including weight, height for the app to compute calories they need</w:t>
            </w:r>
          </w:p>
        </w:tc>
        <w:tc>
          <w:tcPr>
            <w:tcW w:w="2208" w:type="dxa"/>
            <w:vAlign w:val="center"/>
          </w:tcPr>
          <w:p w14:paraId="0EDCC843" w14:textId="77777777" w:rsidR="00712ACB" w:rsidRPr="002549AF" w:rsidRDefault="00712ACB" w:rsidP="002549AF">
            <w:pPr>
              <w:pStyle w:val="BodyText"/>
              <w:ind w:left="0"/>
              <w:jc w:val="center"/>
            </w:pPr>
            <w:r w:rsidRPr="002549AF">
              <w:t>High</w:t>
            </w:r>
          </w:p>
        </w:tc>
      </w:tr>
      <w:tr w:rsidR="002549AF" w:rsidRPr="002549AF" w14:paraId="11C80FB4" w14:textId="77777777" w:rsidTr="002549AF">
        <w:tc>
          <w:tcPr>
            <w:tcW w:w="1008" w:type="dxa"/>
            <w:vAlign w:val="center"/>
          </w:tcPr>
          <w:p w14:paraId="38B10FBE" w14:textId="4A3F1394" w:rsidR="00712ACB" w:rsidRPr="002549AF" w:rsidRDefault="005D7DF8" w:rsidP="002549AF">
            <w:pPr>
              <w:pStyle w:val="BodyText"/>
              <w:ind w:left="0"/>
              <w:jc w:val="center"/>
            </w:pPr>
            <w:r w:rsidRPr="002549AF">
              <w:t>2</w:t>
            </w:r>
          </w:p>
        </w:tc>
        <w:tc>
          <w:tcPr>
            <w:tcW w:w="1440" w:type="dxa"/>
            <w:vAlign w:val="center"/>
          </w:tcPr>
          <w:p w14:paraId="7BB5ADCF" w14:textId="56F04045" w:rsidR="00712ACB" w:rsidRPr="002549AF" w:rsidRDefault="005D7DF8" w:rsidP="00712ACB">
            <w:pPr>
              <w:pStyle w:val="BodyText"/>
              <w:ind w:left="0"/>
            </w:pPr>
            <w:r w:rsidRPr="002549AF">
              <w:t>Convert food to calories</w:t>
            </w:r>
          </w:p>
        </w:tc>
        <w:tc>
          <w:tcPr>
            <w:tcW w:w="4200" w:type="dxa"/>
            <w:vAlign w:val="center"/>
          </w:tcPr>
          <w:p w14:paraId="3202F29D" w14:textId="77777777" w:rsidR="005D7DF8" w:rsidRPr="002549AF" w:rsidRDefault="005D7DF8" w:rsidP="00712ACB">
            <w:pPr>
              <w:pStyle w:val="BodyText"/>
              <w:ind w:left="0"/>
            </w:pPr>
            <w:r w:rsidRPr="002549AF">
              <w:t xml:space="preserve">Predefined a fixed amount of calories for each type of food. </w:t>
            </w:r>
          </w:p>
          <w:p w14:paraId="4F6A14BE" w14:textId="5FFC8AB4" w:rsidR="00712ACB" w:rsidRPr="002549AF" w:rsidRDefault="005D7DF8" w:rsidP="00712ACB">
            <w:pPr>
              <w:pStyle w:val="BodyText"/>
              <w:ind w:left="0"/>
            </w:pPr>
            <w:r w:rsidRPr="002549AF">
              <w:t>Let the users choose the food and the unit of food they consume</w:t>
            </w:r>
            <w:r w:rsidR="001230DF" w:rsidRPr="002549AF">
              <w:t xml:space="preserve"> in the most convenient way</w:t>
            </w:r>
            <w:r w:rsidRPr="002549AF">
              <w:t>.</w:t>
            </w:r>
          </w:p>
          <w:p w14:paraId="03D9CA79" w14:textId="776133DA" w:rsidR="005D7DF8" w:rsidRPr="002549AF" w:rsidRDefault="005D7DF8" w:rsidP="00712ACB">
            <w:pPr>
              <w:pStyle w:val="BodyText"/>
              <w:ind w:left="0"/>
            </w:pPr>
            <w:r w:rsidRPr="002549AF">
              <w:t xml:space="preserve">The app is also able to display the total amount of calories each day and the amount of calories </w:t>
            </w:r>
            <w:r w:rsidRPr="002549AF">
              <w:lastRenderedPageBreak/>
              <w:t>based on the food they choose and relative input</w:t>
            </w:r>
          </w:p>
        </w:tc>
        <w:tc>
          <w:tcPr>
            <w:tcW w:w="2208" w:type="dxa"/>
            <w:vAlign w:val="center"/>
          </w:tcPr>
          <w:p w14:paraId="55394990" w14:textId="571C98A2" w:rsidR="00712ACB" w:rsidRPr="002549AF" w:rsidRDefault="001230DF" w:rsidP="002549AF">
            <w:pPr>
              <w:pStyle w:val="BodyText"/>
              <w:ind w:left="0"/>
              <w:jc w:val="center"/>
            </w:pPr>
            <w:r w:rsidRPr="002549AF">
              <w:lastRenderedPageBreak/>
              <w:t>High</w:t>
            </w:r>
          </w:p>
        </w:tc>
      </w:tr>
      <w:tr w:rsidR="002549AF" w:rsidRPr="002549AF" w14:paraId="15BC4778" w14:textId="77777777" w:rsidTr="002549AF">
        <w:tc>
          <w:tcPr>
            <w:tcW w:w="1008" w:type="dxa"/>
            <w:vAlign w:val="center"/>
          </w:tcPr>
          <w:p w14:paraId="430F1F91" w14:textId="670F2CB3" w:rsidR="00712ACB" w:rsidRPr="002549AF" w:rsidRDefault="005D7DF8" w:rsidP="002549AF">
            <w:pPr>
              <w:pStyle w:val="BodyText"/>
              <w:ind w:left="0"/>
              <w:jc w:val="center"/>
            </w:pPr>
            <w:r w:rsidRPr="002549AF">
              <w:t>3</w:t>
            </w:r>
          </w:p>
        </w:tc>
        <w:tc>
          <w:tcPr>
            <w:tcW w:w="1440" w:type="dxa"/>
            <w:vAlign w:val="center"/>
          </w:tcPr>
          <w:p w14:paraId="363AD9D7" w14:textId="2FBFC060" w:rsidR="00712ACB" w:rsidRPr="002549AF" w:rsidRDefault="00626010" w:rsidP="00626010">
            <w:pPr>
              <w:pStyle w:val="BodyText"/>
              <w:ind w:left="0"/>
            </w:pPr>
            <w:r w:rsidRPr="002549AF">
              <w:t>Inform users when they don’t follow the schedule correctly</w:t>
            </w:r>
          </w:p>
        </w:tc>
        <w:tc>
          <w:tcPr>
            <w:tcW w:w="4200" w:type="dxa"/>
            <w:vAlign w:val="center"/>
          </w:tcPr>
          <w:p w14:paraId="5F9BC47C" w14:textId="77777777" w:rsidR="00712ACB" w:rsidRPr="002549AF" w:rsidRDefault="00626010" w:rsidP="00712ACB">
            <w:pPr>
              <w:pStyle w:val="BodyText"/>
              <w:ind w:left="0"/>
            </w:pPr>
            <w:r w:rsidRPr="002549AF">
              <w:t>Based on the information from user profile, calculate the amount of calories that they should take per meal</w:t>
            </w:r>
          </w:p>
          <w:p w14:paraId="0AC3D09F" w14:textId="07BECF75" w:rsidR="00626010" w:rsidRPr="002549AF" w:rsidRDefault="00626010" w:rsidP="00626010">
            <w:pPr>
              <w:pStyle w:val="BodyText"/>
              <w:ind w:left="0"/>
            </w:pPr>
            <w:r w:rsidRPr="002549AF">
              <w:t>Track the calories that they already took and compared to calories the system suggests to inform them whether they reach sufficient calories.</w:t>
            </w:r>
          </w:p>
        </w:tc>
        <w:tc>
          <w:tcPr>
            <w:tcW w:w="2208" w:type="dxa"/>
            <w:vAlign w:val="center"/>
          </w:tcPr>
          <w:p w14:paraId="15270A21" w14:textId="77777777" w:rsidR="00712ACB" w:rsidRPr="002549AF" w:rsidRDefault="00712ACB" w:rsidP="002549AF">
            <w:pPr>
              <w:pStyle w:val="BodyText"/>
              <w:ind w:left="0"/>
              <w:jc w:val="center"/>
            </w:pPr>
            <w:r w:rsidRPr="002549AF">
              <w:t>Medium</w:t>
            </w:r>
          </w:p>
        </w:tc>
      </w:tr>
      <w:tr w:rsidR="002549AF" w:rsidRPr="002549AF" w14:paraId="794DEC0F" w14:textId="77777777" w:rsidTr="002549AF">
        <w:tc>
          <w:tcPr>
            <w:tcW w:w="1008" w:type="dxa"/>
            <w:vAlign w:val="center"/>
          </w:tcPr>
          <w:p w14:paraId="730E71E6" w14:textId="41A7CBF9" w:rsidR="00712ACB" w:rsidRPr="002549AF" w:rsidRDefault="00626010" w:rsidP="002549AF">
            <w:pPr>
              <w:pStyle w:val="BodyText"/>
              <w:ind w:left="0"/>
              <w:jc w:val="center"/>
            </w:pPr>
            <w:r w:rsidRPr="002549AF">
              <w:t>4</w:t>
            </w:r>
          </w:p>
        </w:tc>
        <w:tc>
          <w:tcPr>
            <w:tcW w:w="1440" w:type="dxa"/>
            <w:vAlign w:val="center"/>
          </w:tcPr>
          <w:p w14:paraId="0C348450" w14:textId="3E296E4E" w:rsidR="00712ACB" w:rsidRPr="002549AF" w:rsidRDefault="00626010" w:rsidP="00712ACB">
            <w:pPr>
              <w:pStyle w:val="BodyText"/>
              <w:ind w:left="0"/>
            </w:pPr>
            <w:r w:rsidRPr="002549AF">
              <w:t>Recommend exercise</w:t>
            </w:r>
          </w:p>
        </w:tc>
        <w:tc>
          <w:tcPr>
            <w:tcW w:w="4200" w:type="dxa"/>
            <w:vAlign w:val="center"/>
          </w:tcPr>
          <w:p w14:paraId="55C49900" w14:textId="14AFB165" w:rsidR="00712ACB" w:rsidRPr="002549AF" w:rsidRDefault="00626010" w:rsidP="00712ACB">
            <w:pPr>
              <w:pStyle w:val="BodyText"/>
              <w:ind w:left="0"/>
            </w:pPr>
            <w:r w:rsidRPr="002549AF">
              <w:t>List a handful of exercises and the amount of burnt calories for each type of exercises</w:t>
            </w:r>
          </w:p>
        </w:tc>
        <w:tc>
          <w:tcPr>
            <w:tcW w:w="2208" w:type="dxa"/>
            <w:vAlign w:val="center"/>
          </w:tcPr>
          <w:p w14:paraId="722E67B8" w14:textId="7F185132" w:rsidR="00712ACB" w:rsidRPr="002549AF" w:rsidRDefault="001230DF" w:rsidP="002549AF">
            <w:pPr>
              <w:pStyle w:val="BodyText"/>
              <w:ind w:left="0"/>
              <w:jc w:val="center"/>
            </w:pPr>
            <w:r w:rsidRPr="002549AF">
              <w:t>Low</w:t>
            </w:r>
          </w:p>
        </w:tc>
      </w:tr>
      <w:tr w:rsidR="002549AF" w:rsidRPr="002549AF" w14:paraId="7E36822A" w14:textId="77777777" w:rsidTr="002549AF">
        <w:tc>
          <w:tcPr>
            <w:tcW w:w="1008" w:type="dxa"/>
            <w:vAlign w:val="center"/>
          </w:tcPr>
          <w:p w14:paraId="5F42933B" w14:textId="0C2C6EFC" w:rsidR="00626010" w:rsidRPr="002549AF" w:rsidRDefault="00626010" w:rsidP="002549AF">
            <w:pPr>
              <w:pStyle w:val="BodyText"/>
              <w:ind w:left="0"/>
              <w:jc w:val="center"/>
            </w:pPr>
            <w:r w:rsidRPr="002549AF">
              <w:t>5</w:t>
            </w:r>
          </w:p>
        </w:tc>
        <w:tc>
          <w:tcPr>
            <w:tcW w:w="1440" w:type="dxa"/>
            <w:vAlign w:val="center"/>
          </w:tcPr>
          <w:p w14:paraId="18172311" w14:textId="1FAA786A" w:rsidR="00626010" w:rsidRPr="002549AF" w:rsidRDefault="00626010" w:rsidP="00712ACB">
            <w:pPr>
              <w:pStyle w:val="BodyText"/>
              <w:ind w:left="0"/>
            </w:pPr>
            <w:r w:rsidRPr="002549AF">
              <w:t>Edit food</w:t>
            </w:r>
          </w:p>
        </w:tc>
        <w:tc>
          <w:tcPr>
            <w:tcW w:w="4200" w:type="dxa"/>
            <w:vAlign w:val="center"/>
          </w:tcPr>
          <w:p w14:paraId="4AA8F47A" w14:textId="4648072C" w:rsidR="00626010" w:rsidRPr="002549AF" w:rsidRDefault="00626010" w:rsidP="00712ACB">
            <w:pPr>
              <w:pStyle w:val="BodyText"/>
              <w:ind w:left="0"/>
            </w:pPr>
            <w:r w:rsidRPr="002549AF">
              <w:t>Allow the user to remove or change the food that they</w:t>
            </w:r>
            <w:r w:rsidR="000B6C05" w:rsidRPr="002549AF">
              <w:t xml:space="preserve"> choose earlier</w:t>
            </w:r>
          </w:p>
        </w:tc>
        <w:tc>
          <w:tcPr>
            <w:tcW w:w="2208" w:type="dxa"/>
            <w:vAlign w:val="center"/>
          </w:tcPr>
          <w:p w14:paraId="4EB7DA17" w14:textId="26FA7FEF" w:rsidR="00626010" w:rsidRPr="002549AF" w:rsidRDefault="001230DF" w:rsidP="002549AF">
            <w:pPr>
              <w:pStyle w:val="BodyText"/>
              <w:ind w:left="0"/>
              <w:jc w:val="center"/>
            </w:pPr>
            <w:r w:rsidRPr="002549AF">
              <w:t>High</w:t>
            </w:r>
          </w:p>
        </w:tc>
      </w:tr>
      <w:tr w:rsidR="002549AF" w:rsidRPr="002549AF" w14:paraId="60876114" w14:textId="77777777" w:rsidTr="002549AF">
        <w:tc>
          <w:tcPr>
            <w:tcW w:w="1008" w:type="dxa"/>
            <w:vAlign w:val="center"/>
          </w:tcPr>
          <w:p w14:paraId="7F123165" w14:textId="5447EF09" w:rsidR="00626010" w:rsidRPr="002549AF" w:rsidRDefault="000B6C05" w:rsidP="002549AF">
            <w:pPr>
              <w:pStyle w:val="BodyText"/>
              <w:ind w:left="0"/>
              <w:jc w:val="center"/>
            </w:pPr>
            <w:r w:rsidRPr="002549AF">
              <w:t>6</w:t>
            </w:r>
          </w:p>
        </w:tc>
        <w:tc>
          <w:tcPr>
            <w:tcW w:w="1440" w:type="dxa"/>
            <w:vAlign w:val="center"/>
          </w:tcPr>
          <w:p w14:paraId="77FDE361" w14:textId="66AA141E" w:rsidR="00626010" w:rsidRPr="002549AF" w:rsidRDefault="000B6C05" w:rsidP="00712ACB">
            <w:pPr>
              <w:pStyle w:val="BodyText"/>
              <w:ind w:left="0"/>
            </w:pPr>
            <w:r w:rsidRPr="002549AF">
              <w:t>Show progress</w:t>
            </w:r>
          </w:p>
        </w:tc>
        <w:tc>
          <w:tcPr>
            <w:tcW w:w="4200" w:type="dxa"/>
            <w:vAlign w:val="center"/>
          </w:tcPr>
          <w:p w14:paraId="20295E6A" w14:textId="77777777" w:rsidR="00626010" w:rsidRPr="002549AF" w:rsidRDefault="000B6C05" w:rsidP="00712ACB">
            <w:pPr>
              <w:pStyle w:val="BodyText"/>
              <w:ind w:left="0"/>
            </w:pPr>
            <w:r w:rsidRPr="002549AF">
              <w:t>Display the histogram including the calories they take daily in a period of time ( week, month)</w:t>
            </w:r>
          </w:p>
          <w:p w14:paraId="6A59F977" w14:textId="71E2624E" w:rsidR="000B6C05" w:rsidRPr="002549AF" w:rsidRDefault="00005F19" w:rsidP="00712ACB">
            <w:pPr>
              <w:pStyle w:val="BodyText"/>
              <w:ind w:left="0"/>
            </w:pPr>
            <w:r w:rsidRPr="002549AF">
              <w:t>Display detail information of two selected days for comparison, including weight, height, calories intake, pictures (optional)</w:t>
            </w:r>
          </w:p>
          <w:p w14:paraId="6208EB75" w14:textId="7E5051AB" w:rsidR="00005F19" w:rsidRPr="002549AF" w:rsidRDefault="00005F19" w:rsidP="00712ACB">
            <w:pPr>
              <w:pStyle w:val="BodyText"/>
              <w:ind w:left="0"/>
            </w:pPr>
          </w:p>
        </w:tc>
        <w:tc>
          <w:tcPr>
            <w:tcW w:w="2208" w:type="dxa"/>
            <w:vAlign w:val="center"/>
          </w:tcPr>
          <w:p w14:paraId="0B3DE503" w14:textId="62EFDCE7" w:rsidR="00626010" w:rsidRPr="002549AF" w:rsidRDefault="001230DF" w:rsidP="002549AF">
            <w:pPr>
              <w:pStyle w:val="BodyText"/>
              <w:ind w:left="0"/>
              <w:jc w:val="center"/>
            </w:pPr>
            <w:r w:rsidRPr="002549AF">
              <w:t>High</w:t>
            </w:r>
          </w:p>
        </w:tc>
      </w:tr>
      <w:tr w:rsidR="002549AF" w:rsidRPr="002549AF" w14:paraId="12E468B7" w14:textId="77777777" w:rsidTr="002549AF">
        <w:tc>
          <w:tcPr>
            <w:tcW w:w="1008" w:type="dxa"/>
            <w:vAlign w:val="center"/>
          </w:tcPr>
          <w:p w14:paraId="3E66E198" w14:textId="1185E80C" w:rsidR="00005F19" w:rsidRPr="002549AF" w:rsidRDefault="001230DF" w:rsidP="002549AF">
            <w:pPr>
              <w:pStyle w:val="BodyText"/>
              <w:ind w:left="0"/>
              <w:jc w:val="center"/>
            </w:pPr>
            <w:r w:rsidRPr="002549AF">
              <w:t>7</w:t>
            </w:r>
          </w:p>
        </w:tc>
        <w:tc>
          <w:tcPr>
            <w:tcW w:w="1440" w:type="dxa"/>
            <w:vAlign w:val="center"/>
          </w:tcPr>
          <w:p w14:paraId="0BE96973" w14:textId="4C968FD6" w:rsidR="00005F19" w:rsidRPr="002549AF" w:rsidRDefault="001230DF" w:rsidP="00712ACB">
            <w:pPr>
              <w:pStyle w:val="BodyText"/>
              <w:ind w:left="0"/>
            </w:pPr>
            <w:r w:rsidRPr="002549AF">
              <w:t xml:space="preserve">List of Food information </w:t>
            </w:r>
          </w:p>
        </w:tc>
        <w:tc>
          <w:tcPr>
            <w:tcW w:w="4200" w:type="dxa"/>
            <w:vAlign w:val="center"/>
          </w:tcPr>
          <w:p w14:paraId="5EEEE048" w14:textId="77777777" w:rsidR="00005F19" w:rsidRPr="002549AF" w:rsidRDefault="001230DF" w:rsidP="00712ACB">
            <w:pPr>
              <w:pStyle w:val="BodyText"/>
              <w:ind w:left="0"/>
            </w:pPr>
            <w:r w:rsidRPr="002549AF">
              <w:t>Display the information of each type of food, including calories, protein, …</w:t>
            </w:r>
          </w:p>
          <w:p w14:paraId="147F2377" w14:textId="0D1F1801" w:rsidR="001230DF" w:rsidRPr="002549AF" w:rsidRDefault="001230DF" w:rsidP="00712ACB">
            <w:pPr>
              <w:pStyle w:val="BodyText"/>
              <w:ind w:left="0"/>
            </w:pPr>
            <w:r w:rsidRPr="002549AF">
              <w:t>Allow the users to search for the food</w:t>
            </w:r>
          </w:p>
        </w:tc>
        <w:tc>
          <w:tcPr>
            <w:tcW w:w="2208" w:type="dxa"/>
            <w:vAlign w:val="center"/>
          </w:tcPr>
          <w:p w14:paraId="6C805908" w14:textId="730AAA85" w:rsidR="00005F19" w:rsidRPr="002549AF" w:rsidRDefault="001230DF" w:rsidP="002549AF">
            <w:pPr>
              <w:pStyle w:val="BodyText"/>
              <w:ind w:left="0"/>
              <w:jc w:val="center"/>
            </w:pPr>
            <w:r w:rsidRPr="002549AF">
              <w:t>High</w:t>
            </w:r>
          </w:p>
        </w:tc>
      </w:tr>
      <w:tr w:rsidR="002549AF" w:rsidRPr="002549AF" w14:paraId="5A60020E" w14:textId="77777777" w:rsidTr="002549AF">
        <w:tc>
          <w:tcPr>
            <w:tcW w:w="1008" w:type="dxa"/>
            <w:vAlign w:val="center"/>
          </w:tcPr>
          <w:p w14:paraId="4E8DE4FF" w14:textId="7CE89CC6" w:rsidR="00005F19" w:rsidRPr="002549AF" w:rsidRDefault="001230DF" w:rsidP="002549AF">
            <w:pPr>
              <w:pStyle w:val="BodyText"/>
              <w:ind w:left="0"/>
              <w:jc w:val="center"/>
            </w:pPr>
            <w:r w:rsidRPr="002549AF">
              <w:t>8</w:t>
            </w:r>
          </w:p>
        </w:tc>
        <w:tc>
          <w:tcPr>
            <w:tcW w:w="1440" w:type="dxa"/>
            <w:vAlign w:val="center"/>
          </w:tcPr>
          <w:p w14:paraId="3496FC27" w14:textId="02D363E6" w:rsidR="00005F19" w:rsidRPr="002549AF" w:rsidRDefault="001230DF" w:rsidP="00712ACB">
            <w:pPr>
              <w:pStyle w:val="BodyText"/>
              <w:ind w:left="0"/>
            </w:pPr>
            <w:r w:rsidRPr="002549AF">
              <w:t>Share to Facebook</w:t>
            </w:r>
          </w:p>
        </w:tc>
        <w:tc>
          <w:tcPr>
            <w:tcW w:w="4200" w:type="dxa"/>
            <w:vAlign w:val="center"/>
          </w:tcPr>
          <w:p w14:paraId="1F544521" w14:textId="42FBCB19" w:rsidR="00005F19" w:rsidRPr="002549AF" w:rsidRDefault="001230DF" w:rsidP="00712ACB">
            <w:pPr>
              <w:pStyle w:val="BodyText"/>
              <w:ind w:left="0"/>
            </w:pPr>
            <w:r w:rsidRPr="002549AF">
              <w:t xml:space="preserve">Allow the users to share their daily results to Facebook including the calories intake and picture(optional) </w:t>
            </w:r>
          </w:p>
        </w:tc>
        <w:tc>
          <w:tcPr>
            <w:tcW w:w="2208" w:type="dxa"/>
            <w:vAlign w:val="center"/>
          </w:tcPr>
          <w:p w14:paraId="7EECB81C" w14:textId="7B3CA115" w:rsidR="00005F19" w:rsidRPr="002549AF" w:rsidRDefault="001230DF" w:rsidP="002549AF">
            <w:pPr>
              <w:pStyle w:val="BodyText"/>
              <w:ind w:left="0"/>
              <w:jc w:val="center"/>
            </w:pPr>
            <w:r w:rsidRPr="002549AF">
              <w:t>Medium</w:t>
            </w:r>
          </w:p>
        </w:tc>
      </w:tr>
    </w:tbl>
    <w:p w14:paraId="3D660325" w14:textId="57CB056D" w:rsidR="00F81399" w:rsidRDefault="00F81399" w:rsidP="00F20F41">
      <w:pPr>
        <w:pStyle w:val="InfoBlue"/>
      </w:pPr>
    </w:p>
    <w:p w14:paraId="0D937A7C" w14:textId="77777777" w:rsidR="00F81399" w:rsidRDefault="00396EAE">
      <w:pPr>
        <w:pStyle w:val="Heading1"/>
      </w:pPr>
      <w:bookmarkStart w:id="48" w:name="_Toc436203408"/>
      <w:bookmarkStart w:id="49" w:name="_Toc452813602"/>
      <w:bookmarkStart w:id="50" w:name="_Toc512930919"/>
      <w:bookmarkStart w:id="51" w:name="_Toc497660700"/>
      <w:r>
        <w:t>Non-Functional</w:t>
      </w:r>
      <w:r w:rsidR="000439F1">
        <w:t xml:space="preserve"> Requirements</w:t>
      </w:r>
      <w:bookmarkEnd w:id="48"/>
      <w:bookmarkEnd w:id="49"/>
      <w:bookmarkEnd w:id="50"/>
      <w:bookmarkEnd w:id="51"/>
    </w:p>
    <w:p w14:paraId="766200C4" w14:textId="0F2B5A5D" w:rsidR="001230DF" w:rsidRDefault="001230DF" w:rsidP="002549AF">
      <w:pPr>
        <w:pStyle w:val="BodyText"/>
        <w:numPr>
          <w:ilvl w:val="1"/>
          <w:numId w:val="33"/>
        </w:numPr>
        <w:ind w:left="720"/>
      </w:pPr>
      <w:r>
        <w:t>Platform requirements: Android minimum target API level 5.0</w:t>
      </w:r>
    </w:p>
    <w:p w14:paraId="28C45631" w14:textId="5638A979" w:rsidR="001230DF" w:rsidRDefault="001230DF" w:rsidP="002549AF">
      <w:pPr>
        <w:pStyle w:val="BodyText"/>
        <w:numPr>
          <w:ilvl w:val="1"/>
          <w:numId w:val="33"/>
        </w:numPr>
        <w:ind w:left="720"/>
      </w:pPr>
      <w:r>
        <w:t>Performance: Consume sensibl</w:t>
      </w:r>
      <w:r w:rsidR="00C350E5">
        <w:t>e memory</w:t>
      </w:r>
      <w:r w:rsidR="001207B0">
        <w:t xml:space="preserve"> (~ 200mb)</w:t>
      </w:r>
      <w:r w:rsidR="00C350E5">
        <w:t>, instant user response</w:t>
      </w:r>
      <w:r w:rsidR="006F3577">
        <w:t xml:space="preserve"> </w:t>
      </w:r>
      <w:r w:rsidR="001207B0">
        <w:t>(&lt; 100ms)</w:t>
      </w:r>
    </w:p>
    <w:p w14:paraId="393D512E" w14:textId="548C6B3C" w:rsidR="00C350E5" w:rsidRDefault="00A72B85" w:rsidP="002549AF">
      <w:pPr>
        <w:pStyle w:val="BodyText"/>
        <w:numPr>
          <w:ilvl w:val="1"/>
          <w:numId w:val="33"/>
        </w:numPr>
        <w:ind w:left="720"/>
      </w:pPr>
      <w:r>
        <w:t xml:space="preserve">Usability: </w:t>
      </w:r>
      <w:r w:rsidR="000A4B43">
        <w:t>UI design according to Material Design standard, Advanced S</w:t>
      </w:r>
      <w:r w:rsidR="00C72D9E">
        <w:t>earching f</w:t>
      </w:r>
      <w:r w:rsidR="000A4B43">
        <w:t>or Food</w:t>
      </w:r>
      <w:r w:rsidR="00ED200F">
        <w:t xml:space="preserve"> algorithm</w:t>
      </w:r>
    </w:p>
    <w:p w14:paraId="64F49701" w14:textId="3006C038" w:rsidR="000A4B43" w:rsidRDefault="000A4B43" w:rsidP="002549AF">
      <w:pPr>
        <w:pStyle w:val="BodyText"/>
        <w:numPr>
          <w:ilvl w:val="1"/>
          <w:numId w:val="33"/>
        </w:numPr>
        <w:ind w:left="720"/>
      </w:pPr>
      <w:r>
        <w:t>Availability: List of Food Information along with Images is s</w:t>
      </w:r>
      <w:r w:rsidR="00EA2955">
        <w:t xml:space="preserve">tored online and make sure </w:t>
      </w:r>
      <w:r w:rsidR="001207B0">
        <w:t>th</w:t>
      </w:r>
      <w:r w:rsidR="006F3577">
        <w:t>at users can query it anytime (</w:t>
      </w:r>
      <w:r w:rsidR="001207B0">
        <w:t>quality according to the external services)</w:t>
      </w:r>
    </w:p>
    <w:p w14:paraId="5136311A" w14:textId="0BDECA34" w:rsidR="001207B0" w:rsidRDefault="001207B0" w:rsidP="002549AF">
      <w:pPr>
        <w:pStyle w:val="BodyText"/>
        <w:numPr>
          <w:ilvl w:val="1"/>
          <w:numId w:val="33"/>
        </w:numPr>
        <w:ind w:left="720"/>
      </w:pPr>
      <w:r>
        <w:t>Reliability:  User requests are handled correctly (100% success)</w:t>
      </w:r>
    </w:p>
    <w:p w14:paraId="4274305B" w14:textId="7CFFE0D0" w:rsidR="001207B0" w:rsidRDefault="001207B0" w:rsidP="002549AF">
      <w:pPr>
        <w:pStyle w:val="BodyText"/>
        <w:numPr>
          <w:ilvl w:val="1"/>
          <w:numId w:val="33"/>
        </w:numPr>
        <w:ind w:left="720"/>
      </w:pPr>
      <w:r>
        <w:t>Robustness: Guarantee that the app behaves the same for different type of users and environment</w:t>
      </w:r>
    </w:p>
    <w:p w14:paraId="72D04772" w14:textId="7F60870A" w:rsidR="001207B0" w:rsidRDefault="001207B0" w:rsidP="002549AF">
      <w:pPr>
        <w:pStyle w:val="BodyText"/>
        <w:numPr>
          <w:ilvl w:val="1"/>
          <w:numId w:val="33"/>
        </w:numPr>
        <w:ind w:left="720"/>
      </w:pPr>
      <w:r>
        <w:t xml:space="preserve">Maintainability: Architecture </w:t>
      </w:r>
      <w:r w:rsidR="00C72D9E">
        <w:t>is well-design</w:t>
      </w:r>
      <w:r>
        <w:t>, Code is well-written for well-understanding between developers</w:t>
      </w:r>
      <w:r w:rsidR="00C72D9E">
        <w:t>.</w:t>
      </w:r>
    </w:p>
    <w:p w14:paraId="515F59F1" w14:textId="35299806" w:rsidR="001207B0" w:rsidRDefault="001207B0" w:rsidP="002549AF">
      <w:pPr>
        <w:pStyle w:val="BodyText"/>
        <w:numPr>
          <w:ilvl w:val="1"/>
          <w:numId w:val="33"/>
        </w:numPr>
        <w:ind w:left="720"/>
      </w:pPr>
      <w:r>
        <w:t>Securi</w:t>
      </w:r>
      <w:r w:rsidR="00C72D9E">
        <w:t>ty: User Profile is Secured 100%</w:t>
      </w:r>
    </w:p>
    <w:p w14:paraId="5D08693A" w14:textId="3CA6EEEE" w:rsidR="001207B0" w:rsidRPr="001230DF" w:rsidRDefault="001207B0" w:rsidP="001207B0">
      <w:pPr>
        <w:pStyle w:val="BodyText"/>
        <w:ind w:left="0"/>
      </w:pPr>
      <w:r>
        <w:tab/>
      </w:r>
    </w:p>
    <w:p w14:paraId="1CC18262" w14:textId="77777777" w:rsidR="00C02498" w:rsidRPr="00C02498" w:rsidRDefault="00C02498" w:rsidP="00C02498">
      <w:pPr>
        <w:pStyle w:val="BodyText"/>
      </w:pPr>
    </w:p>
    <w:sectPr w:rsidR="00C02498" w:rsidRPr="00C0249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16BD3" w14:textId="77777777" w:rsidR="00454136" w:rsidRDefault="00454136">
      <w:pPr>
        <w:spacing w:line="240" w:lineRule="auto"/>
      </w:pPr>
      <w:r>
        <w:separator/>
      </w:r>
    </w:p>
  </w:endnote>
  <w:endnote w:type="continuationSeparator" w:id="0">
    <w:p w14:paraId="1F26CBCE" w14:textId="77777777" w:rsidR="00454136" w:rsidRDefault="00454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1399" w14:paraId="1FCFA05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66A28F" w14:textId="77777777" w:rsidR="00F81399" w:rsidRDefault="000439F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773259" w14:textId="058A8839" w:rsidR="00F81399" w:rsidRDefault="000439F1" w:rsidP="0006309C">
          <w:pPr>
            <w:jc w:val="center"/>
          </w:pPr>
          <w:r>
            <w:sym w:font="Symbol" w:char="F0D3"/>
          </w:r>
          <w:fldSimple w:instr=" DOCPROPERTY &quot;Company&quot;  \* MERGEFORMAT ">
            <w:r w:rsidR="00B06DF3">
              <w:t>BrainQ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06DF3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D3577A" w14:textId="0E17A5C5" w:rsidR="00F81399" w:rsidRDefault="000439F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06DF3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B45F15B" w14:textId="77777777" w:rsidR="00F81399" w:rsidRDefault="00F81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08B98" w14:textId="77777777" w:rsidR="00454136" w:rsidRDefault="00454136">
      <w:pPr>
        <w:spacing w:line="240" w:lineRule="auto"/>
      </w:pPr>
      <w:r>
        <w:separator/>
      </w:r>
    </w:p>
  </w:footnote>
  <w:footnote w:type="continuationSeparator" w:id="0">
    <w:p w14:paraId="4DEB9B9A" w14:textId="77777777" w:rsidR="00454136" w:rsidRDefault="004541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33DB0" w14:textId="77777777" w:rsidR="00F81399" w:rsidRDefault="00F81399">
    <w:pPr>
      <w:rPr>
        <w:sz w:val="24"/>
      </w:rPr>
    </w:pPr>
  </w:p>
  <w:p w14:paraId="1E028E3D" w14:textId="77777777" w:rsidR="00F81399" w:rsidRDefault="00F81399">
    <w:pPr>
      <w:pBdr>
        <w:top w:val="single" w:sz="6" w:space="1" w:color="auto"/>
      </w:pBdr>
      <w:rPr>
        <w:sz w:val="24"/>
      </w:rPr>
    </w:pPr>
  </w:p>
  <w:p w14:paraId="63177307" w14:textId="3EAC8BD4" w:rsidR="00F81399" w:rsidRPr="002549AF" w:rsidRDefault="002549AF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  <w:lang w:val="vi-VN"/>
      </w:rPr>
      <w:t>BrainQ</w:t>
    </w:r>
  </w:p>
  <w:p w14:paraId="15A4CE94" w14:textId="77777777" w:rsidR="00F81399" w:rsidRDefault="00F81399">
    <w:pPr>
      <w:pBdr>
        <w:bottom w:val="single" w:sz="6" w:space="1" w:color="auto"/>
      </w:pBdr>
      <w:jc w:val="right"/>
      <w:rPr>
        <w:sz w:val="24"/>
      </w:rPr>
    </w:pPr>
  </w:p>
  <w:p w14:paraId="6E95C0FB" w14:textId="77777777" w:rsidR="00F81399" w:rsidRDefault="00F81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399" w14:paraId="59B64F49" w14:textId="77777777">
      <w:tc>
        <w:tcPr>
          <w:tcW w:w="6379" w:type="dxa"/>
        </w:tcPr>
        <w:p w14:paraId="1EADF858" w14:textId="02FF9E49" w:rsidR="00F81399" w:rsidRDefault="000439F1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B06DF3" w:rsidRPr="00B06DF3">
            <w:t>Calorize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14:paraId="131CFA2D" w14:textId="39D61585" w:rsidR="00F81399" w:rsidRDefault="0071318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F81399" w14:paraId="3F3E55BF" w14:textId="77777777">
      <w:tc>
        <w:tcPr>
          <w:tcW w:w="6379" w:type="dxa"/>
        </w:tcPr>
        <w:p w14:paraId="420C938A" w14:textId="69A4C9B0" w:rsidR="00F81399" w:rsidRDefault="00454136" w:rsidP="00B243D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06DF3">
            <w:t>Vision (Small Project)</w:t>
          </w:r>
          <w:r>
            <w:fldChar w:fldCharType="end"/>
          </w:r>
        </w:p>
      </w:tc>
      <w:tc>
        <w:tcPr>
          <w:tcW w:w="3179" w:type="dxa"/>
        </w:tcPr>
        <w:p w14:paraId="7784DDCF" w14:textId="5FFCE38E" w:rsidR="00F81399" w:rsidRDefault="00713185">
          <w:r>
            <w:t xml:space="preserve">  Date:  </w:t>
          </w:r>
          <w:fldSimple w:instr=" DATE   \* MERGEFORMAT ">
            <w:r w:rsidR="00B06DF3">
              <w:rPr>
                <w:noProof/>
              </w:rPr>
              <w:t>11/5/2017</w:t>
            </w:r>
          </w:fldSimple>
        </w:p>
      </w:tc>
    </w:tr>
    <w:tr w:rsidR="00F81399" w14:paraId="36728FE7" w14:textId="77777777">
      <w:tc>
        <w:tcPr>
          <w:tcW w:w="9558" w:type="dxa"/>
          <w:gridSpan w:val="2"/>
        </w:tcPr>
        <w:p w14:paraId="556C4A7D" w14:textId="5E175A73" w:rsidR="00F81399" w:rsidRDefault="00ED25D2">
          <w:r>
            <w:t>VD_1</w:t>
          </w:r>
        </w:p>
      </w:tc>
    </w:tr>
  </w:tbl>
  <w:p w14:paraId="6407595F" w14:textId="77777777" w:rsidR="00F81399" w:rsidRDefault="00F81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3D7FC8"/>
    <w:multiLevelType w:val="hybridMultilevel"/>
    <w:tmpl w:val="DA2E9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916C7F"/>
    <w:multiLevelType w:val="hybridMultilevel"/>
    <w:tmpl w:val="22D2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B2C3C6C"/>
    <w:multiLevelType w:val="hybridMultilevel"/>
    <w:tmpl w:val="8312E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583403"/>
    <w:multiLevelType w:val="hybridMultilevel"/>
    <w:tmpl w:val="2820C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30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5"/>
  </w:num>
  <w:num w:numId="12">
    <w:abstractNumId w:val="16"/>
  </w:num>
  <w:num w:numId="13">
    <w:abstractNumId w:val="13"/>
  </w:num>
  <w:num w:numId="14">
    <w:abstractNumId w:val="27"/>
  </w:num>
  <w:num w:numId="15">
    <w:abstractNumId w:val="12"/>
  </w:num>
  <w:num w:numId="16">
    <w:abstractNumId w:val="6"/>
  </w:num>
  <w:num w:numId="17">
    <w:abstractNumId w:val="26"/>
  </w:num>
  <w:num w:numId="18">
    <w:abstractNumId w:val="19"/>
  </w:num>
  <w:num w:numId="19">
    <w:abstractNumId w:val="7"/>
  </w:num>
  <w:num w:numId="20">
    <w:abstractNumId w:val="18"/>
  </w:num>
  <w:num w:numId="21">
    <w:abstractNumId w:val="11"/>
  </w:num>
  <w:num w:numId="22">
    <w:abstractNumId w:val="25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31"/>
  </w:num>
  <w:num w:numId="29">
    <w:abstractNumId w:val="17"/>
  </w:num>
  <w:num w:numId="30">
    <w:abstractNumId w:val="4"/>
  </w:num>
  <w:num w:numId="31">
    <w:abstractNumId w:val="28"/>
  </w:num>
  <w:num w:numId="32">
    <w:abstractNumId w:val="24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40EE"/>
    <w:rsid w:val="00005F19"/>
    <w:rsid w:val="00016357"/>
    <w:rsid w:val="000439F1"/>
    <w:rsid w:val="0006309C"/>
    <w:rsid w:val="000711CE"/>
    <w:rsid w:val="00082BF8"/>
    <w:rsid w:val="00090CFC"/>
    <w:rsid w:val="000A4B43"/>
    <w:rsid w:val="000B6C05"/>
    <w:rsid w:val="000C29C1"/>
    <w:rsid w:val="000F33E2"/>
    <w:rsid w:val="001207B0"/>
    <w:rsid w:val="001230DF"/>
    <w:rsid w:val="001632E4"/>
    <w:rsid w:val="0024590E"/>
    <w:rsid w:val="002549AF"/>
    <w:rsid w:val="0025671B"/>
    <w:rsid w:val="00273220"/>
    <w:rsid w:val="002C4DD7"/>
    <w:rsid w:val="003346F3"/>
    <w:rsid w:val="00396EAE"/>
    <w:rsid w:val="003D2D36"/>
    <w:rsid w:val="003F7AB9"/>
    <w:rsid w:val="00401F60"/>
    <w:rsid w:val="00423965"/>
    <w:rsid w:val="004354B4"/>
    <w:rsid w:val="0044710B"/>
    <w:rsid w:val="00454136"/>
    <w:rsid w:val="004746F8"/>
    <w:rsid w:val="00477565"/>
    <w:rsid w:val="004F528E"/>
    <w:rsid w:val="0052075D"/>
    <w:rsid w:val="00531B82"/>
    <w:rsid w:val="0055214C"/>
    <w:rsid w:val="005D7DF8"/>
    <w:rsid w:val="005E3566"/>
    <w:rsid w:val="00626010"/>
    <w:rsid w:val="00631D7A"/>
    <w:rsid w:val="00641056"/>
    <w:rsid w:val="00690EB9"/>
    <w:rsid w:val="006B3391"/>
    <w:rsid w:val="006C03F9"/>
    <w:rsid w:val="006F3577"/>
    <w:rsid w:val="00712ACB"/>
    <w:rsid w:val="00713185"/>
    <w:rsid w:val="00732DFC"/>
    <w:rsid w:val="007D232F"/>
    <w:rsid w:val="008023A3"/>
    <w:rsid w:val="00814161"/>
    <w:rsid w:val="008175A8"/>
    <w:rsid w:val="00861481"/>
    <w:rsid w:val="00884C69"/>
    <w:rsid w:val="0090311F"/>
    <w:rsid w:val="00916188"/>
    <w:rsid w:val="00920DB9"/>
    <w:rsid w:val="009A0F7D"/>
    <w:rsid w:val="00A05E28"/>
    <w:rsid w:val="00A240EE"/>
    <w:rsid w:val="00A72B85"/>
    <w:rsid w:val="00AD76F3"/>
    <w:rsid w:val="00AF3640"/>
    <w:rsid w:val="00B06DF3"/>
    <w:rsid w:val="00B243D1"/>
    <w:rsid w:val="00B25787"/>
    <w:rsid w:val="00B41D5E"/>
    <w:rsid w:val="00BE6767"/>
    <w:rsid w:val="00C02498"/>
    <w:rsid w:val="00C0374E"/>
    <w:rsid w:val="00C22D6B"/>
    <w:rsid w:val="00C350E5"/>
    <w:rsid w:val="00C72D9E"/>
    <w:rsid w:val="00CC5070"/>
    <w:rsid w:val="00D16BC5"/>
    <w:rsid w:val="00D214EC"/>
    <w:rsid w:val="00D77A65"/>
    <w:rsid w:val="00D832D1"/>
    <w:rsid w:val="00D96422"/>
    <w:rsid w:val="00DE0CC4"/>
    <w:rsid w:val="00DE57C6"/>
    <w:rsid w:val="00E17C00"/>
    <w:rsid w:val="00E31EAD"/>
    <w:rsid w:val="00E66B8C"/>
    <w:rsid w:val="00E71F4D"/>
    <w:rsid w:val="00E73784"/>
    <w:rsid w:val="00EA2955"/>
    <w:rsid w:val="00EB5DAD"/>
    <w:rsid w:val="00EC75A0"/>
    <w:rsid w:val="00ED200F"/>
    <w:rsid w:val="00ED25D2"/>
    <w:rsid w:val="00EE482A"/>
    <w:rsid w:val="00F05572"/>
    <w:rsid w:val="00F15D29"/>
    <w:rsid w:val="00F20F41"/>
    <w:rsid w:val="00F2210F"/>
    <w:rsid w:val="00F47B5D"/>
    <w:rsid w:val="00F63FF2"/>
    <w:rsid w:val="00F81399"/>
    <w:rsid w:val="00F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0E36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20F41"/>
    <w:pPr>
      <w:widowControl/>
      <w:tabs>
        <w:tab w:val="left" w:pos="540"/>
        <w:tab w:val="left" w:pos="1260"/>
      </w:tabs>
      <w:spacing w:after="120"/>
    </w:pPr>
    <w:rPr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712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25D2"/>
    <w:rPr>
      <w:color w:val="808080"/>
    </w:rPr>
  </w:style>
  <w:style w:type="paragraph" w:customStyle="1" w:styleId="Blockquote">
    <w:name w:val="Blockquote"/>
    <w:basedOn w:val="Normal"/>
    <w:rsid w:val="00AD76F3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156</TotalTime>
  <Pages>7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Document (Small Project)</vt:lpstr>
    </vt:vector>
  </TitlesOfParts>
  <Company>BrainQ</Company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Document (Small Project)</dc:title>
  <dc:subject>Calorize</dc:subject>
  <dc:creator>Team BrainQ</dc:creator>
  <cp:keywords/>
  <cp:lastModifiedBy>Tam Nguyen</cp:lastModifiedBy>
  <cp:revision>33</cp:revision>
  <cp:lastPrinted>2017-11-05T11:47:00Z</cp:lastPrinted>
  <dcterms:created xsi:type="dcterms:W3CDTF">2014-09-19T12:16:00Z</dcterms:created>
  <dcterms:modified xsi:type="dcterms:W3CDTF">2017-11-05T11:48:00Z</dcterms:modified>
</cp:coreProperties>
</file>
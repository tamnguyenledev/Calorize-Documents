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A5" w:rsidRDefault="00E44956">
      <w:pPr>
        <w:pStyle w:val="Title"/>
        <w:jc w:val="right"/>
      </w:pPr>
      <w:r>
        <w:fldChar w:fldCharType="begin"/>
      </w:r>
      <w:r>
        <w:instrText xml:space="preserve"> SUBJECT  \* MERGEFORMAT </w:instrText>
      </w:r>
      <w:r>
        <w:fldChar w:fldCharType="separate"/>
      </w:r>
      <w:r w:rsidR="0009538F">
        <w:t>&lt;Project Name&gt;</w:t>
      </w:r>
      <w:r>
        <w:fldChar w:fldCharType="end"/>
      </w:r>
    </w:p>
    <w:p w:rsidR="007C47A5" w:rsidRDefault="00E44956">
      <w:pPr>
        <w:pStyle w:val="Title"/>
        <w:jc w:val="right"/>
      </w:pPr>
      <w:r>
        <w:fldChar w:fldCharType="begin"/>
      </w:r>
      <w:r>
        <w:instrText xml:space="preserve"> TITLE  \* MERGEFORMAT </w:instrText>
      </w:r>
      <w:r>
        <w:fldChar w:fldCharType="separate"/>
      </w:r>
      <w:r w:rsidR="0009538F">
        <w:t>Software Development Plan</w:t>
      </w:r>
      <w:r>
        <w:fldChar w:fldCharType="end"/>
      </w:r>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BodyText"/>
      </w:pPr>
    </w:p>
    <w:p w:rsidR="007C47A5" w:rsidRDefault="007C47A5">
      <w:pPr>
        <w:sectPr w:rsidR="007C47A5">
          <w:headerReference w:type="default" r:id="rId9"/>
          <w:footerReference w:type="even" r:id="rId10"/>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651BF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Pr="00AD6812">
          <w:rPr>
            <w:rStyle w:val="Hyperlink"/>
            <w:noProof/>
          </w:rPr>
          <w:t>2.</w:t>
        </w:r>
        <w:r>
          <w:rPr>
            <w:rFonts w:asciiTheme="minorHAnsi" w:eastAsiaTheme="minorEastAsia" w:hAnsiTheme="minorHAnsi" w:cstheme="minorBidi"/>
            <w:b w:val="0"/>
            <w:bCs w:val="0"/>
            <w:noProof/>
            <w:sz w:val="22"/>
            <w:szCs w:val="22"/>
          </w:rPr>
          <w:tab/>
        </w:r>
        <w:r w:rsidRPr="00AD6812">
          <w:rPr>
            <w:rStyle w:val="Hyperlink"/>
            <w:noProof/>
          </w:rPr>
          <w:t>Project Overview</w:t>
        </w:r>
        <w:r>
          <w:rPr>
            <w:noProof/>
            <w:webHidden/>
          </w:rPr>
          <w:tab/>
        </w:r>
        <w:r>
          <w:rPr>
            <w:noProof/>
            <w:webHidden/>
          </w:rPr>
          <w:fldChar w:fldCharType="begin"/>
        </w:r>
        <w:r>
          <w:rPr>
            <w:noProof/>
            <w:webHidden/>
          </w:rPr>
          <w:instrText xml:space="preserve"> PAGEREF _Toc413446306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Pr="00AD6812">
          <w:rPr>
            <w:rStyle w:val="Hyperlink"/>
            <w:noProof/>
          </w:rPr>
          <w:t>2.1</w:t>
        </w:r>
        <w:r>
          <w:rPr>
            <w:rFonts w:asciiTheme="minorHAnsi" w:eastAsiaTheme="minorEastAsia" w:hAnsiTheme="minorHAnsi" w:cstheme="minorBidi"/>
            <w:i w:val="0"/>
            <w:iCs w:val="0"/>
            <w:noProof/>
            <w:sz w:val="22"/>
            <w:szCs w:val="22"/>
          </w:rPr>
          <w:tab/>
        </w:r>
        <w:r w:rsidRPr="00AD6812">
          <w:rPr>
            <w:rStyle w:val="Hyperlink"/>
            <w:noProof/>
          </w:rPr>
          <w:t>Project Purpose, Scope, and Objectives</w:t>
        </w:r>
        <w:r>
          <w:rPr>
            <w:noProof/>
            <w:webHidden/>
          </w:rPr>
          <w:tab/>
        </w:r>
        <w:r>
          <w:rPr>
            <w:noProof/>
            <w:webHidden/>
          </w:rPr>
          <w:fldChar w:fldCharType="begin"/>
        </w:r>
        <w:r>
          <w:rPr>
            <w:noProof/>
            <w:webHidden/>
          </w:rPr>
          <w:instrText xml:space="preserve"> PAGEREF _Toc413446307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Pr="00AD6812">
          <w:rPr>
            <w:rStyle w:val="Hyperlink"/>
            <w:noProof/>
          </w:rPr>
          <w:t>2.2</w:t>
        </w:r>
        <w:r>
          <w:rPr>
            <w:rFonts w:asciiTheme="minorHAnsi" w:eastAsiaTheme="minorEastAsia" w:hAnsiTheme="minorHAnsi" w:cstheme="minorBidi"/>
            <w:i w:val="0"/>
            <w:iCs w:val="0"/>
            <w:noProof/>
            <w:sz w:val="22"/>
            <w:szCs w:val="22"/>
          </w:rPr>
          <w:tab/>
        </w:r>
        <w:r w:rsidRPr="00AD6812">
          <w:rPr>
            <w:rStyle w:val="Hyperlink"/>
            <w:noProof/>
          </w:rPr>
          <w:t>Assumptions and Constraints</w:t>
        </w:r>
        <w:r>
          <w:rPr>
            <w:noProof/>
            <w:webHidden/>
          </w:rPr>
          <w:tab/>
        </w:r>
        <w:r>
          <w:rPr>
            <w:noProof/>
            <w:webHidden/>
          </w:rPr>
          <w:fldChar w:fldCharType="begin"/>
        </w:r>
        <w:r>
          <w:rPr>
            <w:noProof/>
            <w:webHidden/>
          </w:rPr>
          <w:instrText xml:space="preserve"> PAGEREF _Toc413446308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Pr="00AD6812">
          <w:rPr>
            <w:rStyle w:val="Hyperlink"/>
            <w:noProof/>
          </w:rPr>
          <w:t>2.3</w:t>
        </w:r>
        <w:r>
          <w:rPr>
            <w:rFonts w:asciiTheme="minorHAnsi" w:eastAsiaTheme="minorEastAsia" w:hAnsiTheme="minorHAnsi" w:cstheme="minorBidi"/>
            <w:i w:val="0"/>
            <w:iCs w:val="0"/>
            <w:noProof/>
            <w:sz w:val="22"/>
            <w:szCs w:val="22"/>
          </w:rPr>
          <w:tab/>
        </w:r>
        <w:r w:rsidRPr="00AD6812">
          <w:rPr>
            <w:rStyle w:val="Hyperlink"/>
            <w:noProof/>
          </w:rPr>
          <w:t>Project Deliverables</w:t>
        </w:r>
        <w:r>
          <w:rPr>
            <w:noProof/>
            <w:webHidden/>
          </w:rPr>
          <w:tab/>
        </w:r>
        <w:r>
          <w:rPr>
            <w:noProof/>
            <w:webHidden/>
          </w:rPr>
          <w:fldChar w:fldCharType="begin"/>
        </w:r>
        <w:r>
          <w:rPr>
            <w:noProof/>
            <w:webHidden/>
          </w:rPr>
          <w:instrText xml:space="preserve"> PAGEREF _Toc413446309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Pr="00AD6812">
          <w:rPr>
            <w:rStyle w:val="Hyperlink"/>
            <w:noProof/>
          </w:rPr>
          <w:t>3.</w:t>
        </w:r>
        <w:r>
          <w:rPr>
            <w:rFonts w:asciiTheme="minorHAnsi" w:eastAsiaTheme="minorEastAsia" w:hAnsiTheme="minorHAnsi" w:cstheme="minorBidi"/>
            <w:b w:val="0"/>
            <w:bCs w:val="0"/>
            <w:noProof/>
            <w:sz w:val="22"/>
            <w:szCs w:val="22"/>
          </w:rPr>
          <w:tab/>
        </w:r>
        <w:r w:rsidRPr="00AD6812">
          <w:rPr>
            <w:rStyle w:val="Hyperlink"/>
            <w:noProof/>
          </w:rPr>
          <w:t>Project Organization</w:t>
        </w:r>
        <w:r>
          <w:rPr>
            <w:noProof/>
            <w:webHidden/>
          </w:rPr>
          <w:tab/>
        </w:r>
        <w:r>
          <w:rPr>
            <w:noProof/>
            <w:webHidden/>
          </w:rPr>
          <w:fldChar w:fldCharType="begin"/>
        </w:r>
        <w:r>
          <w:rPr>
            <w:noProof/>
            <w:webHidden/>
          </w:rPr>
          <w:instrText xml:space="preserve"> PAGEREF _Toc413446310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Pr="00AD6812">
          <w:rPr>
            <w:rStyle w:val="Hyperlink"/>
            <w:noProof/>
          </w:rPr>
          <w:t>3.1</w:t>
        </w:r>
        <w:r>
          <w:rPr>
            <w:rFonts w:asciiTheme="minorHAnsi" w:eastAsiaTheme="minorEastAsia" w:hAnsiTheme="minorHAnsi" w:cstheme="minorBidi"/>
            <w:i w:val="0"/>
            <w:iCs w:val="0"/>
            <w:noProof/>
            <w:sz w:val="22"/>
            <w:szCs w:val="22"/>
          </w:rPr>
          <w:tab/>
        </w:r>
        <w:r w:rsidRPr="00AD6812">
          <w:rPr>
            <w:rStyle w:val="Hyperlink"/>
            <w:noProof/>
          </w:rPr>
          <w:t>Organizational Structure</w:t>
        </w:r>
        <w:r>
          <w:rPr>
            <w:noProof/>
            <w:webHidden/>
          </w:rPr>
          <w:tab/>
        </w:r>
        <w:r>
          <w:rPr>
            <w:noProof/>
            <w:webHidden/>
          </w:rPr>
          <w:fldChar w:fldCharType="begin"/>
        </w:r>
        <w:r>
          <w:rPr>
            <w:noProof/>
            <w:webHidden/>
          </w:rPr>
          <w:instrText xml:space="preserve"> PAGEREF _Toc413446311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Pr="00AD6812">
          <w:rPr>
            <w:rStyle w:val="Hyperlink"/>
            <w:noProof/>
          </w:rPr>
          <w:t>3.2</w:t>
        </w:r>
        <w:r>
          <w:rPr>
            <w:rFonts w:asciiTheme="minorHAnsi" w:eastAsiaTheme="minorEastAsia" w:hAnsiTheme="minorHAnsi" w:cstheme="minorBidi"/>
            <w:i w:val="0"/>
            <w:iCs w:val="0"/>
            <w:noProof/>
            <w:sz w:val="22"/>
            <w:szCs w:val="22"/>
          </w:rPr>
          <w:tab/>
        </w:r>
        <w:r w:rsidRPr="00AD6812">
          <w:rPr>
            <w:rStyle w:val="Hyperlink"/>
            <w:noProof/>
          </w:rPr>
          <w:t>Roles and Responsibilities</w:t>
        </w:r>
        <w:r>
          <w:rPr>
            <w:noProof/>
            <w:webHidden/>
          </w:rPr>
          <w:tab/>
        </w:r>
        <w:r>
          <w:rPr>
            <w:noProof/>
            <w:webHidden/>
          </w:rPr>
          <w:fldChar w:fldCharType="begin"/>
        </w:r>
        <w:r>
          <w:rPr>
            <w:noProof/>
            <w:webHidden/>
          </w:rPr>
          <w:instrText xml:space="preserve"> PAGEREF _Toc413446312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Pr="00AD6812">
          <w:rPr>
            <w:rStyle w:val="Hyperlink"/>
            <w:noProof/>
          </w:rPr>
          <w:t>4.</w:t>
        </w:r>
        <w:r>
          <w:rPr>
            <w:rFonts w:asciiTheme="minorHAnsi" w:eastAsiaTheme="minorEastAsia" w:hAnsiTheme="minorHAnsi" w:cstheme="minorBidi"/>
            <w:b w:val="0"/>
            <w:bCs w:val="0"/>
            <w:noProof/>
            <w:sz w:val="22"/>
            <w:szCs w:val="22"/>
          </w:rPr>
          <w:tab/>
        </w:r>
        <w:r w:rsidRPr="00AD6812">
          <w:rPr>
            <w:rStyle w:val="Hyperlink"/>
            <w:noProof/>
          </w:rPr>
          <w:t>Management Process</w:t>
        </w:r>
        <w:r>
          <w:rPr>
            <w:noProof/>
            <w:webHidden/>
          </w:rPr>
          <w:tab/>
        </w:r>
        <w:r>
          <w:rPr>
            <w:noProof/>
            <w:webHidden/>
          </w:rPr>
          <w:fldChar w:fldCharType="begin"/>
        </w:r>
        <w:r>
          <w:rPr>
            <w:noProof/>
            <w:webHidden/>
          </w:rPr>
          <w:instrText xml:space="preserve"> PAGEREF _Toc413446313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Pr="00AD6812">
          <w:rPr>
            <w:rStyle w:val="Hyperlink"/>
            <w:noProof/>
          </w:rPr>
          <w:t>4.1</w:t>
        </w:r>
        <w:r>
          <w:rPr>
            <w:rFonts w:asciiTheme="minorHAnsi" w:eastAsiaTheme="minorEastAsia" w:hAnsiTheme="minorHAnsi" w:cstheme="minorBidi"/>
            <w:i w:val="0"/>
            <w:iCs w:val="0"/>
            <w:noProof/>
            <w:sz w:val="22"/>
            <w:szCs w:val="22"/>
          </w:rPr>
          <w:tab/>
        </w:r>
        <w:r w:rsidRPr="00AD6812">
          <w:rPr>
            <w:rStyle w:val="Hyperlink"/>
            <w:noProof/>
          </w:rPr>
          <w:t>Project Estimates</w:t>
        </w:r>
        <w:r>
          <w:rPr>
            <w:noProof/>
            <w:webHidden/>
          </w:rPr>
          <w:tab/>
        </w:r>
        <w:r>
          <w:rPr>
            <w:noProof/>
            <w:webHidden/>
          </w:rPr>
          <w:fldChar w:fldCharType="begin"/>
        </w:r>
        <w:r>
          <w:rPr>
            <w:noProof/>
            <w:webHidden/>
          </w:rPr>
          <w:instrText xml:space="preserve"> PAGEREF _Toc413446314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Pr="00AD6812">
          <w:rPr>
            <w:rStyle w:val="Hyperlink"/>
            <w:noProof/>
          </w:rPr>
          <w:t>4.2</w:t>
        </w:r>
        <w:r>
          <w:rPr>
            <w:rFonts w:asciiTheme="minorHAnsi" w:eastAsiaTheme="minorEastAsia" w:hAnsiTheme="minorHAnsi" w:cstheme="minorBidi"/>
            <w:i w:val="0"/>
            <w:iCs w:val="0"/>
            <w:noProof/>
            <w:sz w:val="22"/>
            <w:szCs w:val="22"/>
          </w:rPr>
          <w:tab/>
        </w:r>
        <w:r w:rsidRPr="00AD6812">
          <w:rPr>
            <w:rStyle w:val="Hyperlink"/>
            <w:noProof/>
          </w:rPr>
          <w:t>Project Plan</w:t>
        </w:r>
        <w:r>
          <w:rPr>
            <w:noProof/>
            <w:webHidden/>
          </w:rPr>
          <w:tab/>
        </w:r>
        <w:r>
          <w:rPr>
            <w:noProof/>
            <w:webHidden/>
          </w:rPr>
          <w:fldChar w:fldCharType="begin"/>
        </w:r>
        <w:r>
          <w:rPr>
            <w:noProof/>
            <w:webHidden/>
          </w:rPr>
          <w:instrText xml:space="preserve"> PAGEREF _Toc413446315 \h </w:instrText>
        </w:r>
        <w:r>
          <w:rPr>
            <w:noProof/>
            <w:webHidden/>
          </w:rPr>
        </w:r>
        <w:r>
          <w:rPr>
            <w:noProof/>
            <w:webHidden/>
          </w:rPr>
          <w:fldChar w:fldCharType="separate"/>
        </w:r>
        <w:r>
          <w:rPr>
            <w:noProof/>
            <w:webHidden/>
          </w:rPr>
          <w:t>4</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Pr="00AD6812">
          <w:rPr>
            <w:rStyle w:val="Hyperlink"/>
            <w:noProof/>
          </w:rPr>
          <w:t>4.2.1</w:t>
        </w:r>
        <w:r>
          <w:rPr>
            <w:rFonts w:asciiTheme="minorHAnsi" w:eastAsiaTheme="minorEastAsia" w:hAnsiTheme="minorHAnsi" w:cstheme="minorBidi"/>
            <w:noProof/>
            <w:sz w:val="22"/>
            <w:szCs w:val="22"/>
          </w:rPr>
          <w:tab/>
        </w:r>
        <w:r w:rsidRPr="00AD6812">
          <w:rPr>
            <w:rStyle w:val="Hyperlink"/>
            <w:noProof/>
          </w:rPr>
          <w:t>Phase and Iteration Plan</w:t>
        </w:r>
        <w:r>
          <w:rPr>
            <w:noProof/>
            <w:webHidden/>
          </w:rPr>
          <w:tab/>
        </w:r>
        <w:r>
          <w:rPr>
            <w:noProof/>
            <w:webHidden/>
          </w:rPr>
          <w:fldChar w:fldCharType="begin"/>
        </w:r>
        <w:r>
          <w:rPr>
            <w:noProof/>
            <w:webHidden/>
          </w:rPr>
          <w:instrText xml:space="preserve"> PAGEREF _Toc413446316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Pr="00AD6812">
          <w:rPr>
            <w:rStyle w:val="Hyperlink"/>
            <w:noProof/>
          </w:rPr>
          <w:t>4.2.2</w:t>
        </w:r>
        <w:r>
          <w:rPr>
            <w:rFonts w:asciiTheme="minorHAnsi" w:eastAsiaTheme="minorEastAsia" w:hAnsiTheme="minorHAnsi" w:cstheme="minorBidi"/>
            <w:noProof/>
            <w:sz w:val="22"/>
            <w:szCs w:val="22"/>
          </w:rPr>
          <w:tab/>
        </w:r>
        <w:r w:rsidRPr="00AD6812">
          <w:rPr>
            <w:rStyle w:val="Hyperlink"/>
            <w:noProof/>
          </w:rPr>
          <w:t>Releases</w:t>
        </w:r>
        <w:r>
          <w:rPr>
            <w:noProof/>
            <w:webHidden/>
          </w:rPr>
          <w:tab/>
        </w:r>
        <w:r>
          <w:rPr>
            <w:noProof/>
            <w:webHidden/>
          </w:rPr>
          <w:fldChar w:fldCharType="begin"/>
        </w:r>
        <w:r>
          <w:rPr>
            <w:noProof/>
            <w:webHidden/>
          </w:rPr>
          <w:instrText xml:space="preserve"> PAGEREF _Toc413446317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Pr="00AD6812">
          <w:rPr>
            <w:rStyle w:val="Hyperlink"/>
            <w:noProof/>
          </w:rPr>
          <w:t>4.2.3</w:t>
        </w:r>
        <w:r>
          <w:rPr>
            <w:rFonts w:asciiTheme="minorHAnsi" w:eastAsiaTheme="minorEastAsia" w:hAnsiTheme="minorHAnsi" w:cstheme="minorBidi"/>
            <w:noProof/>
            <w:sz w:val="22"/>
            <w:szCs w:val="22"/>
          </w:rPr>
          <w:tab/>
        </w:r>
        <w:r w:rsidRPr="00AD6812">
          <w:rPr>
            <w:rStyle w:val="Hyperlink"/>
            <w:noProof/>
          </w:rPr>
          <w:t>Project Schedule</w:t>
        </w:r>
        <w:r>
          <w:rPr>
            <w:noProof/>
            <w:webHidden/>
          </w:rPr>
          <w:tab/>
        </w:r>
        <w:r>
          <w:rPr>
            <w:noProof/>
            <w:webHidden/>
          </w:rPr>
          <w:fldChar w:fldCharType="begin"/>
        </w:r>
        <w:r>
          <w:rPr>
            <w:noProof/>
            <w:webHidden/>
          </w:rPr>
          <w:instrText xml:space="preserve"> PAGEREF _Toc413446318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Pr="00AD6812">
          <w:rPr>
            <w:rStyle w:val="Hyperlink"/>
            <w:noProof/>
          </w:rPr>
          <w:t>4.2.4</w:t>
        </w:r>
        <w:r>
          <w:rPr>
            <w:rFonts w:asciiTheme="minorHAnsi" w:eastAsiaTheme="minorEastAsia" w:hAnsiTheme="minorHAnsi" w:cstheme="minorBidi"/>
            <w:noProof/>
            <w:sz w:val="22"/>
            <w:szCs w:val="22"/>
          </w:rPr>
          <w:tab/>
        </w:r>
        <w:r w:rsidRPr="00AD6812">
          <w:rPr>
            <w:rStyle w:val="Hyperlink"/>
            <w:noProof/>
          </w:rPr>
          <w:t>Project Resourcing</w:t>
        </w:r>
        <w:r>
          <w:rPr>
            <w:noProof/>
            <w:webHidden/>
          </w:rPr>
          <w:tab/>
        </w:r>
        <w:r>
          <w:rPr>
            <w:noProof/>
            <w:webHidden/>
          </w:rPr>
          <w:fldChar w:fldCharType="begin"/>
        </w:r>
        <w:r>
          <w:rPr>
            <w:noProof/>
            <w:webHidden/>
          </w:rPr>
          <w:instrText xml:space="preserve"> PAGEREF _Toc413446319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Pr="00AD6812">
          <w:rPr>
            <w:rStyle w:val="Hyperlink"/>
            <w:noProof/>
          </w:rPr>
          <w:t>4.3</w:t>
        </w:r>
        <w:r>
          <w:rPr>
            <w:rFonts w:asciiTheme="minorHAnsi" w:eastAsiaTheme="minorEastAsia" w:hAnsiTheme="minorHAnsi" w:cstheme="minorBidi"/>
            <w:i w:val="0"/>
            <w:iCs w:val="0"/>
            <w:noProof/>
            <w:sz w:val="22"/>
            <w:szCs w:val="22"/>
          </w:rPr>
          <w:tab/>
        </w:r>
        <w:r w:rsidRPr="00AD6812">
          <w:rPr>
            <w:rStyle w:val="Hyperlink"/>
            <w:noProof/>
          </w:rPr>
          <w:t>Project Monitoring and Control</w:t>
        </w:r>
        <w:r>
          <w:rPr>
            <w:noProof/>
            <w:webHidden/>
          </w:rPr>
          <w:tab/>
        </w:r>
        <w:r>
          <w:rPr>
            <w:noProof/>
            <w:webHidden/>
          </w:rPr>
          <w:fldChar w:fldCharType="begin"/>
        </w:r>
        <w:r>
          <w:rPr>
            <w:noProof/>
            <w:webHidden/>
          </w:rPr>
          <w:instrText xml:space="preserve"> PAGEREF _Toc413446320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Pr="00AD6812">
          <w:rPr>
            <w:rStyle w:val="Hyperlink"/>
            <w:noProof/>
          </w:rPr>
          <w:t>4.3.1</w:t>
        </w:r>
        <w:r>
          <w:rPr>
            <w:rFonts w:asciiTheme="minorHAnsi" w:eastAsiaTheme="minorEastAsia" w:hAnsiTheme="minorHAnsi" w:cstheme="minorBidi"/>
            <w:noProof/>
            <w:sz w:val="22"/>
            <w:szCs w:val="22"/>
          </w:rPr>
          <w:tab/>
        </w:r>
        <w:r w:rsidRPr="00AD6812">
          <w:rPr>
            <w:rStyle w:val="Hyperlink"/>
            <w:noProof/>
          </w:rPr>
          <w:t>Reporting</w:t>
        </w:r>
        <w:r>
          <w:rPr>
            <w:noProof/>
            <w:webHidden/>
          </w:rPr>
          <w:tab/>
        </w:r>
        <w:r>
          <w:rPr>
            <w:noProof/>
            <w:webHidden/>
          </w:rPr>
          <w:fldChar w:fldCharType="begin"/>
        </w:r>
        <w:r>
          <w:rPr>
            <w:noProof/>
            <w:webHidden/>
          </w:rPr>
          <w:instrText xml:space="preserve"> PAGEREF _Toc413446321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Pr="00AD6812">
          <w:rPr>
            <w:rStyle w:val="Hyperlink"/>
            <w:noProof/>
          </w:rPr>
          <w:t>4.3.2</w:t>
        </w:r>
        <w:r>
          <w:rPr>
            <w:rFonts w:asciiTheme="minorHAnsi" w:eastAsiaTheme="minorEastAsia" w:hAnsiTheme="minorHAnsi" w:cstheme="minorBidi"/>
            <w:noProof/>
            <w:sz w:val="22"/>
            <w:szCs w:val="22"/>
          </w:rPr>
          <w:tab/>
        </w:r>
        <w:r w:rsidRPr="00AD6812">
          <w:rPr>
            <w:rStyle w:val="Hyperlink"/>
            <w:noProof/>
          </w:rPr>
          <w:t>Risk Management</w:t>
        </w:r>
        <w:r>
          <w:rPr>
            <w:noProof/>
            <w:webHidden/>
          </w:rPr>
          <w:tab/>
        </w:r>
        <w:r>
          <w:rPr>
            <w:noProof/>
            <w:webHidden/>
          </w:rPr>
          <w:fldChar w:fldCharType="begin"/>
        </w:r>
        <w:r>
          <w:rPr>
            <w:noProof/>
            <w:webHidden/>
          </w:rPr>
          <w:instrText xml:space="preserve"> PAGEREF _Toc413446322 \h </w:instrText>
        </w:r>
        <w:r>
          <w:rPr>
            <w:noProof/>
            <w:webHidden/>
          </w:rPr>
        </w:r>
        <w:r>
          <w:rPr>
            <w:noProof/>
            <w:webHidden/>
          </w:rPr>
          <w:fldChar w:fldCharType="separate"/>
        </w:r>
        <w:r>
          <w:rPr>
            <w:noProof/>
            <w:webHidden/>
          </w:rPr>
          <w:t>5</w:t>
        </w:r>
        <w:r>
          <w:rPr>
            <w:noProof/>
            <w:webHidden/>
          </w:rPr>
          <w:fldChar w:fldCharType="end"/>
        </w:r>
      </w:hyperlink>
    </w:p>
    <w:p w:rsidR="00651BFA" w:rsidRDefault="00651BFA">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Pr="00AD6812">
          <w:rPr>
            <w:rStyle w:val="Hyperlink"/>
            <w:noProof/>
          </w:rPr>
          <w:t>4.3.3</w:t>
        </w:r>
        <w:r>
          <w:rPr>
            <w:rFonts w:asciiTheme="minorHAnsi" w:eastAsiaTheme="minorEastAsia" w:hAnsiTheme="minorHAnsi" w:cstheme="minorBidi"/>
            <w:noProof/>
            <w:sz w:val="22"/>
            <w:szCs w:val="22"/>
          </w:rPr>
          <w:tab/>
        </w:r>
        <w:r w:rsidRPr="00AD6812">
          <w:rPr>
            <w:rStyle w:val="Hyperlink"/>
            <w:noProof/>
          </w:rPr>
          <w:t>Configuration Management</w:t>
        </w:r>
        <w:r>
          <w:rPr>
            <w:noProof/>
            <w:webHidden/>
          </w:rPr>
          <w:tab/>
        </w:r>
        <w:r>
          <w:rPr>
            <w:noProof/>
            <w:webHidden/>
          </w:rPr>
          <w:fldChar w:fldCharType="begin"/>
        </w:r>
        <w:r>
          <w:rPr>
            <w:noProof/>
            <w:webHidden/>
          </w:rPr>
          <w:instrText xml:space="preserve"> PAGEREF _Toc413446323 \h </w:instrText>
        </w:r>
        <w:r>
          <w:rPr>
            <w:noProof/>
            <w:webHidden/>
          </w:rPr>
        </w:r>
        <w:r>
          <w:rPr>
            <w:noProof/>
            <w:webHidden/>
          </w:rPr>
          <w:fldChar w:fldCharType="separate"/>
        </w:r>
        <w:r>
          <w:rPr>
            <w:noProof/>
            <w:webHidden/>
          </w:rPr>
          <w:t>6</w:t>
        </w:r>
        <w:r>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r w:rsidR="00E44956">
        <w:lastRenderedPageBreak/>
        <w:fldChar w:fldCharType="begin"/>
      </w:r>
      <w:r w:rsidR="00E44956">
        <w:instrText xml:space="preserve"> TITLE  \* MERGEFORMAT </w:instrText>
      </w:r>
      <w:r w:rsidR="00E44956">
        <w:fldChar w:fldCharType="separate"/>
      </w:r>
      <w:r w:rsidR="0009538F">
        <w:t xml:space="preserve">Software Development Plan </w:t>
      </w:r>
      <w:r w:rsidR="00E44956">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56598586"/>
      <w:bookmarkStart w:id="4" w:name="_Toc456600917"/>
      <w:bookmarkStart w:id="5" w:name="_Toc413446305"/>
      <w:r>
        <w:t>Introduction</w:t>
      </w:r>
      <w:bookmarkEnd w:id="1"/>
      <w:bookmarkEnd w:id="2"/>
      <w:bookmarkEnd w:id="5"/>
    </w:p>
    <w:p w:rsidR="007C47A5" w:rsidRDefault="007C47A5">
      <w:pPr>
        <w:pStyle w:val="InfoBlue"/>
      </w:pPr>
      <w:r>
        <w:t xml:space="preserve">[The introduction of the </w:t>
      </w:r>
      <w:r>
        <w:rPr>
          <w:b/>
        </w:rPr>
        <w:t>Software Development Plan</w:t>
      </w:r>
      <w:r>
        <w:t xml:space="preserve"> provides an overview of the entire document.]</w:t>
      </w:r>
    </w:p>
    <w:p w:rsidR="007C47A5" w:rsidRDefault="007C47A5">
      <w:pPr>
        <w:pStyle w:val="Heading1"/>
      </w:pPr>
      <w:bookmarkStart w:id="6" w:name="_Toc524312832"/>
      <w:bookmarkStart w:id="7" w:name="_Toc307271015"/>
      <w:bookmarkStart w:id="8" w:name="_Toc413446306"/>
      <w:r>
        <w:t>Project Overview</w:t>
      </w:r>
      <w:bookmarkEnd w:id="6"/>
      <w:bookmarkEnd w:id="7"/>
      <w:bookmarkEnd w:id="8"/>
    </w:p>
    <w:p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rsidR="00651BFA" w:rsidRDefault="007C47A5">
      <w:pPr>
        <w:pStyle w:val="InfoBlue"/>
      </w:pPr>
      <w:r>
        <w:t>[A list of assumptions that this plan is based and any constraints, for example. budget, staff, schedule, that apply to the project.</w:t>
      </w:r>
    </w:p>
    <w:p w:rsidR="00651BFA" w:rsidRDefault="00651BFA">
      <w:pPr>
        <w:pStyle w:val="InfoBlue"/>
      </w:pPr>
      <w:r>
        <w:t>Example:</w:t>
      </w:r>
    </w:p>
    <w:p w:rsidR="00651BFA" w:rsidRDefault="00651BFA" w:rsidP="00651BFA">
      <w:pPr>
        <w:pStyle w:val="InfoBlue"/>
        <w:numPr>
          <w:ilvl w:val="0"/>
          <w:numId w:val="5"/>
        </w:numPr>
      </w:pPr>
      <w:r>
        <w:t>Project has a fixed schedule of 12 weeks</w:t>
      </w:r>
    </w:p>
    <w:p w:rsidR="00651BFA" w:rsidRDefault="00651BFA" w:rsidP="00651BFA">
      <w:pPr>
        <w:pStyle w:val="InfoBlue"/>
        <w:numPr>
          <w:ilvl w:val="0"/>
          <w:numId w:val="5"/>
        </w:numPr>
      </w:pPr>
      <w:r>
        <w:t>Zero-budget project</w:t>
      </w:r>
    </w:p>
    <w:p w:rsidR="007C47A5" w:rsidRDefault="00651BFA" w:rsidP="00651BFA">
      <w:pPr>
        <w:pStyle w:val="InfoBlue"/>
        <w:numPr>
          <w:ilvl w:val="0"/>
          <w:numId w:val="5"/>
        </w:numPr>
      </w:pPr>
      <w:r>
        <w:t>Project has 5 people, there will be no more people added during the project</w:t>
      </w:r>
      <w:r w:rsidR="007C47A5">
        <w:t>]</w:t>
      </w:r>
    </w:p>
    <w:p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E61278" w:rsidRDefault="007C47A5">
      <w:pPr>
        <w:pStyle w:val="InfoBlue"/>
      </w:pPr>
      <w:r>
        <w:t>[Describe the organizational structure of the project team, including management and other review authorities.</w:t>
      </w:r>
    </w:p>
    <w:p w:rsidR="00E61278" w:rsidRDefault="00E61278">
      <w:pPr>
        <w:pStyle w:val="InfoBlue"/>
      </w:pPr>
      <w:r>
        <w:t xml:space="preserve">Example, </w:t>
      </w:r>
    </w:p>
    <w:p w:rsidR="00E61278" w:rsidRPr="00E61278" w:rsidRDefault="00E61278" w:rsidP="00E61278">
      <w:pPr>
        <w:pStyle w:val="BodyText"/>
      </w:pPr>
      <w:r>
        <w:rPr>
          <w:noProof/>
        </w:rPr>
        <w:drawing>
          <wp:inline distT="0" distB="0" distL="0" distR="0" wp14:anchorId="1A867019" wp14:editId="32873285">
            <wp:extent cx="3657600" cy="137557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C47A5" w:rsidRDefault="007C47A5">
      <w:pPr>
        <w:pStyle w:val="InfoBlue"/>
      </w:pPr>
      <w:r>
        <w:t>]</w:t>
      </w:r>
    </w:p>
    <w:p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rsidR="008F3CB9" w:rsidRDefault="007C47A5">
      <w:pPr>
        <w:pStyle w:val="InfoBlue"/>
      </w:pPr>
      <w:r>
        <w:t>[Identify the project organizational units that will be responsible for each of the disciplines, workflow details, and supporting processes. The text below is provided as an example.</w:t>
      </w:r>
    </w:p>
    <w:p w:rsidR="008F3CB9" w:rsidRDefault="008F3CB9" w:rsidP="008F3CB9">
      <w:pPr>
        <w:pStyle w:val="infoblue0"/>
      </w:pPr>
      <w:r>
        <w:t xml:space="preserve">Refer to the lecture note “Week 2 – Project Assignments” for </w:t>
      </w:r>
      <w:r>
        <w:t>predefined roles and responsibilities</w:t>
      </w:r>
      <w:r>
        <w:t xml:space="preserve">. </w:t>
      </w:r>
    </w:p>
    <w:p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7C47A5">
        <w:trPr>
          <w:tblCellSpacing w:w="15" w:type="dxa"/>
        </w:trPr>
        <w:tc>
          <w:tcPr>
            <w:tcW w:w="2203" w:type="pct"/>
            <w:vAlign w:val="center"/>
          </w:tcPr>
          <w:p w:rsidR="007C47A5" w:rsidRPr="003C1713" w:rsidRDefault="007C47A5" w:rsidP="003C1713">
            <w:pPr>
              <w:pStyle w:val="infoblue0"/>
              <w:ind w:left="125"/>
              <w:rPr>
                <w:b/>
              </w:rPr>
            </w:pPr>
            <w:r w:rsidRPr="003C1713">
              <w:rPr>
                <w:b/>
              </w:rPr>
              <w:t>Person</w:t>
            </w:r>
          </w:p>
        </w:tc>
        <w:tc>
          <w:tcPr>
            <w:tcW w:w="2735" w:type="pct"/>
            <w:vAlign w:val="center"/>
          </w:tcPr>
          <w:p w:rsidR="007C47A5" w:rsidRPr="003C1713" w:rsidRDefault="007C47A5" w:rsidP="003C1713">
            <w:pPr>
              <w:pStyle w:val="infoblue0"/>
              <w:ind w:left="125"/>
              <w:rPr>
                <w:b/>
              </w:rPr>
            </w:pPr>
            <w:r w:rsidRPr="003C1713">
              <w:rPr>
                <w:b/>
              </w:rPr>
              <w:t>Role</w:t>
            </w:r>
          </w:p>
        </w:tc>
      </w:tr>
      <w:tr w:rsidR="007C47A5">
        <w:trPr>
          <w:trHeight w:val="1935"/>
          <w:tblCellSpacing w:w="15" w:type="dxa"/>
        </w:trPr>
        <w:tc>
          <w:tcPr>
            <w:tcW w:w="2203" w:type="pct"/>
            <w:vAlign w:val="center"/>
          </w:tcPr>
          <w:p w:rsidR="007C47A5" w:rsidRPr="003C1713" w:rsidRDefault="007C47A5" w:rsidP="003C1713">
            <w:pPr>
              <w:pStyle w:val="infoblue0"/>
              <w:ind w:left="125"/>
            </w:pPr>
            <w:r w:rsidRPr="003C1713">
              <w:lastRenderedPageBreak/>
              <w:t xml:space="preserve">Susan Snow, </w:t>
            </w:r>
            <w:r w:rsidR="008F3CB9">
              <w:t>Business Analyst</w:t>
            </w:r>
          </w:p>
          <w:p w:rsidR="007C47A5" w:rsidRPr="003C1713" w:rsidRDefault="007C47A5" w:rsidP="003C1713">
            <w:pPr>
              <w:pStyle w:val="infoblue0"/>
              <w:ind w:left="125"/>
            </w:pPr>
            <w:r w:rsidRPr="003C1713">
              <w:t xml:space="preserve">Henry Halfpipe, </w:t>
            </w:r>
            <w:r w:rsidR="008F3CB9">
              <w:t>Tester</w:t>
            </w:r>
          </w:p>
          <w:p w:rsidR="007C47A5" w:rsidRPr="003C1713" w:rsidRDefault="007C47A5" w:rsidP="003C1713">
            <w:pPr>
              <w:pStyle w:val="infoblue0"/>
              <w:ind w:left="125"/>
            </w:pPr>
            <w:r w:rsidRPr="003C1713">
              <w:t xml:space="preserve">TBD1, </w:t>
            </w:r>
            <w:r w:rsidR="008F3CB9">
              <w:t>Developer</w:t>
            </w:r>
          </w:p>
          <w:p w:rsidR="007C47A5" w:rsidRPr="003C1713" w:rsidRDefault="007C47A5" w:rsidP="008F3CB9">
            <w:pPr>
              <w:pStyle w:val="infoblue0"/>
              <w:ind w:left="125"/>
            </w:pPr>
            <w:r w:rsidRPr="003C1713">
              <w:t xml:space="preserve">TBD2, </w:t>
            </w:r>
            <w:r w:rsidR="008F3CB9">
              <w:t>Team leader</w:t>
            </w:r>
          </w:p>
        </w:tc>
        <w:tc>
          <w:tcPr>
            <w:tcW w:w="2735" w:type="pct"/>
            <w:vAlign w:val="center"/>
          </w:tcPr>
          <w:p w:rsidR="007C47A5" w:rsidRPr="003C1713" w:rsidRDefault="007C47A5" w:rsidP="003C1713">
            <w:pPr>
              <w:pStyle w:val="infoblue0"/>
              <w:ind w:left="125"/>
            </w:pPr>
          </w:p>
        </w:tc>
      </w:tr>
    </w:tbl>
    <w:p w:rsidR="007C47A5" w:rsidRDefault="007C47A5">
      <w:pPr>
        <w:pStyle w:val="BodyText"/>
      </w:pPr>
    </w:p>
    <w:p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Heading2"/>
      </w:pPr>
      <w:bookmarkStart w:id="33" w:name="_Toc524312843"/>
      <w:bookmarkStart w:id="34" w:name="_Toc307271024"/>
      <w:bookmarkStart w:id="35" w:name="_Toc413446315"/>
      <w:r>
        <w:t>Project Plan</w:t>
      </w:r>
      <w:bookmarkEnd w:id="33"/>
      <w:bookmarkEnd w:id="34"/>
      <w:bookmarkEnd w:id="35"/>
    </w:p>
    <w:p w:rsidR="007C47A5" w:rsidRDefault="007C47A5">
      <w:pPr>
        <w:pStyle w:val="infoblue0"/>
      </w:pPr>
      <w:r>
        <w:t>[This section contains the schedule and resources for the project.]</w:t>
      </w:r>
    </w:p>
    <w:p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rsidR="007C47A5" w:rsidRDefault="007C47A5">
      <w:pPr>
        <w:pStyle w:val="infoblue0"/>
      </w:pPr>
      <w:r>
        <w:t>[</w:t>
      </w:r>
      <w:r w:rsidR="00D45597">
        <w:t>Specify how many phases of the project. Each phase should include starting date, ending d</w:t>
      </w:r>
      <w:bookmarkStart w:id="39" w:name="_GoBack"/>
      <w:bookmarkEnd w:id="39"/>
      <w:r w:rsidR="00D45597">
        <w:t>ate, phase name, and overall objectives.</w:t>
      </w:r>
    </w:p>
    <w:p w:rsidR="008F3CB9" w:rsidRDefault="008F3CB9">
      <w:pPr>
        <w:pStyle w:val="infoblue0"/>
      </w:pPr>
      <w:r>
        <w:t xml:space="preserve">Refer to the lecture note “Week 2 – Project Assignments”, slides #9 and #10 for the intial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40" w:name="_Toc524312846"/>
      <w:bookmarkStart w:id="41" w:name="_Toc307271027"/>
      <w:bookmarkStart w:id="42" w:name="_Toc413446317"/>
      <w:r>
        <w:t>Releases</w:t>
      </w:r>
      <w:bookmarkEnd w:id="40"/>
      <w:bookmarkEnd w:id="41"/>
      <w:bookmarkEnd w:id="42"/>
    </w:p>
    <w:p w:rsidR="007C47A5" w:rsidRDefault="007C47A5">
      <w:pPr>
        <w:pStyle w:val="infoblue0"/>
      </w:pPr>
      <w:r>
        <w:t>[A brief description of each software release and whether it’s demo, beta, and so on.]</w:t>
      </w:r>
    </w:p>
    <w:p w:rsidR="007C47A5" w:rsidRDefault="007C47A5">
      <w:pPr>
        <w:pStyle w:val="Heading3"/>
      </w:pPr>
      <w:bookmarkStart w:id="43" w:name="_Toc524312847"/>
      <w:bookmarkStart w:id="44" w:name="_Toc307271028"/>
      <w:bookmarkStart w:id="45" w:name="_Toc413446318"/>
      <w:r>
        <w:t>Project Schedule</w:t>
      </w:r>
      <w:bookmarkEnd w:id="43"/>
      <w:bookmarkEnd w:id="44"/>
      <w:bookmarkEnd w:id="45"/>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3"/>
      <w:bookmarkEnd w:id="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rsidR="00D45597" w:rsidRDefault="00D45597" w:rsidP="00D45597">
      <w:pPr>
        <w:pStyle w:val="infoblue0"/>
      </w:pPr>
      <w:bookmarkStart w:id="73" w:name="_Toc447095914"/>
      <w:r>
        <w:t>[</w:t>
      </w:r>
      <w:bookmarkEnd w:id="73"/>
      <w:r>
        <w:t>Provide approaches to reporting project status. Approaches may include</w:t>
      </w:r>
    </w:p>
    <w:p w:rsidR="00D45597" w:rsidRDefault="00D45597" w:rsidP="00D45597">
      <w:pPr>
        <w:pStyle w:val="infoblue0"/>
        <w:numPr>
          <w:ilvl w:val="0"/>
          <w:numId w:val="2"/>
        </w:numPr>
      </w:pPr>
      <w:r>
        <w:t>Weekly meeting</w:t>
      </w:r>
    </w:p>
    <w:p w:rsidR="00D45597" w:rsidRDefault="00D45597" w:rsidP="00D45597">
      <w:pPr>
        <w:pStyle w:val="infoblue0"/>
        <w:numPr>
          <w:ilvl w:val="0"/>
          <w:numId w:val="2"/>
        </w:numPr>
      </w:pPr>
      <w:r>
        <w:t>Weekly status report</w:t>
      </w:r>
    </w:p>
    <w:p w:rsidR="007C47A5" w:rsidRDefault="00D45597" w:rsidP="00D45597">
      <w:pPr>
        <w:pStyle w:val="infoblue0"/>
        <w:numPr>
          <w:ilvl w:val="0"/>
          <w:numId w:val="2"/>
        </w:numPr>
      </w:pPr>
      <w:r>
        <w:t>Informal chats]</w:t>
      </w:r>
    </w:p>
    <w:p w:rsidR="007C47A5" w:rsidRPr="00F761F6" w:rsidRDefault="007C47A5" w:rsidP="00F761F6">
      <w:pPr>
        <w:pStyle w:val="Heading3"/>
      </w:pPr>
      <w:bookmarkStart w:id="74" w:name="_Toc307271033"/>
      <w:bookmarkStart w:id="75" w:name="_Toc447095915"/>
      <w:bookmarkStart w:id="76" w:name="_Toc413446322"/>
      <w:r w:rsidRPr="00F761F6">
        <w:t>Risk Management</w:t>
      </w:r>
      <w:bookmarkEnd w:id="74"/>
      <w:bookmarkEnd w:id="76"/>
      <w:r w:rsidRPr="00F761F6">
        <w:t xml:space="preserve"> </w:t>
      </w:r>
      <w:bookmarkEnd w:id="75"/>
    </w:p>
    <w:p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3C1713" w:rsidTr="003C1713">
        <w:tc>
          <w:tcPr>
            <w:tcW w:w="701" w:type="dxa"/>
          </w:tcPr>
          <w:p w:rsidR="003C1713" w:rsidRDefault="003C1713" w:rsidP="003C1713">
            <w:pPr>
              <w:pStyle w:val="infoblue0"/>
              <w:ind w:left="0"/>
            </w:pPr>
            <w:r>
              <w:lastRenderedPageBreak/>
              <w:t>Risk ID</w:t>
            </w:r>
          </w:p>
        </w:tc>
        <w:tc>
          <w:tcPr>
            <w:tcW w:w="1448" w:type="dxa"/>
          </w:tcPr>
          <w:p w:rsidR="003C1713" w:rsidRDefault="003C1713" w:rsidP="00D45597">
            <w:pPr>
              <w:pStyle w:val="infoblue0"/>
              <w:ind w:left="0"/>
            </w:pPr>
            <w:r>
              <w:t>Risk Description</w:t>
            </w:r>
          </w:p>
        </w:tc>
        <w:tc>
          <w:tcPr>
            <w:tcW w:w="1181" w:type="dxa"/>
          </w:tcPr>
          <w:p w:rsidR="003C1713" w:rsidRDefault="003C1713" w:rsidP="00D45597">
            <w:pPr>
              <w:pStyle w:val="infoblue0"/>
              <w:ind w:left="0"/>
            </w:pPr>
            <w:r>
              <w:t>Probability</w:t>
            </w:r>
          </w:p>
        </w:tc>
        <w:tc>
          <w:tcPr>
            <w:tcW w:w="900" w:type="dxa"/>
          </w:tcPr>
          <w:p w:rsidR="003C1713" w:rsidRDefault="003C1713" w:rsidP="00D45597">
            <w:pPr>
              <w:pStyle w:val="infoblue0"/>
              <w:ind w:left="0"/>
            </w:pPr>
            <w:r>
              <w:t>Impact</w:t>
            </w:r>
          </w:p>
        </w:tc>
        <w:tc>
          <w:tcPr>
            <w:tcW w:w="950" w:type="dxa"/>
          </w:tcPr>
          <w:p w:rsidR="003C1713" w:rsidRDefault="003C1713" w:rsidP="00D45597">
            <w:pPr>
              <w:pStyle w:val="infoblue0"/>
              <w:ind w:left="0"/>
            </w:pPr>
            <w:r>
              <w:t>Priority</w:t>
            </w:r>
          </w:p>
        </w:tc>
        <w:tc>
          <w:tcPr>
            <w:tcW w:w="5276" w:type="dxa"/>
          </w:tcPr>
          <w:p w:rsidR="003C1713" w:rsidRDefault="003C1713" w:rsidP="00D45597">
            <w:pPr>
              <w:pStyle w:val="infoblue0"/>
              <w:ind w:left="0"/>
            </w:pPr>
            <w:r>
              <w:t>Mitigation Strategy or Contingency Plan</w:t>
            </w: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bl>
    <w:p w:rsidR="003C1713" w:rsidRDefault="003C1713" w:rsidP="00D45597">
      <w:pPr>
        <w:pStyle w:val="infoblue0"/>
      </w:pPr>
    </w:p>
    <w:p w:rsidR="007C47A5" w:rsidRPr="00F761F6" w:rsidRDefault="007C47A5" w:rsidP="00F761F6">
      <w:pPr>
        <w:pStyle w:val="Heading3"/>
      </w:pPr>
      <w:bookmarkStart w:id="78" w:name="_Toc307271034"/>
      <w:bookmarkStart w:id="79" w:name="_Toc413446323"/>
      <w:r w:rsidRPr="00F761F6">
        <w:t>Configuration Management</w:t>
      </w:r>
      <w:bookmarkEnd w:id="78"/>
      <w:bookmarkEnd w:id="79"/>
    </w:p>
    <w:p w:rsidR="008F3CB9" w:rsidRDefault="003C1713" w:rsidP="008F3CB9">
      <w:pPr>
        <w:pStyle w:val="infoblue0"/>
      </w:pPr>
      <w:r>
        <w:t>[</w:t>
      </w:r>
      <w:r w:rsidR="008F3CB9">
        <w:t>Determine tools to be used for storage and sharing source code and files. Tools can be used, such as:</w:t>
      </w:r>
    </w:p>
    <w:p w:rsidR="008F3CB9" w:rsidRDefault="008F3CB9" w:rsidP="008F3CB9">
      <w:pPr>
        <w:pStyle w:val="infoblue0"/>
        <w:numPr>
          <w:ilvl w:val="0"/>
          <w:numId w:val="2"/>
        </w:numPr>
      </w:pPr>
      <w:r>
        <w:t>Google drive or Dropbox, etc. for storing and sharing documents and files.</w:t>
      </w:r>
    </w:p>
    <w:p w:rsidR="008F3CB9" w:rsidRDefault="008F3CB9" w:rsidP="008F3CB9">
      <w:pPr>
        <w:pStyle w:val="infoblue0"/>
        <w:numPr>
          <w:ilvl w:val="0"/>
          <w:numId w:val="2"/>
        </w:numPr>
      </w:pPr>
      <w:r>
        <w:t xml:space="preserve">Git, Bitbucket, etc. for managing source code and related files </w:t>
      </w:r>
    </w:p>
    <w:p w:rsidR="007C47A5" w:rsidRPr="003C1713" w:rsidRDefault="003C1713" w:rsidP="003C1713">
      <w:pPr>
        <w:pStyle w:val="infoblue0"/>
      </w:pPr>
      <w:r>
        <w:t>]</w:t>
      </w:r>
    </w:p>
    <w:p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56" w:rsidRDefault="00E44956">
      <w:r>
        <w:separator/>
      </w:r>
    </w:p>
  </w:endnote>
  <w:endnote w:type="continuationSeparator" w:id="0">
    <w:p w:rsidR="00E44956" w:rsidRDefault="00E4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r w:rsidR="00E44956">
            <w:fldChar w:fldCharType="begin"/>
          </w:r>
          <w:r w:rsidR="00E44956">
            <w:instrText xml:space="preserve"> DOCPROPERTY "Company"  \* MERGEFORMAT </w:instrText>
          </w:r>
          <w:r w:rsidR="00E44956">
            <w:fldChar w:fldCharType="separate"/>
          </w:r>
          <w:r w:rsidR="0009538F">
            <w:t>&lt;</w:t>
          </w:r>
          <w:r w:rsidR="006139BA">
            <w:t>Team</w:t>
          </w:r>
          <w:r w:rsidR="0009538F">
            <w:t xml:space="preserve"> Name&gt;</w:t>
          </w:r>
          <w:r w:rsidR="00E44956">
            <w:fldChar w:fldCharType="end"/>
          </w:r>
          <w:r>
            <w:t xml:space="preserve">, </w:t>
          </w:r>
          <w:r>
            <w:fldChar w:fldCharType="begin"/>
          </w:r>
          <w:r>
            <w:instrText xml:space="preserve"> DATE \@ "yyyy" </w:instrText>
          </w:r>
          <w:r>
            <w:fldChar w:fldCharType="separate"/>
          </w:r>
          <w:r w:rsidR="008F3CB9">
            <w:rPr>
              <w:noProof/>
            </w:rPr>
            <w:t>2015</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37A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37A8">
            <w:rPr>
              <w:rStyle w:val="PageNumber"/>
              <w:noProof/>
            </w:rPr>
            <w:t>6</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56" w:rsidRDefault="00E44956">
      <w:r>
        <w:separator/>
      </w:r>
    </w:p>
  </w:footnote>
  <w:footnote w:type="continuationSeparator" w:id="0">
    <w:p w:rsidR="00E44956" w:rsidRDefault="00E44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E44956">
          <w:r>
            <w:fldChar w:fldCharType="begin"/>
          </w:r>
          <w:r>
            <w:instrText xml:space="preserve"> SUBJECT  \* MERGEFORMAT </w:instrText>
          </w:r>
          <w:r>
            <w:fldChar w:fldCharType="separate"/>
          </w:r>
          <w:r w:rsidR="0009538F">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E44956" w:rsidP="00066F3C">
          <w:r>
            <w:fldChar w:fldCharType="begin"/>
          </w:r>
          <w:r>
            <w:instrText xml:space="preserve"> TITLE  \* MERGEFORMAT </w:instrText>
          </w:r>
          <w:r>
            <w:fldChar w:fldCharType="separate"/>
          </w:r>
          <w:r w:rsidR="0009538F">
            <w:t>Software Development Plan</w:t>
          </w:r>
          <w:r>
            <w:fldChar w:fldCharType="end"/>
          </w:r>
        </w:p>
      </w:tc>
      <w:tc>
        <w:tcPr>
          <w:tcW w:w="3179" w:type="dxa"/>
        </w:tcPr>
        <w:p w:rsidR="00694855" w:rsidRDefault="00694855">
          <w:r>
            <w:t xml:space="preserve">  Date: &lt;dd/mmm/yy&gt;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66F3C"/>
    <w:rsid w:val="0009538F"/>
    <w:rsid w:val="001E37A8"/>
    <w:rsid w:val="001F5B45"/>
    <w:rsid w:val="003C1713"/>
    <w:rsid w:val="006139BA"/>
    <w:rsid w:val="00641F97"/>
    <w:rsid w:val="00651BFA"/>
    <w:rsid w:val="00694855"/>
    <w:rsid w:val="007C47A5"/>
    <w:rsid w:val="008F3CB9"/>
    <w:rsid w:val="00A83434"/>
    <w:rsid w:val="00B71DE9"/>
    <w:rsid w:val="00BD4E1F"/>
    <w:rsid w:val="00C83806"/>
    <w:rsid w:val="00D177E5"/>
    <w:rsid w:val="00D253B3"/>
    <w:rsid w:val="00D45597"/>
    <w:rsid w:val="00E44956"/>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3"/>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3"/>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pt>
    <dgm:pt modelId="{FDE3E566-4D11-48A9-A443-AD833E925797}" type="pres">
      <dgm:prSet presAssocID="{50679DC1-86F5-4983-BF2E-F644154465FB}" presName="rootConnector" presStyleLbl="node2" presStyleIdx="2" presStyleCnt="3"/>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8979E481-6014-431C-BBA5-4ADE550AEB0D}" srcId="{EEAAD575-7B31-4971-A433-72AE3E7E917C}" destId="{50679DC1-86F5-4983-BF2E-F644154465FB}" srcOrd="2" destOrd="0" parTransId="{81295C6F-BB5D-493D-AA2F-A8559145DCF8}" sibTransId="{266B5CA6-CAFD-45C8-AB71-BD8C82B53C09}"/>
    <dgm:cxn modelId="{2A22F8E7-82CE-4A77-889A-25BEE3C10C77}" type="presOf" srcId="{EEAAD575-7B31-4971-A433-72AE3E7E917C}" destId="{D74AC025-4850-4064-B0F8-EE483081AFE9}" srcOrd="0" destOrd="0" presId="urn:microsoft.com/office/officeart/2005/8/layout/orgChart1"/>
    <dgm:cxn modelId="{B539E056-E6BB-4F20-A8F5-5088F6C76E2B}" type="presOf" srcId="{EFE09C88-D3CF-41A9-A2CB-992E999D721F}" destId="{AB459C0D-5795-459F-B6EA-6F154CAB6317}" srcOrd="1" destOrd="0" presId="urn:microsoft.com/office/officeart/2005/8/layout/orgChart1"/>
    <dgm:cxn modelId="{0AFDCC82-F581-476E-BDED-C8579AD9CFF2}" type="presOf" srcId="{13C2B266-0832-455B-815D-36AA8F75820A}" destId="{94C29E6B-0213-45A5-9CF8-70DA0B40B5A1}" srcOrd="0" destOrd="0" presId="urn:microsoft.com/office/officeart/2005/8/layout/orgChart1"/>
    <dgm:cxn modelId="{0FE02E92-7FA7-472C-A4BA-B4E95F99BFC3}" type="presOf" srcId="{E977EEB0-AA17-4C07-A376-D7B3FDEBCA08}" destId="{07225FC8-1613-400D-A2AE-F12D6A250A15}"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7A0EF9B9-4078-47AA-8DB8-B2DB225A5ADF}" type="presOf" srcId="{50679DC1-86F5-4983-BF2E-F644154465FB}" destId="{C6E6A924-81D4-49B3-B84A-085270A87EA7}" srcOrd="0" destOrd="0" presId="urn:microsoft.com/office/officeart/2005/8/layout/orgChart1"/>
    <dgm:cxn modelId="{13950230-A8ED-4751-BB8A-AAA85FEFEB0F}" type="presOf" srcId="{02615C3B-FB80-45E3-A998-3E4280BA4A2E}" destId="{E7C6AC64-4921-4508-89F5-906D8C31D3F8}"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98D957B-ADFE-4AE9-8A3F-E7701C484325}" type="presOf" srcId="{633BEF0A-3F0B-4FD4-AA4E-69C26CB839F3}" destId="{FCB4F10E-495A-4EA3-AB8F-87418CE8D986}" srcOrd="0" destOrd="0" presId="urn:microsoft.com/office/officeart/2005/8/layout/orgChart1"/>
    <dgm:cxn modelId="{04316F00-6586-44AC-99FF-FA4A659CF33D}" type="presOf" srcId="{633BEF0A-3F0B-4FD4-AA4E-69C26CB839F3}" destId="{50EC973B-92C0-4606-B1FC-B3585F3470F6}" srcOrd="1"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8649CD94-89D2-4B53-84DD-B46F54D16D89}" type="presOf" srcId="{EEAAD575-7B31-4971-A433-72AE3E7E917C}" destId="{BB57E2B5-64C4-45B0-9989-950A800D0ED5}" srcOrd="1" destOrd="0" presId="urn:microsoft.com/office/officeart/2005/8/layout/orgChart1"/>
    <dgm:cxn modelId="{C0111174-F135-4498-A891-F76C4B9C4635}" type="presOf" srcId="{81295C6F-BB5D-493D-AA2F-A8559145DCF8}" destId="{01FD4BD1-5982-4E24-AD2F-92F5B7557FE5}" srcOrd="0" destOrd="0" presId="urn:microsoft.com/office/officeart/2005/8/layout/orgChart1"/>
    <dgm:cxn modelId="{F2C505FC-CCEB-48EF-A66D-6B3FC76BB6E2}" type="presOf" srcId="{50679DC1-86F5-4983-BF2E-F644154465FB}" destId="{FDE3E566-4D11-48A9-A443-AD833E925797}" srcOrd="1" destOrd="0" presId="urn:microsoft.com/office/officeart/2005/8/layout/orgChart1"/>
    <dgm:cxn modelId="{6CA573AE-24A6-4F93-B12C-5B805FE292EF}" type="presOf" srcId="{EFE09C88-D3CF-41A9-A2CB-992E999D721F}" destId="{2C8DA449-6A39-4427-BD10-384E53D11287}" srcOrd="0" destOrd="0" presId="urn:microsoft.com/office/officeart/2005/8/layout/orgChart1"/>
    <dgm:cxn modelId="{27FB1821-9D3A-41BE-8E90-CC1321495052}" type="presParOf" srcId="{94C29E6B-0213-45A5-9CF8-70DA0B40B5A1}" destId="{157B0E89-5BDC-4B40-91F0-4A12F96CBF2B}" srcOrd="0" destOrd="0" presId="urn:microsoft.com/office/officeart/2005/8/layout/orgChart1"/>
    <dgm:cxn modelId="{99D24D93-C24B-4D33-AACB-7BB5DF8F0BEC}" type="presParOf" srcId="{157B0E89-5BDC-4B40-91F0-4A12F96CBF2B}" destId="{E268D2DE-62C4-4FA7-B6F6-B977D53DCE3A}" srcOrd="0" destOrd="0" presId="urn:microsoft.com/office/officeart/2005/8/layout/orgChart1"/>
    <dgm:cxn modelId="{7E54DA2E-2811-49ED-82B8-6896083EEA06}" type="presParOf" srcId="{E268D2DE-62C4-4FA7-B6F6-B977D53DCE3A}" destId="{D74AC025-4850-4064-B0F8-EE483081AFE9}" srcOrd="0" destOrd="0" presId="urn:microsoft.com/office/officeart/2005/8/layout/orgChart1"/>
    <dgm:cxn modelId="{34199720-0C21-45D4-A59F-9248394E792F}" type="presParOf" srcId="{E268D2DE-62C4-4FA7-B6F6-B977D53DCE3A}" destId="{BB57E2B5-64C4-45B0-9989-950A800D0ED5}" srcOrd="1" destOrd="0" presId="urn:microsoft.com/office/officeart/2005/8/layout/orgChart1"/>
    <dgm:cxn modelId="{72859505-D2B3-448E-8A81-6DEAB65E3A6F}" type="presParOf" srcId="{157B0E89-5BDC-4B40-91F0-4A12F96CBF2B}" destId="{8F1518CD-B5AD-4A0A-AD26-74F968BC76E1}" srcOrd="1" destOrd="0" presId="urn:microsoft.com/office/officeart/2005/8/layout/orgChart1"/>
    <dgm:cxn modelId="{D4DFCA4E-F4CC-4532-9B30-31652BBF3052}" type="presParOf" srcId="{8F1518CD-B5AD-4A0A-AD26-74F968BC76E1}" destId="{07225FC8-1613-400D-A2AE-F12D6A250A15}" srcOrd="0" destOrd="0" presId="urn:microsoft.com/office/officeart/2005/8/layout/orgChart1"/>
    <dgm:cxn modelId="{DA793373-56F5-4015-B8A7-FAA4B4160838}" type="presParOf" srcId="{8F1518CD-B5AD-4A0A-AD26-74F968BC76E1}" destId="{1E7B8734-A681-4E45-AC4A-304F7353872D}" srcOrd="1" destOrd="0" presId="urn:microsoft.com/office/officeart/2005/8/layout/orgChart1"/>
    <dgm:cxn modelId="{63C3ACCF-377E-434E-B571-26DFAFA47014}" type="presParOf" srcId="{1E7B8734-A681-4E45-AC4A-304F7353872D}" destId="{AEDA2630-0861-45BD-B228-E4B3463CFF34}" srcOrd="0" destOrd="0" presId="urn:microsoft.com/office/officeart/2005/8/layout/orgChart1"/>
    <dgm:cxn modelId="{825B694F-A030-4001-91F5-F1B2819945C1}" type="presParOf" srcId="{AEDA2630-0861-45BD-B228-E4B3463CFF34}" destId="{2C8DA449-6A39-4427-BD10-384E53D11287}" srcOrd="0" destOrd="0" presId="urn:microsoft.com/office/officeart/2005/8/layout/orgChart1"/>
    <dgm:cxn modelId="{D88898DB-6A7F-446B-B486-B1BD36140F76}" type="presParOf" srcId="{AEDA2630-0861-45BD-B228-E4B3463CFF34}" destId="{AB459C0D-5795-459F-B6EA-6F154CAB6317}" srcOrd="1" destOrd="0" presId="urn:microsoft.com/office/officeart/2005/8/layout/orgChart1"/>
    <dgm:cxn modelId="{E1B1E3A4-3859-4534-B37F-812E9F3C3579}" type="presParOf" srcId="{1E7B8734-A681-4E45-AC4A-304F7353872D}" destId="{DC52927A-F49D-421E-BFDF-C805AE38C050}" srcOrd="1" destOrd="0" presId="urn:microsoft.com/office/officeart/2005/8/layout/orgChart1"/>
    <dgm:cxn modelId="{9EAC5D52-0A16-4925-9467-68B0F5A1592F}" type="presParOf" srcId="{1E7B8734-A681-4E45-AC4A-304F7353872D}" destId="{95C20F6B-8882-40A3-8BEE-59C4956F6669}" srcOrd="2" destOrd="0" presId="urn:microsoft.com/office/officeart/2005/8/layout/orgChart1"/>
    <dgm:cxn modelId="{76898BC1-9B26-4373-A245-46E20E4079F5}" type="presParOf" srcId="{8F1518CD-B5AD-4A0A-AD26-74F968BC76E1}" destId="{E7C6AC64-4921-4508-89F5-906D8C31D3F8}" srcOrd="2" destOrd="0" presId="urn:microsoft.com/office/officeart/2005/8/layout/orgChart1"/>
    <dgm:cxn modelId="{77CEEB10-3825-4092-BAAB-E8C06F1E3BE9}" type="presParOf" srcId="{8F1518CD-B5AD-4A0A-AD26-74F968BC76E1}" destId="{0FFD5578-645C-4EE8-BB63-8C09C33E7010}" srcOrd="3" destOrd="0" presId="urn:microsoft.com/office/officeart/2005/8/layout/orgChart1"/>
    <dgm:cxn modelId="{93AD3F8A-5531-4AAD-9BC5-24EE6AA8F4F2}" type="presParOf" srcId="{0FFD5578-645C-4EE8-BB63-8C09C33E7010}" destId="{54ABA509-013C-4B1E-8270-2662FE0DF77F}" srcOrd="0" destOrd="0" presId="urn:microsoft.com/office/officeart/2005/8/layout/orgChart1"/>
    <dgm:cxn modelId="{D7F36730-3CD2-4B1C-B6D1-753D6BAF24D5}" type="presParOf" srcId="{54ABA509-013C-4B1E-8270-2662FE0DF77F}" destId="{FCB4F10E-495A-4EA3-AB8F-87418CE8D986}" srcOrd="0" destOrd="0" presId="urn:microsoft.com/office/officeart/2005/8/layout/orgChart1"/>
    <dgm:cxn modelId="{87105314-23BA-40E9-B188-92D39CE7DCCA}" type="presParOf" srcId="{54ABA509-013C-4B1E-8270-2662FE0DF77F}" destId="{50EC973B-92C0-4606-B1FC-B3585F3470F6}" srcOrd="1" destOrd="0" presId="urn:microsoft.com/office/officeart/2005/8/layout/orgChart1"/>
    <dgm:cxn modelId="{054584F4-89FE-4C73-BF37-044B9BC72C3A}" type="presParOf" srcId="{0FFD5578-645C-4EE8-BB63-8C09C33E7010}" destId="{174DD87D-72F7-49D5-BB02-FAB2E49A96E0}" srcOrd="1" destOrd="0" presId="urn:microsoft.com/office/officeart/2005/8/layout/orgChart1"/>
    <dgm:cxn modelId="{470722CC-CBAD-466F-8A30-3B648CA3B0A4}" type="presParOf" srcId="{0FFD5578-645C-4EE8-BB63-8C09C33E7010}" destId="{7AFFC37F-C8AA-463F-9681-729BA8E07722}" srcOrd="2" destOrd="0" presId="urn:microsoft.com/office/officeart/2005/8/layout/orgChart1"/>
    <dgm:cxn modelId="{8520EA60-A99D-4FBC-B992-8A7B90C82AE4}" type="presParOf" srcId="{8F1518CD-B5AD-4A0A-AD26-74F968BC76E1}" destId="{01FD4BD1-5982-4E24-AD2F-92F5B7557FE5}" srcOrd="4" destOrd="0" presId="urn:microsoft.com/office/officeart/2005/8/layout/orgChart1"/>
    <dgm:cxn modelId="{70E1FFDB-0628-42AD-BF87-143BD95647A2}" type="presParOf" srcId="{8F1518CD-B5AD-4A0A-AD26-74F968BC76E1}" destId="{B5FF1BFD-6743-4A7B-B08B-DDB1DE4F7D0A}" srcOrd="5" destOrd="0" presId="urn:microsoft.com/office/officeart/2005/8/layout/orgChart1"/>
    <dgm:cxn modelId="{13E6F265-5C9B-42E7-9B5B-6A02F9B37EA7}" type="presParOf" srcId="{B5FF1BFD-6743-4A7B-B08B-DDB1DE4F7D0A}" destId="{3CA95B36-0C22-4BD3-A663-CBBE52738462}" srcOrd="0" destOrd="0" presId="urn:microsoft.com/office/officeart/2005/8/layout/orgChart1"/>
    <dgm:cxn modelId="{71D52FD9-988D-4CC2-98FD-EF8BFFA56789}" type="presParOf" srcId="{3CA95B36-0C22-4BD3-A663-CBBE52738462}" destId="{C6E6A924-81D4-49B3-B84A-085270A87EA7}" srcOrd="0" destOrd="0" presId="urn:microsoft.com/office/officeart/2005/8/layout/orgChart1"/>
    <dgm:cxn modelId="{DF42051E-BFD4-4603-A931-0B2CE60F01DF}" type="presParOf" srcId="{3CA95B36-0C22-4BD3-A663-CBBE52738462}" destId="{FDE3E566-4D11-48A9-A443-AD833E925797}" srcOrd="1" destOrd="0" presId="urn:microsoft.com/office/officeart/2005/8/layout/orgChart1"/>
    <dgm:cxn modelId="{493880C4-F94A-46AB-A298-5835D55AE27B}" type="presParOf" srcId="{B5FF1BFD-6743-4A7B-B08B-DDB1DE4F7D0A}" destId="{4D983BC7-4D81-44CC-8F93-03CC21EBD288}" srcOrd="1" destOrd="0" presId="urn:microsoft.com/office/officeart/2005/8/layout/orgChart1"/>
    <dgm:cxn modelId="{083E841C-BEB1-4513-8BD8-8C5F146632C2}" type="presParOf" srcId="{B5FF1BFD-6743-4A7B-B08B-DDB1DE4F7D0A}" destId="{67988559-0728-4AF7-A3D3-F5DEADE7E0F2}" srcOrd="2" destOrd="0" presId="urn:microsoft.com/office/officeart/2005/8/layout/orgChart1"/>
    <dgm:cxn modelId="{366BECE5-3601-49B3-9418-21A72CE3145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CA696-1FE1-4061-B5F2-C77AD507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54</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6224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Vu V. Nguyen</cp:lastModifiedBy>
  <cp:revision>9</cp:revision>
  <cp:lastPrinted>1900-12-31T17:00:00Z</cp:lastPrinted>
  <dcterms:created xsi:type="dcterms:W3CDTF">2014-09-19T12:23:00Z</dcterms:created>
  <dcterms:modified xsi:type="dcterms:W3CDTF">2015-03-06T16:21:00Z</dcterms:modified>
</cp:coreProperties>
</file>